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873B" w14:textId="77777777" w:rsidR="006F2BD4" w:rsidRDefault="006F2BD4" w:rsidP="005F63D9">
      <w:pPr>
        <w:ind w:left="709"/>
        <w:jc w:val="left"/>
      </w:pPr>
    </w:p>
    <w:p w14:paraId="78B4AC03" w14:textId="77777777" w:rsidR="006F2BD4" w:rsidRDefault="006F2BD4" w:rsidP="005F63D9">
      <w:pPr>
        <w:jc w:val="left"/>
      </w:pPr>
    </w:p>
    <w:p w14:paraId="4637D72A" w14:textId="77777777" w:rsidR="006F2BD4" w:rsidRDefault="006F2BD4" w:rsidP="005F63D9">
      <w:pPr>
        <w:jc w:val="left"/>
      </w:pPr>
    </w:p>
    <w:p w14:paraId="67464BA2" w14:textId="16FC7364" w:rsidR="005F63D9" w:rsidRPr="0096039F" w:rsidRDefault="477FBB21" w:rsidP="477FBB21">
      <w:pPr>
        <w:pStyle w:val="Text-kommentar"/>
        <w:rPr>
          <w:rFonts w:ascii="Gill Sans MT" w:hAnsi="Gill Sans MT"/>
          <w:b/>
          <w:bCs/>
          <w:sz w:val="36"/>
          <w:szCs w:val="36"/>
        </w:rPr>
      </w:pPr>
      <w:r w:rsidRPr="0096039F">
        <w:rPr>
          <w:rFonts w:ascii="Gill Sans MT" w:hAnsi="Gill Sans MT"/>
          <w:b/>
          <w:bCs/>
          <w:sz w:val="36"/>
          <w:szCs w:val="36"/>
        </w:rPr>
        <w:t>Detta är en mall för projekt</w:t>
      </w:r>
      <w:r w:rsidR="008E3E4B">
        <w:rPr>
          <w:rFonts w:ascii="Gill Sans MT" w:hAnsi="Gill Sans MT"/>
          <w:b/>
          <w:bCs/>
          <w:sz w:val="36"/>
          <w:szCs w:val="36"/>
        </w:rPr>
        <w:t>/-uppdrags</w:t>
      </w:r>
      <w:r w:rsidRPr="0096039F">
        <w:rPr>
          <w:rFonts w:ascii="Gill Sans MT" w:hAnsi="Gill Sans MT"/>
          <w:b/>
          <w:bCs/>
          <w:sz w:val="36"/>
          <w:szCs w:val="36"/>
        </w:rPr>
        <w:t>rapporter</w:t>
      </w:r>
    </w:p>
    <w:p w14:paraId="0ED07CD7" w14:textId="6DE372AE" w:rsidR="005F63D9" w:rsidRPr="006C3DAA" w:rsidRDefault="477FBB21" w:rsidP="477FBB21">
      <w:pPr>
        <w:pStyle w:val="Text"/>
        <w:rPr>
          <w:color w:val="FF0000"/>
        </w:rPr>
      </w:pPr>
      <w:r w:rsidRPr="0096039F">
        <w:rPr>
          <w:color w:val="FF0000"/>
        </w:rPr>
        <w:t xml:space="preserve">Denna text, och all annan röd text, är kommentarer till mallen som du bör läsa och </w:t>
      </w:r>
      <w:r w:rsidRPr="0096039F">
        <w:rPr>
          <w:b/>
          <w:bCs/>
          <w:color w:val="FF0000"/>
        </w:rPr>
        <w:t>ta bort</w:t>
      </w:r>
      <w:r w:rsidRPr="0096039F">
        <w:rPr>
          <w:color w:val="FF0000"/>
        </w:rPr>
        <w:t xml:space="preserve"> ur dokumentet efterhand som du tycker att du är färdig. </w:t>
      </w:r>
      <w:r w:rsidR="00A16B9E" w:rsidRPr="0096039F">
        <w:rPr>
          <w:rFonts w:eastAsia="Arial Unicode MS" w:cs="Arial Unicode MS"/>
          <w:b/>
          <w:bCs/>
          <w:color w:val="FF0000"/>
        </w:rPr>
        <w:t>Hakparenteser och text inom hakparentes [</w:t>
      </w:r>
      <w:proofErr w:type="spellStart"/>
      <w:r w:rsidR="00A16B9E" w:rsidRPr="0096039F">
        <w:rPr>
          <w:rFonts w:eastAsia="Arial Unicode MS" w:cs="Arial Unicode MS"/>
          <w:b/>
          <w:bCs/>
          <w:color w:val="FF0000"/>
        </w:rPr>
        <w:t>xy</w:t>
      </w:r>
      <w:proofErr w:type="spellEnd"/>
      <w:r w:rsidR="00A16B9E" w:rsidRPr="0096039F">
        <w:rPr>
          <w:rFonts w:eastAsia="Arial Unicode MS" w:cs="Arial Unicode MS"/>
          <w:b/>
          <w:bCs/>
          <w:color w:val="FF0000"/>
        </w:rPr>
        <w:t>] tas bort och ersätts med faktiska uppgifter</w:t>
      </w:r>
      <w:r w:rsidRPr="006C3DAA">
        <w:rPr>
          <w:color w:val="FF0000"/>
        </w:rPr>
        <w:t>.</w:t>
      </w:r>
    </w:p>
    <w:p w14:paraId="6F5208AA" w14:textId="3ADEDA38" w:rsidR="005F63D9" w:rsidRPr="0096039F" w:rsidRDefault="477FBB21" w:rsidP="477FBB21">
      <w:pPr>
        <w:pStyle w:val="Text"/>
        <w:rPr>
          <w:color w:val="FF0000"/>
        </w:rPr>
      </w:pPr>
      <w:r w:rsidRPr="0096039F">
        <w:rPr>
          <w:color w:val="FF0000"/>
        </w:rPr>
        <w:t xml:space="preserve">Du ska använda stavningskontrollen innan rapporten lämnas in. Är du osäker på något ord i stavningen är det ett bra stöd. </w:t>
      </w:r>
      <w:r w:rsidR="00572398" w:rsidRPr="006C3DAA">
        <w:rPr>
          <w:rFonts w:eastAsia="Arial Unicode MS" w:cs="Arial Unicode MS"/>
          <w:color w:val="FF0000"/>
          <w:u w:val="single"/>
        </w:rPr>
        <w:t>All hjälptext ska vara borttagen när rapporten lämnas in.</w:t>
      </w:r>
    </w:p>
    <w:p w14:paraId="39234351" w14:textId="77777777" w:rsidR="005F63D9" w:rsidRPr="0096039F" w:rsidRDefault="477FBB21" w:rsidP="477FBB21">
      <w:pPr>
        <w:pStyle w:val="Text"/>
        <w:rPr>
          <w:color w:val="FF0000"/>
        </w:rPr>
      </w:pPr>
      <w:r w:rsidRPr="0096039F">
        <w:rPr>
          <w:color w:val="FF0000"/>
        </w:rPr>
        <w:t xml:space="preserve">För löpande text ska formatmallen Text användas, med typsnittet Garamond. Rubriker och underrubriker är inlagda i Gill Sans MT, formatmall Rubrik 1, Rubrik 2 osv. Formatmallen Text är inställd på vänsterjustering vilket innebär att du får en lite taggig kant på texten till höger. Vänsterjustering är ofta bättre än att ha raka kanter på båda sidor eftersom texten då kan bli gles med långa avstånd mellan orden. </w:t>
      </w:r>
    </w:p>
    <w:p w14:paraId="18DA4116" w14:textId="77777777" w:rsidR="005F63D9" w:rsidRPr="0096039F" w:rsidRDefault="477FBB21" w:rsidP="477FBB21">
      <w:pPr>
        <w:pStyle w:val="Text"/>
        <w:rPr>
          <w:color w:val="FF0000"/>
        </w:rPr>
      </w:pPr>
      <w:r w:rsidRPr="0096039F">
        <w:rPr>
          <w:color w:val="FF0000"/>
        </w:rPr>
        <w:t xml:space="preserve">När det gäller språket ska du tänka på att även en oinvigd läsare ska kunna ta till sig det du skrivit. </w:t>
      </w:r>
    </w:p>
    <w:p w14:paraId="07FFA77C" w14:textId="0C4B019E" w:rsidR="005F63D9" w:rsidRPr="0096039F" w:rsidRDefault="477FBB21" w:rsidP="477FBB21">
      <w:pPr>
        <w:pStyle w:val="Text"/>
        <w:rPr>
          <w:color w:val="FF0000"/>
        </w:rPr>
      </w:pPr>
      <w:r w:rsidRPr="0096039F">
        <w:rPr>
          <w:color w:val="FF0000"/>
        </w:rPr>
        <w:t>Det är viktigt att referera korrekt till text och material som inte är ditt eget</w:t>
      </w:r>
      <w:r w:rsidR="0055570C">
        <w:rPr>
          <w:color w:val="FF0000"/>
        </w:rPr>
        <w:t>,</w:t>
      </w:r>
      <w:r w:rsidRPr="0096039F">
        <w:rPr>
          <w:color w:val="FF0000"/>
        </w:rPr>
        <w:t xml:space="preserve"> men som du använder dig av i ditt arbete. Dels ska du ge en hänvisning till källan i den aktuella texten, och dels ska en fullständig hänvisning finnas i kapitlet Referenser.</w:t>
      </w:r>
    </w:p>
    <w:p w14:paraId="75C90640" w14:textId="77777777" w:rsidR="006F2BD4" w:rsidRPr="0096039F" w:rsidRDefault="006F2BD4" w:rsidP="005F63D9">
      <w:pPr>
        <w:jc w:val="left"/>
      </w:pPr>
    </w:p>
    <w:p w14:paraId="3C01CD05" w14:textId="77777777" w:rsidR="005F63D9" w:rsidRPr="0096039F" w:rsidRDefault="005F63D9" w:rsidP="005F63D9">
      <w:pPr>
        <w:spacing w:after="160" w:line="259" w:lineRule="auto"/>
        <w:jc w:val="left"/>
      </w:pPr>
      <w:r w:rsidRPr="0096039F">
        <w:br w:type="page"/>
      </w:r>
    </w:p>
    <w:p w14:paraId="2C2317C1" w14:textId="77777777" w:rsidR="006F2BD4" w:rsidRPr="0096039F" w:rsidRDefault="005F63D9" w:rsidP="005F63D9">
      <w:pPr>
        <w:jc w:val="left"/>
      </w:pPr>
      <w:r w:rsidRPr="0096039F">
        <w:rPr>
          <w:noProof/>
          <w:lang w:eastAsia="sv-SE"/>
        </w:rPr>
        <w:lastRenderedPageBreak/>
        <w:drawing>
          <wp:anchor distT="0" distB="0" distL="114300" distR="114300" simplePos="0" relativeHeight="251663872" behindDoc="1" locked="0" layoutInCell="1" allowOverlap="1" wp14:anchorId="49E65ECF" wp14:editId="25D00989">
            <wp:simplePos x="0" y="0"/>
            <wp:positionH relativeFrom="margin">
              <wp:align>center</wp:align>
            </wp:positionH>
            <wp:positionV relativeFrom="paragraph">
              <wp:posOffset>26200</wp:posOffset>
            </wp:positionV>
            <wp:extent cx="2401200" cy="1332000"/>
            <wp:effectExtent l="0" t="0" r="0" b="1905"/>
            <wp:wrapTight wrapText="bothSides">
              <wp:wrapPolygon edited="0">
                <wp:start x="10626" y="0"/>
                <wp:lineTo x="7884" y="4635"/>
                <wp:lineTo x="8226" y="9888"/>
                <wp:lineTo x="0" y="15451"/>
                <wp:lineTo x="0" y="17614"/>
                <wp:lineTo x="4456" y="19777"/>
                <wp:lineTo x="4456" y="21013"/>
                <wp:lineTo x="4970" y="21322"/>
                <wp:lineTo x="8912" y="21322"/>
                <wp:lineTo x="16796" y="21322"/>
                <wp:lineTo x="16796" y="19777"/>
                <wp:lineTo x="21423" y="17305"/>
                <wp:lineTo x="21423" y="14833"/>
                <wp:lineTo x="6513" y="14833"/>
                <wp:lineTo x="12682" y="10506"/>
                <wp:lineTo x="12854" y="9888"/>
                <wp:lineTo x="13368" y="5562"/>
                <wp:lineTo x="13368" y="0"/>
                <wp:lineTo x="10626"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200" cy="1332000"/>
                    </a:xfrm>
                    <a:prstGeom prst="rect">
                      <a:avLst/>
                    </a:prstGeom>
                    <a:noFill/>
                  </pic:spPr>
                </pic:pic>
              </a:graphicData>
            </a:graphic>
            <wp14:sizeRelH relativeFrom="margin">
              <wp14:pctWidth>0</wp14:pctWidth>
            </wp14:sizeRelH>
            <wp14:sizeRelV relativeFrom="margin">
              <wp14:pctHeight>0</wp14:pctHeight>
            </wp14:sizeRelV>
          </wp:anchor>
        </w:drawing>
      </w:r>
    </w:p>
    <w:p w14:paraId="5952FFE8" w14:textId="77777777" w:rsidR="006F2BD4" w:rsidRPr="0096039F" w:rsidRDefault="006F2BD4" w:rsidP="005F63D9">
      <w:pPr>
        <w:jc w:val="left"/>
      </w:pPr>
    </w:p>
    <w:p w14:paraId="60305B58" w14:textId="77777777" w:rsidR="006F2BD4" w:rsidRPr="0096039F" w:rsidRDefault="006F2BD4" w:rsidP="005F63D9">
      <w:pPr>
        <w:jc w:val="left"/>
      </w:pPr>
    </w:p>
    <w:p w14:paraId="3A2D26AC" w14:textId="77777777" w:rsidR="00EC7694" w:rsidRPr="0096039F" w:rsidRDefault="00EC7694" w:rsidP="005F63D9">
      <w:pPr>
        <w:jc w:val="left"/>
      </w:pPr>
    </w:p>
    <w:p w14:paraId="713156F1" w14:textId="77777777" w:rsidR="00EC7694" w:rsidRPr="0096039F" w:rsidRDefault="00EC7694" w:rsidP="005F63D9">
      <w:pPr>
        <w:jc w:val="left"/>
      </w:pPr>
    </w:p>
    <w:p w14:paraId="0CE1602D" w14:textId="77777777" w:rsidR="006F2BD4" w:rsidRPr="0096039F" w:rsidRDefault="006F2BD4" w:rsidP="005F63D9">
      <w:pPr>
        <w:jc w:val="left"/>
      </w:pPr>
    </w:p>
    <w:p w14:paraId="3D33654E" w14:textId="77777777" w:rsidR="006F2BD4" w:rsidRPr="0096039F" w:rsidRDefault="006F2BD4" w:rsidP="005F63D9">
      <w:pPr>
        <w:jc w:val="left"/>
      </w:pPr>
    </w:p>
    <w:p w14:paraId="77C23BB2" w14:textId="77777777" w:rsidR="006F2BD4" w:rsidRPr="0096039F" w:rsidRDefault="006F2BD4" w:rsidP="005F63D9">
      <w:pPr>
        <w:jc w:val="left"/>
      </w:pPr>
    </w:p>
    <w:p w14:paraId="71791E1D" w14:textId="77777777" w:rsidR="006F2BD4" w:rsidRPr="0096039F" w:rsidRDefault="006F2BD4" w:rsidP="005F63D9">
      <w:pPr>
        <w:jc w:val="left"/>
      </w:pPr>
    </w:p>
    <w:p w14:paraId="4E852184" w14:textId="77777777" w:rsidR="006F2BD4" w:rsidRPr="0096039F" w:rsidRDefault="006F2BD4" w:rsidP="005F63D9">
      <w:pPr>
        <w:jc w:val="left"/>
      </w:pPr>
    </w:p>
    <w:p w14:paraId="64639CD8" w14:textId="77777777" w:rsidR="006F2BD4" w:rsidRPr="0096039F" w:rsidRDefault="006F2BD4" w:rsidP="005F63D9">
      <w:pPr>
        <w:jc w:val="left"/>
      </w:pPr>
    </w:p>
    <w:p w14:paraId="5C84E6C7" w14:textId="77777777" w:rsidR="006F2BD4" w:rsidRPr="0096039F" w:rsidRDefault="006F2BD4" w:rsidP="005F63D9">
      <w:pPr>
        <w:tabs>
          <w:tab w:val="left" w:pos="6748"/>
        </w:tabs>
        <w:jc w:val="left"/>
      </w:pPr>
      <w:r w:rsidRPr="0096039F">
        <w:tab/>
      </w:r>
    </w:p>
    <w:p w14:paraId="7196581A" w14:textId="77777777" w:rsidR="006F2BD4" w:rsidRPr="0096039F" w:rsidRDefault="006F2BD4" w:rsidP="005F63D9">
      <w:pPr>
        <w:jc w:val="left"/>
      </w:pPr>
    </w:p>
    <w:p w14:paraId="2FBEC84B" w14:textId="77777777" w:rsidR="006F2BD4" w:rsidRPr="0096039F" w:rsidRDefault="006F2BD4" w:rsidP="005F63D9">
      <w:pPr>
        <w:jc w:val="left"/>
      </w:pPr>
    </w:p>
    <w:p w14:paraId="4516BFFC" w14:textId="77777777" w:rsidR="006F2BD4" w:rsidRPr="0096039F" w:rsidRDefault="006F2BD4" w:rsidP="005F63D9">
      <w:pPr>
        <w:jc w:val="left"/>
      </w:pPr>
    </w:p>
    <w:p w14:paraId="14CFFF1D" w14:textId="77777777" w:rsidR="006F2BD4" w:rsidRPr="0096039F" w:rsidRDefault="006F2BD4" w:rsidP="005F63D9">
      <w:pPr>
        <w:jc w:val="left"/>
      </w:pPr>
    </w:p>
    <w:p w14:paraId="0A7AC9D7" w14:textId="77777777" w:rsidR="006F2BD4" w:rsidRPr="0096039F" w:rsidRDefault="005F63D9" w:rsidP="005F63D9">
      <w:pPr>
        <w:jc w:val="left"/>
      </w:pPr>
      <w:r w:rsidRPr="0096039F">
        <w:rPr>
          <w:noProof/>
          <w:lang w:eastAsia="sv-SE"/>
        </w:rPr>
        <mc:AlternateContent>
          <mc:Choice Requires="wps">
            <w:drawing>
              <wp:anchor distT="0" distB="0" distL="114300" distR="114300" simplePos="0" relativeHeight="251648512" behindDoc="0" locked="0" layoutInCell="1" allowOverlap="1" wp14:anchorId="390A9A8C" wp14:editId="66D7B52A">
                <wp:simplePos x="0" y="0"/>
                <wp:positionH relativeFrom="margin">
                  <wp:align>right</wp:align>
                </wp:positionH>
                <wp:positionV relativeFrom="page">
                  <wp:posOffset>4054668</wp:posOffset>
                </wp:positionV>
                <wp:extent cx="5470498" cy="18288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0498" cy="1828800"/>
                        </a:xfrm>
                        <a:prstGeom prst="rect">
                          <a:avLst/>
                        </a:prstGeom>
                        <a:noFill/>
                        <a:ln>
                          <a:noFill/>
                        </a:ln>
                        <a:effectLst/>
                        <a:extLst>
                          <a:ext uri="{FAA26D3D-D897-4be2-8F04-BA451C77F1D7}"/>
                          <a:ext uri="{C572A759-6A51-4108-AA02-DFA0A04FC94B}"/>
                        </a:extLst>
                      </wps:spPr>
                      <wps:txbx>
                        <w:txbxContent>
                          <w:p w14:paraId="78BEEDFC" w14:textId="5320005D" w:rsidR="00D80898" w:rsidRPr="00B126C4" w:rsidRDefault="00B126C4" w:rsidP="005F63D9">
                            <w:pPr>
                              <w:jc w:val="center"/>
                              <w:rPr>
                                <w:rFonts w:ascii="Arial" w:hAnsi="Arial" w:cs="Arial"/>
                                <w:b/>
                                <w:color w:val="000000" w:themeColor="text1"/>
                                <w:sz w:val="80"/>
                                <w:szCs w:val="80"/>
                              </w:rPr>
                            </w:pPr>
                            <w:r w:rsidRPr="00B126C4">
                              <w:rPr>
                                <w:rFonts w:ascii="Arial" w:hAnsi="Arial" w:cs="Arial"/>
                                <w:b/>
                                <w:color w:val="000000" w:themeColor="text1"/>
                                <w:sz w:val="80"/>
                                <w:szCs w:val="80"/>
                                <w:lang w:val="en-US"/>
                              </w:rPr>
                              <w:t>[</w:t>
                            </w:r>
                            <w:r w:rsidR="00D80898" w:rsidRPr="00B126C4">
                              <w:rPr>
                                <w:rFonts w:ascii="Arial" w:hAnsi="Arial" w:cs="Arial"/>
                                <w:b/>
                                <w:color w:val="000000" w:themeColor="text1"/>
                                <w:sz w:val="80"/>
                                <w:szCs w:val="80"/>
                              </w:rPr>
                              <w:t>Arbetets titel</w:t>
                            </w:r>
                            <w:r w:rsidRPr="00B126C4">
                              <w:rPr>
                                <w:rFonts w:ascii="Arial" w:hAnsi="Arial" w:cs="Arial"/>
                                <w:b/>
                                <w:color w:val="000000" w:themeColor="text1"/>
                                <w:sz w:val="80"/>
                                <w:szCs w:val="80"/>
                              </w:rPr>
                              <w:t>]</w:t>
                            </w:r>
                          </w:p>
                          <w:p w14:paraId="4FBCD3FB" w14:textId="77777777" w:rsidR="00D80898" w:rsidRPr="00FF769F" w:rsidRDefault="00D80898" w:rsidP="005F63D9">
                            <w:pPr>
                              <w:jc w:val="center"/>
                              <w:rPr>
                                <w:rFonts w:ascii="Arial" w:hAnsi="Arial" w:cs="Arial"/>
                                <w:b/>
                                <w:sz w:val="80"/>
                                <w:szCs w:val="80"/>
                              </w:rPr>
                            </w:pPr>
                          </w:p>
                          <w:p w14:paraId="1A1D32B5" w14:textId="77777777" w:rsidR="00D80898" w:rsidRPr="00994011" w:rsidRDefault="00D80898" w:rsidP="005F63D9">
                            <w:pPr>
                              <w:jc w:val="center"/>
                              <w:rPr>
                                <w:rFonts w:ascii="BentonSans Bold" w:hAnsi="BentonSans Bold"/>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A9A8C" id="_x0000_t202" coordsize="21600,21600" o:spt="202" path="m,l,21600r21600,l21600,xe">
                <v:stroke joinstyle="miter"/>
                <v:path gradientshapeok="t" o:connecttype="rect"/>
              </v:shapetype>
              <v:shape id="Text Box 14" o:spid="_x0000_s1026" type="#_x0000_t202" style="position:absolute;margin-left:379.55pt;margin-top:319.25pt;width:430.75pt;height:2in;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" filled="f" stroked="f">
                <v:textbox>
                  <w:txbxContent>
                    <w:p w14:paraId="78BEEDFC" w14:textId="5320005D" w:rsidR="00D80898" w:rsidRPr="00B126C4" w:rsidRDefault="00B126C4" w:rsidP="005F63D9">
                      <w:pPr>
                        <w:jc w:val="center"/>
                        <w:rPr>
                          <w:rFonts w:ascii="Arial" w:hAnsi="Arial" w:cs="Arial"/>
                          <w:b/>
                          <w:color w:val="000000" w:themeColor="text1"/>
                          <w:sz w:val="80"/>
                          <w:szCs w:val="80"/>
                        </w:rPr>
                      </w:pPr>
                      <w:r w:rsidRPr="00B126C4">
                        <w:rPr>
                          <w:rFonts w:ascii="Arial" w:hAnsi="Arial" w:cs="Arial"/>
                          <w:b/>
                          <w:color w:val="000000" w:themeColor="text1"/>
                          <w:sz w:val="80"/>
                          <w:szCs w:val="80"/>
                          <w:lang w:val="en-US"/>
                        </w:rPr>
                        <w:t>[</w:t>
                      </w:r>
                      <w:r w:rsidR="00D80898" w:rsidRPr="00B126C4">
                        <w:rPr>
                          <w:rFonts w:ascii="Arial" w:hAnsi="Arial" w:cs="Arial"/>
                          <w:b/>
                          <w:color w:val="000000" w:themeColor="text1"/>
                          <w:sz w:val="80"/>
                          <w:szCs w:val="80"/>
                        </w:rPr>
                        <w:t>Arbetets titel</w:t>
                      </w:r>
                      <w:r w:rsidRPr="00B126C4">
                        <w:rPr>
                          <w:rFonts w:ascii="Arial" w:hAnsi="Arial" w:cs="Arial"/>
                          <w:b/>
                          <w:color w:val="000000" w:themeColor="text1"/>
                          <w:sz w:val="80"/>
                          <w:szCs w:val="80"/>
                        </w:rPr>
                        <w:t>]</w:t>
                      </w:r>
                    </w:p>
                    <w:p w14:paraId="4FBCD3FB" w14:textId="77777777" w:rsidR="00D80898" w:rsidRPr="00FF769F" w:rsidRDefault="00D80898" w:rsidP="005F63D9">
                      <w:pPr>
                        <w:jc w:val="center"/>
                        <w:rPr>
                          <w:rFonts w:ascii="Arial" w:hAnsi="Arial" w:cs="Arial"/>
                          <w:b/>
                          <w:sz w:val="80"/>
                          <w:szCs w:val="80"/>
                        </w:rPr>
                      </w:pPr>
                    </w:p>
                    <w:p w14:paraId="1A1D32B5" w14:textId="77777777" w:rsidR="00D80898" w:rsidRPr="00994011" w:rsidRDefault="00D80898" w:rsidP="005F63D9">
                      <w:pPr>
                        <w:jc w:val="center"/>
                        <w:rPr>
                          <w:rFonts w:ascii="BentonSans Bold" w:hAnsi="BentonSans Bold"/>
                          <w:sz w:val="80"/>
                          <w:szCs w:val="80"/>
                        </w:rPr>
                      </w:pPr>
                    </w:p>
                  </w:txbxContent>
                </v:textbox>
                <w10:wrap type="square" anchorx="margin" anchory="page"/>
              </v:shape>
            </w:pict>
          </mc:Fallback>
        </mc:AlternateContent>
      </w:r>
    </w:p>
    <w:p w14:paraId="239DE977" w14:textId="77777777" w:rsidR="006F2BD4" w:rsidRPr="0096039F" w:rsidRDefault="006F2BD4" w:rsidP="005F63D9">
      <w:pPr>
        <w:jc w:val="left"/>
      </w:pPr>
    </w:p>
    <w:p w14:paraId="7C124215" w14:textId="77777777" w:rsidR="006F2BD4" w:rsidRPr="0096039F" w:rsidRDefault="006F2BD4" w:rsidP="005F63D9">
      <w:pPr>
        <w:jc w:val="left"/>
      </w:pPr>
    </w:p>
    <w:p w14:paraId="637E273F" w14:textId="77777777" w:rsidR="006F2BD4" w:rsidRPr="0096039F" w:rsidRDefault="006F2BD4" w:rsidP="005F63D9">
      <w:pPr>
        <w:jc w:val="left"/>
      </w:pPr>
    </w:p>
    <w:p w14:paraId="79B49365" w14:textId="77777777" w:rsidR="006F2BD4" w:rsidRPr="0096039F" w:rsidRDefault="005F63D9" w:rsidP="005F63D9">
      <w:pPr>
        <w:jc w:val="left"/>
        <w:sectPr w:rsidR="006F2BD4" w:rsidRPr="0096039F">
          <w:footerReference w:type="default" r:id="rId12"/>
          <w:pgSz w:w="11906" w:h="16838"/>
          <w:pgMar w:top="1417" w:right="1417" w:bottom="1417" w:left="1417" w:header="720" w:footer="720" w:gutter="0"/>
          <w:pgNumType w:start="1"/>
          <w:cols w:space="720"/>
        </w:sectPr>
      </w:pPr>
      <w:r w:rsidRPr="0096039F">
        <w:rPr>
          <w:noProof/>
          <w:lang w:eastAsia="sv-SE"/>
        </w:rPr>
        <mc:AlternateContent>
          <mc:Choice Requires="wps">
            <w:drawing>
              <wp:anchor distT="0" distB="0" distL="114300" distR="114300" simplePos="0" relativeHeight="251654656" behindDoc="0" locked="0" layoutInCell="1" allowOverlap="1" wp14:anchorId="7C4DF0F5" wp14:editId="5521EC00">
                <wp:simplePos x="0" y="0"/>
                <wp:positionH relativeFrom="margin">
                  <wp:align>right</wp:align>
                </wp:positionH>
                <wp:positionV relativeFrom="paragraph">
                  <wp:posOffset>1811627</wp:posOffset>
                </wp:positionV>
                <wp:extent cx="5437505" cy="5715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7505" cy="571500"/>
                        </a:xfrm>
                        <a:prstGeom prst="rect">
                          <a:avLst/>
                        </a:prstGeom>
                        <a:noFill/>
                        <a:ln>
                          <a:noFill/>
                        </a:ln>
                        <a:effectLst/>
                        <a:extLst>
                          <a:ext uri="{C572A759-6A51-4108-AA02-DFA0A04FC94B}"/>
                        </a:extLst>
                      </wps:spPr>
                      <wps:txbx>
                        <w:txbxContent>
                          <w:p w14:paraId="3E3FB769" w14:textId="49B3759F" w:rsidR="00D80898" w:rsidRPr="002F2D54" w:rsidRDefault="00D80898" w:rsidP="005F63D9">
                            <w:pPr>
                              <w:jc w:val="center"/>
                              <w:rPr>
                                <w:rFonts w:ascii="Arial" w:hAnsi="Arial" w:cs="Arial"/>
                                <w:sz w:val="32"/>
                                <w:szCs w:val="32"/>
                              </w:rPr>
                            </w:pPr>
                            <w:r w:rsidRPr="002F2D54">
                              <w:rPr>
                                <w:rFonts w:ascii="Arial" w:hAnsi="Arial" w:cs="Arial"/>
                                <w:sz w:val="32"/>
                                <w:szCs w:val="32"/>
                              </w:rPr>
                              <w:t xml:space="preserve">ARBETE </w:t>
                            </w:r>
                            <w:r w:rsidR="002812A2" w:rsidRPr="002812A2">
                              <w:rPr>
                                <w:rFonts w:ascii="Arial" w:hAnsi="Arial" w:cs="Arial"/>
                                <w:color w:val="000000" w:themeColor="text1"/>
                                <w:sz w:val="32"/>
                                <w:szCs w:val="32"/>
                              </w:rPr>
                              <w:t>[</w:t>
                            </w:r>
                            <w:r w:rsidRPr="002812A2">
                              <w:rPr>
                                <w:rFonts w:ascii="Arial" w:hAnsi="Arial" w:cs="Arial"/>
                                <w:color w:val="000000" w:themeColor="text1"/>
                                <w:sz w:val="32"/>
                                <w:szCs w:val="32"/>
                              </w:rPr>
                              <w:t xml:space="preserve">HT </w:t>
                            </w:r>
                            <w:r w:rsidR="008E3E4B">
                              <w:rPr>
                                <w:rFonts w:ascii="Arial" w:hAnsi="Arial" w:cs="Arial"/>
                                <w:color w:val="000000" w:themeColor="text1"/>
                                <w:sz w:val="32"/>
                                <w:szCs w:val="32"/>
                              </w:rPr>
                              <w:t>2022</w:t>
                            </w:r>
                            <w:r w:rsidR="002812A2" w:rsidRPr="002812A2">
                              <w:rPr>
                                <w:rFonts w:ascii="Arial" w:hAnsi="Arial" w:cs="Arial"/>
                                <w:color w:val="000000" w:themeColor="text1"/>
                                <w:sz w:val="32"/>
                                <w:szCs w:val="32"/>
                              </w:rPr>
                              <w:t>]</w:t>
                            </w:r>
                          </w:p>
                          <w:p w14:paraId="2D6BF9C2" w14:textId="6AED60D3" w:rsidR="00D80898" w:rsidRPr="002812A2" w:rsidRDefault="002812A2" w:rsidP="005F63D9">
                            <w:pPr>
                              <w:jc w:val="center"/>
                              <w:rPr>
                                <w:rFonts w:ascii="Arial" w:hAnsi="Arial" w:cs="Arial"/>
                                <w:color w:val="000000" w:themeColor="text1"/>
                                <w:sz w:val="32"/>
                                <w:szCs w:val="32"/>
                              </w:rPr>
                            </w:pPr>
                            <w:r w:rsidRPr="002812A2">
                              <w:rPr>
                                <w:rFonts w:ascii="Arial" w:hAnsi="Arial" w:cs="Arial"/>
                                <w:color w:val="000000" w:themeColor="text1"/>
                                <w:sz w:val="32"/>
                                <w:szCs w:val="32"/>
                              </w:rPr>
                              <w:t>[</w:t>
                            </w:r>
                            <w:r w:rsidR="00D80898" w:rsidRPr="002812A2">
                              <w:rPr>
                                <w:rFonts w:ascii="Arial" w:hAnsi="Arial" w:cs="Arial"/>
                                <w:color w:val="000000" w:themeColor="text1"/>
                                <w:sz w:val="32"/>
                                <w:szCs w:val="32"/>
                              </w:rPr>
                              <w:t>KURSENS NAMN</w:t>
                            </w:r>
                            <w:r w:rsidRPr="002812A2">
                              <w:rPr>
                                <w:rFonts w:ascii="Arial" w:hAnsi="Arial" w:cs="Arial"/>
                                <w:color w:val="000000" w:themeColor="text1"/>
                                <w:sz w:val="32"/>
                                <w:szCs w:val="32"/>
                              </w:rPr>
                              <w:t>]</w:t>
                            </w:r>
                          </w:p>
                          <w:p w14:paraId="22594D50" w14:textId="77777777" w:rsidR="00D80898" w:rsidRPr="00EF4DB2" w:rsidRDefault="00D80898" w:rsidP="005F63D9">
                            <w:pPr>
                              <w:jc w:val="center"/>
                              <w:rPr>
                                <w:rFonts w:ascii="BentonSans Light" w:hAnsi="BentonSans Light"/>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DF0F5" id="Text Box 13" o:spid="_x0000_s1027" type="#_x0000_t202" style="position:absolute;margin-left:376.95pt;margin-top:142.65pt;width:428.15pt;height:45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" filled="f" stroked="f">
                <v:textbox>
                  <w:txbxContent>
                    <w:p w14:paraId="3E3FB769" w14:textId="49B3759F" w:rsidR="00D80898" w:rsidRPr="002F2D54" w:rsidRDefault="00D80898" w:rsidP="005F63D9">
                      <w:pPr>
                        <w:jc w:val="center"/>
                        <w:rPr>
                          <w:rFonts w:ascii="Arial" w:hAnsi="Arial" w:cs="Arial"/>
                          <w:sz w:val="32"/>
                          <w:szCs w:val="32"/>
                        </w:rPr>
                      </w:pPr>
                      <w:r w:rsidRPr="002F2D54">
                        <w:rPr>
                          <w:rFonts w:ascii="Arial" w:hAnsi="Arial" w:cs="Arial"/>
                          <w:sz w:val="32"/>
                          <w:szCs w:val="32"/>
                        </w:rPr>
                        <w:t xml:space="preserve">ARBETE </w:t>
                      </w:r>
                      <w:r w:rsidR="002812A2" w:rsidRPr="002812A2">
                        <w:rPr>
                          <w:rFonts w:ascii="Arial" w:hAnsi="Arial" w:cs="Arial"/>
                          <w:color w:val="000000" w:themeColor="text1"/>
                          <w:sz w:val="32"/>
                          <w:szCs w:val="32"/>
                        </w:rPr>
                        <w:t>[</w:t>
                      </w:r>
                      <w:r w:rsidRPr="002812A2">
                        <w:rPr>
                          <w:rFonts w:ascii="Arial" w:hAnsi="Arial" w:cs="Arial"/>
                          <w:color w:val="000000" w:themeColor="text1"/>
                          <w:sz w:val="32"/>
                          <w:szCs w:val="32"/>
                        </w:rPr>
                        <w:t xml:space="preserve">HT </w:t>
                      </w:r>
                      <w:r w:rsidR="008E3E4B">
                        <w:rPr>
                          <w:rFonts w:ascii="Arial" w:hAnsi="Arial" w:cs="Arial"/>
                          <w:color w:val="000000" w:themeColor="text1"/>
                          <w:sz w:val="32"/>
                          <w:szCs w:val="32"/>
                        </w:rPr>
                        <w:t>2022</w:t>
                      </w:r>
                      <w:r w:rsidR="002812A2" w:rsidRPr="002812A2">
                        <w:rPr>
                          <w:rFonts w:ascii="Arial" w:hAnsi="Arial" w:cs="Arial"/>
                          <w:color w:val="000000" w:themeColor="text1"/>
                          <w:sz w:val="32"/>
                          <w:szCs w:val="32"/>
                        </w:rPr>
                        <w:t>]</w:t>
                      </w:r>
                    </w:p>
                    <w:p w14:paraId="2D6BF9C2" w14:textId="6AED60D3" w:rsidR="00D80898" w:rsidRPr="002812A2" w:rsidRDefault="002812A2" w:rsidP="005F63D9">
                      <w:pPr>
                        <w:jc w:val="center"/>
                        <w:rPr>
                          <w:rFonts w:ascii="Arial" w:hAnsi="Arial" w:cs="Arial"/>
                          <w:color w:val="000000" w:themeColor="text1"/>
                          <w:sz w:val="32"/>
                          <w:szCs w:val="32"/>
                        </w:rPr>
                      </w:pPr>
                      <w:r w:rsidRPr="002812A2">
                        <w:rPr>
                          <w:rFonts w:ascii="Arial" w:hAnsi="Arial" w:cs="Arial"/>
                          <w:color w:val="000000" w:themeColor="text1"/>
                          <w:sz w:val="32"/>
                          <w:szCs w:val="32"/>
                        </w:rPr>
                        <w:t>[</w:t>
                      </w:r>
                      <w:r w:rsidR="00D80898" w:rsidRPr="002812A2">
                        <w:rPr>
                          <w:rFonts w:ascii="Arial" w:hAnsi="Arial" w:cs="Arial"/>
                          <w:color w:val="000000" w:themeColor="text1"/>
                          <w:sz w:val="32"/>
                          <w:szCs w:val="32"/>
                        </w:rPr>
                        <w:t>KURSENS NAMN</w:t>
                      </w:r>
                      <w:r w:rsidRPr="002812A2">
                        <w:rPr>
                          <w:rFonts w:ascii="Arial" w:hAnsi="Arial" w:cs="Arial"/>
                          <w:color w:val="000000" w:themeColor="text1"/>
                          <w:sz w:val="32"/>
                          <w:szCs w:val="32"/>
                        </w:rPr>
                        <w:t>]</w:t>
                      </w:r>
                    </w:p>
                    <w:p w14:paraId="22594D50" w14:textId="77777777" w:rsidR="00D80898" w:rsidRPr="00EF4DB2" w:rsidRDefault="00D80898" w:rsidP="005F63D9">
                      <w:pPr>
                        <w:jc w:val="center"/>
                        <w:rPr>
                          <w:rFonts w:ascii="BentonSans Light" w:hAnsi="BentonSans Light"/>
                          <w:sz w:val="32"/>
                          <w:szCs w:val="32"/>
                        </w:rPr>
                      </w:pPr>
                    </w:p>
                  </w:txbxContent>
                </v:textbox>
                <w10:wrap type="square" anchorx="margin"/>
              </v:shape>
            </w:pict>
          </mc:Fallback>
        </mc:AlternateContent>
      </w:r>
      <w:r w:rsidR="00F75415" w:rsidRPr="0096039F">
        <w:rPr>
          <w:noProof/>
          <w:lang w:eastAsia="sv-SE"/>
        </w:rPr>
        <mc:AlternateContent>
          <mc:Choice Requires="wps">
            <w:drawing>
              <wp:anchor distT="0" distB="0" distL="114300" distR="114300" simplePos="0" relativeHeight="251651584" behindDoc="0" locked="0" layoutInCell="1" allowOverlap="1" wp14:anchorId="1167A5BA" wp14:editId="504D8F5C">
                <wp:simplePos x="0" y="0"/>
                <wp:positionH relativeFrom="column">
                  <wp:posOffset>418303</wp:posOffset>
                </wp:positionH>
                <wp:positionV relativeFrom="paragraph">
                  <wp:posOffset>4043680</wp:posOffset>
                </wp:positionV>
                <wp:extent cx="4000500" cy="8001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800100"/>
                        </a:xfrm>
                        <a:prstGeom prst="rect">
                          <a:avLst/>
                        </a:prstGeom>
                        <a:noFill/>
                        <a:ln>
                          <a:noFill/>
                        </a:ln>
                        <a:effectLst/>
                        <a:extLst>
                          <a:ext uri="{C572A759-6A51-4108-AA02-DFA0A04FC94B}"/>
                        </a:extLst>
                      </wps:spPr>
                      <wps:txbx>
                        <w:txbxContent>
                          <w:p w14:paraId="77D951A9" w14:textId="6C965190" w:rsidR="00D80898" w:rsidRPr="00EF4DB2" w:rsidRDefault="00D80898" w:rsidP="00D175B5">
                            <w:pPr>
                              <w:spacing w:line="276" w:lineRule="auto"/>
                              <w:ind w:left="-142"/>
                              <w:rPr>
                                <w:rFonts w:ascii="ScalaOT-Ita" w:hAnsi="ScalaOT-Ita"/>
                              </w:rPr>
                            </w:pPr>
                            <w:r w:rsidRPr="00FF769F">
                              <w:rPr>
                                <w:rFonts w:ascii="Arial Black" w:hAnsi="Arial Black"/>
                                <w:sz w:val="16"/>
                                <w:szCs w:val="16"/>
                              </w:rPr>
                              <w:t>FÖRFATTARE:</w:t>
                            </w:r>
                            <w:r w:rsidRPr="00EF4DB2">
                              <w:rPr>
                                <w:rFonts w:ascii="BentonSans Medium" w:hAnsi="BentonSans Medium"/>
                                <w:sz w:val="16"/>
                                <w:szCs w:val="16"/>
                              </w:rPr>
                              <w:t xml:space="preserve"> </w:t>
                            </w:r>
                            <w:r w:rsidR="002812A2" w:rsidRPr="002812A2">
                              <w:rPr>
                                <w:rFonts w:ascii="BentonSans Medium" w:hAnsi="BentonSans Medium"/>
                                <w:color w:val="000000" w:themeColor="text1"/>
                                <w:sz w:val="16"/>
                                <w:szCs w:val="16"/>
                              </w:rPr>
                              <w:t>[</w:t>
                            </w:r>
                            <w:r w:rsidRPr="002812A2">
                              <w:rPr>
                                <w:color w:val="000000" w:themeColor="text1"/>
                                <w:sz w:val="16"/>
                              </w:rPr>
                              <w:t>Namn författare</w:t>
                            </w:r>
                            <w:r w:rsidR="002812A2" w:rsidRPr="002812A2">
                              <w:rPr>
                                <w:color w:val="000000" w:themeColor="text1"/>
                                <w:sz w:val="16"/>
                              </w:rPr>
                              <w:t>]</w:t>
                            </w:r>
                          </w:p>
                          <w:p w14:paraId="671EC40B" w14:textId="0C3D81EE" w:rsidR="00D80898" w:rsidRPr="00EF4DB2" w:rsidRDefault="00D80898" w:rsidP="00D175B5">
                            <w:pPr>
                              <w:spacing w:line="276" w:lineRule="auto"/>
                              <w:ind w:left="-142"/>
                              <w:rPr>
                                <w:rFonts w:ascii="ScalaOT-Ita" w:hAnsi="ScalaOT-Ita"/>
                              </w:rPr>
                            </w:pPr>
                            <w:r w:rsidRPr="00FF769F">
                              <w:rPr>
                                <w:rFonts w:ascii="Arial Black" w:hAnsi="Arial Black"/>
                                <w:sz w:val="16"/>
                                <w:szCs w:val="16"/>
                              </w:rPr>
                              <w:t>HANDLEDARE:</w:t>
                            </w:r>
                            <w:r w:rsidRPr="00EF4DB2">
                              <w:rPr>
                                <w:rFonts w:ascii="ScalaOT-Ita" w:hAnsi="ScalaOT-Ita"/>
                              </w:rPr>
                              <w:t xml:space="preserve"> </w:t>
                            </w:r>
                            <w:r w:rsidR="002812A2" w:rsidRPr="002812A2">
                              <w:rPr>
                                <w:rFonts w:ascii="ScalaOT-Ita" w:hAnsi="ScalaOT-Ita"/>
                                <w:color w:val="000000" w:themeColor="text1"/>
                              </w:rPr>
                              <w:t>[</w:t>
                            </w:r>
                            <w:r w:rsidRPr="002812A2">
                              <w:rPr>
                                <w:color w:val="000000" w:themeColor="text1"/>
                                <w:sz w:val="16"/>
                              </w:rPr>
                              <w:t xml:space="preserve">Namn </w:t>
                            </w:r>
                            <w:r w:rsidR="008E3E4B">
                              <w:rPr>
                                <w:color w:val="000000" w:themeColor="text1"/>
                                <w:sz w:val="16"/>
                              </w:rPr>
                              <w:t>handledare</w:t>
                            </w:r>
                            <w:r w:rsidR="002812A2" w:rsidRPr="002812A2">
                              <w:rPr>
                                <w:color w:val="000000" w:themeColor="text1"/>
                                <w:sz w:val="16"/>
                              </w:rPr>
                              <w:t>]</w:t>
                            </w:r>
                          </w:p>
                          <w:p w14:paraId="3E15A6BB" w14:textId="56EAEFE0" w:rsidR="008E3E4B" w:rsidRPr="00EF4DB2" w:rsidRDefault="008E3E4B" w:rsidP="008E3E4B">
                            <w:pPr>
                              <w:spacing w:line="276" w:lineRule="auto"/>
                              <w:ind w:left="-142"/>
                              <w:rPr>
                                <w:rFonts w:ascii="ScalaOT-Ita" w:hAnsi="ScalaOT-Ita"/>
                              </w:rPr>
                            </w:pPr>
                            <w:r>
                              <w:rPr>
                                <w:rFonts w:ascii="Arial Black" w:hAnsi="Arial Black"/>
                                <w:sz w:val="16"/>
                                <w:szCs w:val="16"/>
                              </w:rPr>
                              <w:t>KURSANSVARIG</w:t>
                            </w:r>
                            <w:r w:rsidRPr="00FF769F">
                              <w:rPr>
                                <w:rFonts w:ascii="Arial Black" w:hAnsi="Arial Black"/>
                                <w:sz w:val="16"/>
                                <w:szCs w:val="16"/>
                              </w:rPr>
                              <w:t>:</w:t>
                            </w:r>
                            <w:r w:rsidRPr="00EF4DB2">
                              <w:rPr>
                                <w:rFonts w:ascii="ScalaOT-Ita" w:hAnsi="ScalaOT-Ita"/>
                              </w:rPr>
                              <w:t xml:space="preserve"> </w:t>
                            </w:r>
                            <w:r w:rsidRPr="002812A2">
                              <w:rPr>
                                <w:rFonts w:ascii="ScalaOT-Ita" w:hAnsi="ScalaOT-Ita"/>
                                <w:color w:val="000000" w:themeColor="text1"/>
                              </w:rPr>
                              <w:t>[</w:t>
                            </w:r>
                            <w:r w:rsidRPr="002812A2">
                              <w:rPr>
                                <w:color w:val="000000" w:themeColor="text1"/>
                                <w:sz w:val="16"/>
                              </w:rPr>
                              <w:t>Namn kursansvarig]</w:t>
                            </w:r>
                          </w:p>
                          <w:p w14:paraId="2253B962" w14:textId="1D235A07" w:rsidR="00D80898" w:rsidRPr="00994011" w:rsidRDefault="00D80898" w:rsidP="00D175B5">
                            <w:pPr>
                              <w:spacing w:line="276" w:lineRule="auto"/>
                              <w:ind w:left="-142"/>
                            </w:pPr>
                            <w:r>
                              <w:rPr>
                                <w:rFonts w:ascii="Arial Black" w:hAnsi="Arial Black"/>
                                <w:sz w:val="16"/>
                                <w:szCs w:val="16"/>
                              </w:rPr>
                              <w:t>VÄRNAMO</w:t>
                            </w:r>
                            <w:r w:rsidRPr="00994011">
                              <w:rPr>
                                <w:rFonts w:ascii="BentonSans Medium" w:hAnsi="BentonSans Medium"/>
                                <w:sz w:val="16"/>
                                <w:szCs w:val="16"/>
                              </w:rPr>
                              <w:t xml:space="preserve"> </w:t>
                            </w:r>
                            <w:r w:rsidR="002812A2" w:rsidRPr="002812A2">
                              <w:rPr>
                                <w:rFonts w:ascii="BentonSans Medium" w:hAnsi="BentonSans Medium"/>
                                <w:color w:val="000000" w:themeColor="text1"/>
                                <w:sz w:val="16"/>
                                <w:szCs w:val="16"/>
                              </w:rPr>
                              <w:t>[</w:t>
                            </w:r>
                            <w:r w:rsidRPr="002812A2">
                              <w:rPr>
                                <w:color w:val="000000" w:themeColor="text1"/>
                                <w:sz w:val="16"/>
                              </w:rPr>
                              <w:t>År Månad Dag</w:t>
                            </w:r>
                            <w:r w:rsidR="002812A2" w:rsidRPr="002812A2">
                              <w:rPr>
                                <w:color w:val="000000" w:themeColor="text1"/>
                                <w:sz w:val="16"/>
                              </w:rPr>
                              <w:t>]</w:t>
                            </w:r>
                          </w:p>
                          <w:p w14:paraId="00FBA0D9" w14:textId="77777777" w:rsidR="00D80898" w:rsidRPr="00994011" w:rsidRDefault="00D80898" w:rsidP="006F2BD4">
                            <w:pPr>
                              <w:spacing w:line="276" w:lineRule="auto"/>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167A5BA" id="Text Box 12" o:spid="_x0000_s1028" type="#_x0000_t202" style="position:absolute;margin-left:32.95pt;margin-top:318.4pt;width:315pt;height:6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" filled="f" stroked="f">
                <v:textbox>
                  <w:txbxContent>
                    <w:p w14:paraId="77D951A9" w14:textId="6C965190" w:rsidR="00D80898" w:rsidRPr="00EF4DB2" w:rsidRDefault="00D80898" w:rsidP="00D175B5">
                      <w:pPr>
                        <w:spacing w:line="276" w:lineRule="auto"/>
                        <w:ind w:left="-142"/>
                        <w:rPr>
                          <w:rFonts w:ascii="ScalaOT-Ita" w:hAnsi="ScalaOT-Ita"/>
                        </w:rPr>
                      </w:pPr>
                      <w:r w:rsidRPr="00FF769F">
                        <w:rPr>
                          <w:rFonts w:ascii="Arial Black" w:hAnsi="Arial Black"/>
                          <w:sz w:val="16"/>
                          <w:szCs w:val="16"/>
                        </w:rPr>
                        <w:t>FÖRFATTARE:</w:t>
                      </w:r>
                      <w:r w:rsidRPr="00EF4DB2">
                        <w:rPr>
                          <w:rFonts w:ascii="BentonSans Medium" w:hAnsi="BentonSans Medium"/>
                          <w:sz w:val="16"/>
                          <w:szCs w:val="16"/>
                        </w:rPr>
                        <w:t xml:space="preserve"> </w:t>
                      </w:r>
                      <w:r w:rsidR="002812A2" w:rsidRPr="002812A2">
                        <w:rPr>
                          <w:rFonts w:ascii="BentonSans Medium" w:hAnsi="BentonSans Medium"/>
                          <w:color w:val="000000" w:themeColor="text1"/>
                          <w:sz w:val="16"/>
                          <w:szCs w:val="16"/>
                        </w:rPr>
                        <w:t>[</w:t>
                      </w:r>
                      <w:r w:rsidRPr="002812A2">
                        <w:rPr>
                          <w:color w:val="000000" w:themeColor="text1"/>
                          <w:sz w:val="16"/>
                        </w:rPr>
                        <w:t>Namn författare</w:t>
                      </w:r>
                      <w:r w:rsidR="002812A2" w:rsidRPr="002812A2">
                        <w:rPr>
                          <w:color w:val="000000" w:themeColor="text1"/>
                          <w:sz w:val="16"/>
                        </w:rPr>
                        <w:t>]</w:t>
                      </w:r>
                    </w:p>
                    <w:p w14:paraId="671EC40B" w14:textId="0C3D81EE" w:rsidR="00D80898" w:rsidRPr="00EF4DB2" w:rsidRDefault="00D80898" w:rsidP="00D175B5">
                      <w:pPr>
                        <w:spacing w:line="276" w:lineRule="auto"/>
                        <w:ind w:left="-142"/>
                        <w:rPr>
                          <w:rFonts w:ascii="ScalaOT-Ita" w:hAnsi="ScalaOT-Ita"/>
                        </w:rPr>
                      </w:pPr>
                      <w:r w:rsidRPr="00FF769F">
                        <w:rPr>
                          <w:rFonts w:ascii="Arial Black" w:hAnsi="Arial Black"/>
                          <w:sz w:val="16"/>
                          <w:szCs w:val="16"/>
                        </w:rPr>
                        <w:t>HANDLEDARE:</w:t>
                      </w:r>
                      <w:r w:rsidRPr="00EF4DB2">
                        <w:rPr>
                          <w:rFonts w:ascii="ScalaOT-Ita" w:hAnsi="ScalaOT-Ita"/>
                        </w:rPr>
                        <w:t xml:space="preserve"> </w:t>
                      </w:r>
                      <w:r w:rsidR="002812A2" w:rsidRPr="002812A2">
                        <w:rPr>
                          <w:rFonts w:ascii="ScalaOT-Ita" w:hAnsi="ScalaOT-Ita"/>
                          <w:color w:val="000000" w:themeColor="text1"/>
                        </w:rPr>
                        <w:t>[</w:t>
                      </w:r>
                      <w:r w:rsidRPr="002812A2">
                        <w:rPr>
                          <w:color w:val="000000" w:themeColor="text1"/>
                          <w:sz w:val="16"/>
                        </w:rPr>
                        <w:t xml:space="preserve">Namn </w:t>
                      </w:r>
                      <w:r w:rsidR="008E3E4B">
                        <w:rPr>
                          <w:color w:val="000000" w:themeColor="text1"/>
                          <w:sz w:val="16"/>
                        </w:rPr>
                        <w:t>handledare</w:t>
                      </w:r>
                      <w:r w:rsidR="002812A2" w:rsidRPr="002812A2">
                        <w:rPr>
                          <w:color w:val="000000" w:themeColor="text1"/>
                          <w:sz w:val="16"/>
                        </w:rPr>
                        <w:t>]</w:t>
                      </w:r>
                    </w:p>
                    <w:p w14:paraId="3E15A6BB" w14:textId="56EAEFE0" w:rsidR="008E3E4B" w:rsidRPr="00EF4DB2" w:rsidRDefault="008E3E4B" w:rsidP="008E3E4B">
                      <w:pPr>
                        <w:spacing w:line="276" w:lineRule="auto"/>
                        <w:ind w:left="-142"/>
                        <w:rPr>
                          <w:rFonts w:ascii="ScalaOT-Ita" w:hAnsi="ScalaOT-Ita"/>
                        </w:rPr>
                      </w:pPr>
                      <w:r>
                        <w:rPr>
                          <w:rFonts w:ascii="Arial Black" w:hAnsi="Arial Black"/>
                          <w:sz w:val="16"/>
                          <w:szCs w:val="16"/>
                        </w:rPr>
                        <w:t>KURSANSVARIG</w:t>
                      </w:r>
                      <w:r w:rsidRPr="00FF769F">
                        <w:rPr>
                          <w:rFonts w:ascii="Arial Black" w:hAnsi="Arial Black"/>
                          <w:sz w:val="16"/>
                          <w:szCs w:val="16"/>
                        </w:rPr>
                        <w:t>:</w:t>
                      </w:r>
                      <w:r w:rsidRPr="00EF4DB2">
                        <w:rPr>
                          <w:rFonts w:ascii="ScalaOT-Ita" w:hAnsi="ScalaOT-Ita"/>
                        </w:rPr>
                        <w:t xml:space="preserve"> </w:t>
                      </w:r>
                      <w:r w:rsidRPr="002812A2">
                        <w:rPr>
                          <w:rFonts w:ascii="ScalaOT-Ita" w:hAnsi="ScalaOT-Ita"/>
                          <w:color w:val="000000" w:themeColor="text1"/>
                        </w:rPr>
                        <w:t>[</w:t>
                      </w:r>
                      <w:r w:rsidRPr="002812A2">
                        <w:rPr>
                          <w:color w:val="000000" w:themeColor="text1"/>
                          <w:sz w:val="16"/>
                        </w:rPr>
                        <w:t>Namn kursansvarig]</w:t>
                      </w:r>
                    </w:p>
                    <w:p w14:paraId="2253B962" w14:textId="1D235A07" w:rsidR="00D80898" w:rsidRPr="00994011" w:rsidRDefault="00D80898" w:rsidP="00D175B5">
                      <w:pPr>
                        <w:spacing w:line="276" w:lineRule="auto"/>
                        <w:ind w:left="-142"/>
                      </w:pPr>
                      <w:r>
                        <w:rPr>
                          <w:rFonts w:ascii="Arial Black" w:hAnsi="Arial Black"/>
                          <w:sz w:val="16"/>
                          <w:szCs w:val="16"/>
                        </w:rPr>
                        <w:t>VÄRNAMO</w:t>
                      </w:r>
                      <w:r w:rsidRPr="00994011">
                        <w:rPr>
                          <w:rFonts w:ascii="BentonSans Medium" w:hAnsi="BentonSans Medium"/>
                          <w:sz w:val="16"/>
                          <w:szCs w:val="16"/>
                        </w:rPr>
                        <w:t xml:space="preserve"> </w:t>
                      </w:r>
                      <w:r w:rsidR="002812A2" w:rsidRPr="002812A2">
                        <w:rPr>
                          <w:rFonts w:ascii="BentonSans Medium" w:hAnsi="BentonSans Medium"/>
                          <w:color w:val="000000" w:themeColor="text1"/>
                          <w:sz w:val="16"/>
                          <w:szCs w:val="16"/>
                        </w:rPr>
                        <w:t>[</w:t>
                      </w:r>
                      <w:r w:rsidRPr="002812A2">
                        <w:rPr>
                          <w:color w:val="000000" w:themeColor="text1"/>
                          <w:sz w:val="16"/>
                        </w:rPr>
                        <w:t>År Månad Dag</w:t>
                      </w:r>
                      <w:r w:rsidR="002812A2" w:rsidRPr="002812A2">
                        <w:rPr>
                          <w:color w:val="000000" w:themeColor="text1"/>
                          <w:sz w:val="16"/>
                        </w:rPr>
                        <w:t>]</w:t>
                      </w:r>
                    </w:p>
                    <w:p w14:paraId="00FBA0D9" w14:textId="77777777" w:rsidR="00D80898" w:rsidRPr="00994011" w:rsidRDefault="00D80898" w:rsidP="006F2BD4">
                      <w:pPr>
                        <w:spacing w:line="276" w:lineRule="auto"/>
                        <w:ind w:left="-142"/>
                      </w:pPr>
                    </w:p>
                  </w:txbxContent>
                </v:textbox>
                <w10:wrap type="square"/>
              </v:shape>
            </w:pict>
          </mc:Fallback>
        </mc:AlternateContent>
      </w:r>
    </w:p>
    <w:p w14:paraId="1F877F08" w14:textId="77777777" w:rsidR="00252721" w:rsidRPr="0096039F" w:rsidRDefault="477FBB21" w:rsidP="005949F2">
      <w:pPr>
        <w:pStyle w:val="Rubrik1Ejnumreradochvnsterjusterad"/>
      </w:pPr>
      <w:r w:rsidRPr="0096039F">
        <w:lastRenderedPageBreak/>
        <w:t>Abstract</w:t>
      </w:r>
    </w:p>
    <w:p w14:paraId="2C211AC4" w14:textId="7B8646CC" w:rsidR="00252721" w:rsidRPr="00E15E34" w:rsidRDefault="00252721" w:rsidP="00206B81">
      <w:pPr>
        <w:pStyle w:val="Text"/>
        <w:rPr>
          <w:color w:val="FF0000"/>
        </w:rPr>
      </w:pPr>
      <w:r w:rsidRPr="00E15E34">
        <w:rPr>
          <w:color w:val="FF0000"/>
        </w:rPr>
        <w:t xml:space="preserve">Abstract är en engelsk översättning av </w:t>
      </w:r>
      <w:r w:rsidR="003C690F" w:rsidRPr="00E15E34">
        <w:rPr>
          <w:color w:val="FF0000"/>
        </w:rPr>
        <w:t>avsnittet ”S</w:t>
      </w:r>
      <w:r w:rsidRPr="00E15E34">
        <w:rPr>
          <w:color w:val="FF0000"/>
        </w:rPr>
        <w:t>ammanfattning</w:t>
      </w:r>
      <w:r w:rsidR="003C690F" w:rsidRPr="00E15E34">
        <w:rPr>
          <w:color w:val="FF0000"/>
        </w:rPr>
        <w:t>”</w:t>
      </w:r>
      <w:r w:rsidRPr="00157951">
        <w:rPr>
          <w:color w:val="FF0000"/>
          <w:lang w:val="en-GB"/>
        </w:rPr>
        <w:fldChar w:fldCharType="begin"/>
      </w:r>
      <w:r w:rsidRPr="00E15E34">
        <w:rPr>
          <w:color w:val="FF0000"/>
        </w:rPr>
        <w:instrText xml:space="preserve"> XE "sammanfattning" </w:instrText>
      </w:r>
      <w:r w:rsidRPr="00157951">
        <w:rPr>
          <w:color w:val="FF0000"/>
          <w:lang w:val="en-GB"/>
        </w:rPr>
        <w:fldChar w:fldCharType="end"/>
      </w:r>
      <w:r w:rsidR="00157951" w:rsidRPr="00E15E34">
        <w:rPr>
          <w:color w:val="FF0000"/>
        </w:rPr>
        <w:t>.</w:t>
      </w:r>
      <w:r w:rsidRPr="00E15E34">
        <w:rPr>
          <w:color w:val="FF0000"/>
        </w:rPr>
        <w:br w:type="page"/>
      </w:r>
    </w:p>
    <w:p w14:paraId="0D0CA846" w14:textId="77777777" w:rsidR="00252721" w:rsidRPr="0096039F" w:rsidRDefault="477FBB21" w:rsidP="005949F2">
      <w:pPr>
        <w:pStyle w:val="Rubrik1Ejnumreradochvnsterjusterad"/>
      </w:pPr>
      <w:r w:rsidRPr="0096039F">
        <w:lastRenderedPageBreak/>
        <w:t>Sammanfattning</w:t>
      </w:r>
    </w:p>
    <w:p w14:paraId="39A03B74" w14:textId="0DBDFF65" w:rsidR="00252721" w:rsidRPr="0096039F" w:rsidRDefault="00252721" w:rsidP="00206B81">
      <w:pPr>
        <w:pStyle w:val="Text"/>
        <w:rPr>
          <w:color w:val="FF0000"/>
        </w:rPr>
      </w:pPr>
      <w:r w:rsidRPr="0096039F">
        <w:rPr>
          <w:color w:val="FF0000"/>
        </w:rPr>
        <w:t>Sammanfattning</w:t>
      </w:r>
      <w:r w:rsidRPr="0096039F">
        <w:rPr>
          <w:color w:val="FF0000"/>
        </w:rPr>
        <w:fldChar w:fldCharType="begin"/>
      </w:r>
      <w:r w:rsidRPr="0096039F">
        <w:rPr>
          <w:color w:val="FF0000"/>
        </w:rPr>
        <w:instrText xml:space="preserve"> XE "sammanfattning" </w:instrText>
      </w:r>
      <w:r w:rsidRPr="0096039F">
        <w:rPr>
          <w:color w:val="FF0000"/>
        </w:rPr>
        <w:fldChar w:fldCharType="end"/>
      </w:r>
      <w:r w:rsidRPr="0096039F">
        <w:rPr>
          <w:color w:val="FF0000"/>
        </w:rPr>
        <w:t xml:space="preserve">en är en kort beskrivning av rapportens innehåll som ska ge läsaren en möjlighet att snabbt kunna bilda sig en uppfattning om varför </w:t>
      </w:r>
      <w:r w:rsidR="008E3E4B">
        <w:rPr>
          <w:color w:val="FF0000"/>
        </w:rPr>
        <w:t>uppdraget</w:t>
      </w:r>
      <w:r w:rsidRPr="0096039F">
        <w:rPr>
          <w:color w:val="FF0000"/>
        </w:rPr>
        <w:t xml:space="preserve"> genomförs, vilket målet är samt vad resultatet av </w:t>
      </w:r>
      <w:r w:rsidR="008E3E4B">
        <w:rPr>
          <w:color w:val="FF0000"/>
        </w:rPr>
        <w:t xml:space="preserve">uppdraget </w:t>
      </w:r>
      <w:r w:rsidRPr="0096039F">
        <w:rPr>
          <w:color w:val="FF0000"/>
        </w:rPr>
        <w:t xml:space="preserve">blev. </w:t>
      </w:r>
    </w:p>
    <w:p w14:paraId="5315A98E" w14:textId="77777777" w:rsidR="00252721" w:rsidRPr="0096039F" w:rsidRDefault="00252721" w:rsidP="00206B81">
      <w:pPr>
        <w:pStyle w:val="Text"/>
        <w:rPr>
          <w:color w:val="FF0000"/>
        </w:rPr>
      </w:pPr>
    </w:p>
    <w:p w14:paraId="01169351" w14:textId="4CFB7858" w:rsidR="00252721" w:rsidRPr="0096039F" w:rsidRDefault="477FBB21" w:rsidP="00206B81">
      <w:pPr>
        <w:pStyle w:val="Text"/>
        <w:rPr>
          <w:color w:val="FF0000"/>
        </w:rPr>
      </w:pPr>
      <w:r w:rsidRPr="0096039F">
        <w:rPr>
          <w:color w:val="FF0000"/>
        </w:rPr>
        <w:t>Sammanfattningens omfattning bör vara ½-1 A4-sida.</w:t>
      </w:r>
    </w:p>
    <w:p w14:paraId="5A1E3F06" w14:textId="77777777" w:rsidR="00252721" w:rsidRPr="0096039F" w:rsidRDefault="00252721" w:rsidP="00206B81">
      <w:pPr>
        <w:pStyle w:val="Text"/>
        <w:rPr>
          <w:color w:val="FF0000"/>
        </w:rPr>
      </w:pPr>
      <w:r w:rsidRPr="0096039F">
        <w:rPr>
          <w:color w:val="FF0000"/>
        </w:rPr>
        <w:t xml:space="preserve"> </w:t>
      </w:r>
    </w:p>
    <w:p w14:paraId="5564B6A6" w14:textId="77777777" w:rsidR="00252721" w:rsidRPr="0096039F" w:rsidRDefault="477FBB21" w:rsidP="00206B81">
      <w:pPr>
        <w:pStyle w:val="Text"/>
        <w:rPr>
          <w:color w:val="FF0000"/>
        </w:rPr>
      </w:pPr>
      <w:r w:rsidRPr="0096039F">
        <w:rPr>
          <w:color w:val="FF0000"/>
        </w:rPr>
        <w:t>Sammanfattningen är det som man skriver sist, d.v.s. när rapporten i övrigt är klar.</w:t>
      </w:r>
    </w:p>
    <w:p w14:paraId="13BFF212" w14:textId="77777777" w:rsidR="00252721" w:rsidRPr="0096039F" w:rsidRDefault="00252721" w:rsidP="005F63D9">
      <w:pPr>
        <w:jc w:val="left"/>
        <w:rPr>
          <w:color w:val="FF0000"/>
        </w:rPr>
      </w:pPr>
    </w:p>
    <w:p w14:paraId="45B6685E" w14:textId="77777777" w:rsidR="009F0A9C" w:rsidRPr="0096039F" w:rsidRDefault="009F0A9C" w:rsidP="005F63D9">
      <w:pPr>
        <w:jc w:val="left"/>
        <w:rPr>
          <w:color w:val="FF0000"/>
        </w:rPr>
      </w:pPr>
    </w:p>
    <w:p w14:paraId="01CEB119" w14:textId="77777777" w:rsidR="009F0A9C" w:rsidRPr="0096039F" w:rsidRDefault="009F0A9C" w:rsidP="005F63D9">
      <w:pPr>
        <w:jc w:val="left"/>
        <w:rPr>
          <w:color w:val="FF0000"/>
        </w:rPr>
      </w:pPr>
    </w:p>
    <w:p w14:paraId="716CC27A" w14:textId="77777777" w:rsidR="005F63D9" w:rsidRPr="0096039F" w:rsidRDefault="005F63D9" w:rsidP="005F63D9">
      <w:pPr>
        <w:pStyle w:val="Brdtext"/>
        <w:jc w:val="left"/>
        <w:sectPr w:rsidR="005F63D9" w:rsidRPr="0096039F" w:rsidSect="004F6BC4">
          <w:headerReference w:type="default" r:id="rId13"/>
          <w:footerReference w:type="default" r:id="rId14"/>
          <w:headerReference w:type="first" r:id="rId15"/>
          <w:footerReference w:type="first" r:id="rId16"/>
          <w:pgSz w:w="11907" w:h="16840" w:code="9"/>
          <w:pgMar w:top="1418" w:right="1797" w:bottom="1503" w:left="1797" w:header="720" w:footer="720" w:gutter="0"/>
          <w:pgNumType w:fmt="lowerRoman" w:start="1"/>
          <w:cols w:space="720"/>
        </w:sectPr>
      </w:pPr>
    </w:p>
    <w:p w14:paraId="746DBD94" w14:textId="77777777" w:rsidR="002F2D54" w:rsidRPr="0096039F" w:rsidRDefault="477FBB21" w:rsidP="005949F2">
      <w:pPr>
        <w:pStyle w:val="Rubrik1Ejnumreradochvnsterjusterad"/>
      </w:pPr>
      <w:r w:rsidRPr="0096039F">
        <w:lastRenderedPageBreak/>
        <w:t>Innehållsförteckning</w:t>
      </w:r>
    </w:p>
    <w:p w14:paraId="310EBFE4" w14:textId="36A25E97" w:rsidR="0062373E" w:rsidRPr="0096039F" w:rsidRDefault="0062373E" w:rsidP="00206B81">
      <w:pPr>
        <w:pStyle w:val="Text"/>
        <w:rPr>
          <w:color w:val="FF0000"/>
        </w:rPr>
      </w:pPr>
      <w:r w:rsidRPr="0096039F">
        <w:rPr>
          <w:color w:val="FF0000"/>
        </w:rPr>
        <w:t>Innehållsförteckningen görs automatiskt av Word om rubrikerna i rapporten är formaterade som rubriker. Uppdatering</w:t>
      </w:r>
      <w:r w:rsidRPr="0096039F">
        <w:rPr>
          <w:color w:val="FF0000"/>
        </w:rPr>
        <w:fldChar w:fldCharType="begin"/>
      </w:r>
      <w:r w:rsidRPr="0096039F">
        <w:rPr>
          <w:color w:val="FF0000"/>
        </w:rPr>
        <w:instrText xml:space="preserve"> XE "uppdatering" </w:instrText>
      </w:r>
      <w:r w:rsidRPr="0096039F">
        <w:rPr>
          <w:color w:val="FF0000"/>
        </w:rPr>
        <w:fldChar w:fldCharType="end"/>
      </w:r>
      <w:r w:rsidRPr="0096039F">
        <w:rPr>
          <w:color w:val="FF0000"/>
        </w:rPr>
        <w:t>[F9] då markören är placerad i förteckningen.</w:t>
      </w:r>
    </w:p>
    <w:p w14:paraId="1CC9DC35" w14:textId="393CE94F" w:rsidR="00902374" w:rsidRDefault="002F2D54">
      <w:pPr>
        <w:pStyle w:val="Innehll1"/>
        <w:tabs>
          <w:tab w:val="left" w:pos="400"/>
          <w:tab w:val="right" w:leader="dot" w:pos="8303"/>
        </w:tabs>
        <w:rPr>
          <w:rFonts w:asciiTheme="minorHAnsi" w:eastAsiaTheme="minorEastAsia" w:hAnsiTheme="minorHAnsi" w:cstheme="minorBidi"/>
          <w:b w:val="0"/>
          <w:bCs w:val="0"/>
          <w:noProof/>
          <w:sz w:val="22"/>
          <w:szCs w:val="22"/>
          <w:lang w:eastAsia="sv-SE"/>
        </w:rPr>
      </w:pPr>
      <w:r w:rsidRPr="0096039F">
        <w:rPr>
          <w:rFonts w:ascii="Georgia" w:hAnsi="Georgia"/>
        </w:rPr>
        <w:fldChar w:fldCharType="begin"/>
      </w:r>
      <w:r w:rsidRPr="0096039F">
        <w:rPr>
          <w:rFonts w:ascii="Georgia" w:hAnsi="Georgia"/>
        </w:rPr>
        <w:instrText xml:space="preserve"> TOC \o "1-3" \h \z \u </w:instrText>
      </w:r>
      <w:r w:rsidRPr="0096039F">
        <w:rPr>
          <w:rFonts w:ascii="Georgia" w:hAnsi="Georgia"/>
        </w:rPr>
        <w:fldChar w:fldCharType="separate"/>
      </w:r>
      <w:hyperlink w:anchor="_Toc115290329" w:history="1">
        <w:r w:rsidR="00902374" w:rsidRPr="00F72270">
          <w:rPr>
            <w:rStyle w:val="Hyperlnk"/>
            <w:noProof/>
          </w:rPr>
          <w:t>1</w:t>
        </w:r>
        <w:r w:rsidR="00902374">
          <w:rPr>
            <w:rFonts w:asciiTheme="minorHAnsi" w:eastAsiaTheme="minorEastAsia" w:hAnsiTheme="minorHAnsi" w:cstheme="minorBidi"/>
            <w:b w:val="0"/>
            <w:bCs w:val="0"/>
            <w:noProof/>
            <w:sz w:val="22"/>
            <w:szCs w:val="22"/>
            <w:lang w:eastAsia="sv-SE"/>
          </w:rPr>
          <w:tab/>
        </w:r>
        <w:r w:rsidR="00902374" w:rsidRPr="00F72270">
          <w:rPr>
            <w:rStyle w:val="Hyperlnk"/>
            <w:noProof/>
          </w:rPr>
          <w:t>Inledning</w:t>
        </w:r>
        <w:r w:rsidR="00902374">
          <w:rPr>
            <w:noProof/>
            <w:webHidden/>
          </w:rPr>
          <w:tab/>
        </w:r>
        <w:r w:rsidR="00902374">
          <w:rPr>
            <w:noProof/>
            <w:webHidden/>
          </w:rPr>
          <w:fldChar w:fldCharType="begin"/>
        </w:r>
        <w:r w:rsidR="00902374">
          <w:rPr>
            <w:noProof/>
            <w:webHidden/>
          </w:rPr>
          <w:instrText xml:space="preserve"> PAGEREF _Toc115290329 \h </w:instrText>
        </w:r>
        <w:r w:rsidR="00902374">
          <w:rPr>
            <w:noProof/>
            <w:webHidden/>
          </w:rPr>
        </w:r>
        <w:r w:rsidR="00902374">
          <w:rPr>
            <w:noProof/>
            <w:webHidden/>
          </w:rPr>
          <w:fldChar w:fldCharType="separate"/>
        </w:r>
        <w:r w:rsidR="00902374">
          <w:rPr>
            <w:noProof/>
            <w:webHidden/>
          </w:rPr>
          <w:t>1</w:t>
        </w:r>
        <w:r w:rsidR="00902374">
          <w:rPr>
            <w:noProof/>
            <w:webHidden/>
          </w:rPr>
          <w:fldChar w:fldCharType="end"/>
        </w:r>
      </w:hyperlink>
    </w:p>
    <w:p w14:paraId="07119CDF" w14:textId="73FEBE35"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0" w:history="1">
        <w:r w:rsidR="00902374" w:rsidRPr="00F72270">
          <w:rPr>
            <w:rStyle w:val="Hyperlnk"/>
            <w:noProof/>
          </w:rPr>
          <w:t>1.1</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Bakgrund och problembeskrivning</w:t>
        </w:r>
        <w:r w:rsidR="00902374">
          <w:rPr>
            <w:noProof/>
            <w:webHidden/>
          </w:rPr>
          <w:tab/>
        </w:r>
        <w:r w:rsidR="00902374">
          <w:rPr>
            <w:noProof/>
            <w:webHidden/>
          </w:rPr>
          <w:fldChar w:fldCharType="begin"/>
        </w:r>
        <w:r w:rsidR="00902374">
          <w:rPr>
            <w:noProof/>
            <w:webHidden/>
          </w:rPr>
          <w:instrText xml:space="preserve"> PAGEREF _Toc115290330 \h </w:instrText>
        </w:r>
        <w:r w:rsidR="00902374">
          <w:rPr>
            <w:noProof/>
            <w:webHidden/>
          </w:rPr>
        </w:r>
        <w:r w:rsidR="00902374">
          <w:rPr>
            <w:noProof/>
            <w:webHidden/>
          </w:rPr>
          <w:fldChar w:fldCharType="separate"/>
        </w:r>
        <w:r w:rsidR="00902374">
          <w:rPr>
            <w:noProof/>
            <w:webHidden/>
          </w:rPr>
          <w:t>1</w:t>
        </w:r>
        <w:r w:rsidR="00902374">
          <w:rPr>
            <w:noProof/>
            <w:webHidden/>
          </w:rPr>
          <w:fldChar w:fldCharType="end"/>
        </w:r>
      </w:hyperlink>
    </w:p>
    <w:p w14:paraId="49BBD2A8" w14:textId="65AA4311"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1" w:history="1">
        <w:r w:rsidR="00902374" w:rsidRPr="00F72270">
          <w:rPr>
            <w:rStyle w:val="Hyperlnk"/>
            <w:noProof/>
          </w:rPr>
          <w:t>1.2</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Syfte och mål</w:t>
        </w:r>
        <w:r w:rsidR="00902374">
          <w:rPr>
            <w:noProof/>
            <w:webHidden/>
          </w:rPr>
          <w:tab/>
        </w:r>
        <w:r w:rsidR="00902374">
          <w:rPr>
            <w:noProof/>
            <w:webHidden/>
          </w:rPr>
          <w:fldChar w:fldCharType="begin"/>
        </w:r>
        <w:r w:rsidR="00902374">
          <w:rPr>
            <w:noProof/>
            <w:webHidden/>
          </w:rPr>
          <w:instrText xml:space="preserve"> PAGEREF _Toc115290331 \h </w:instrText>
        </w:r>
        <w:r w:rsidR="00902374">
          <w:rPr>
            <w:noProof/>
            <w:webHidden/>
          </w:rPr>
        </w:r>
        <w:r w:rsidR="00902374">
          <w:rPr>
            <w:noProof/>
            <w:webHidden/>
          </w:rPr>
          <w:fldChar w:fldCharType="separate"/>
        </w:r>
        <w:r w:rsidR="00902374">
          <w:rPr>
            <w:noProof/>
            <w:webHidden/>
          </w:rPr>
          <w:t>1</w:t>
        </w:r>
        <w:r w:rsidR="00902374">
          <w:rPr>
            <w:noProof/>
            <w:webHidden/>
          </w:rPr>
          <w:fldChar w:fldCharType="end"/>
        </w:r>
      </w:hyperlink>
    </w:p>
    <w:p w14:paraId="458D40FC" w14:textId="1576B696"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2" w:history="1">
        <w:r w:rsidR="00902374" w:rsidRPr="00F72270">
          <w:rPr>
            <w:rStyle w:val="Hyperlnk"/>
            <w:noProof/>
          </w:rPr>
          <w:t>1.3</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Avgränsningar</w:t>
        </w:r>
        <w:r w:rsidR="00902374">
          <w:rPr>
            <w:noProof/>
            <w:webHidden/>
          </w:rPr>
          <w:tab/>
        </w:r>
        <w:r w:rsidR="00902374">
          <w:rPr>
            <w:noProof/>
            <w:webHidden/>
          </w:rPr>
          <w:fldChar w:fldCharType="begin"/>
        </w:r>
        <w:r w:rsidR="00902374">
          <w:rPr>
            <w:noProof/>
            <w:webHidden/>
          </w:rPr>
          <w:instrText xml:space="preserve"> PAGEREF _Toc115290332 \h </w:instrText>
        </w:r>
        <w:r w:rsidR="00902374">
          <w:rPr>
            <w:noProof/>
            <w:webHidden/>
          </w:rPr>
        </w:r>
        <w:r w:rsidR="00902374">
          <w:rPr>
            <w:noProof/>
            <w:webHidden/>
          </w:rPr>
          <w:fldChar w:fldCharType="separate"/>
        </w:r>
        <w:r w:rsidR="00902374">
          <w:rPr>
            <w:noProof/>
            <w:webHidden/>
          </w:rPr>
          <w:t>2</w:t>
        </w:r>
        <w:r w:rsidR="00902374">
          <w:rPr>
            <w:noProof/>
            <w:webHidden/>
          </w:rPr>
          <w:fldChar w:fldCharType="end"/>
        </w:r>
      </w:hyperlink>
    </w:p>
    <w:p w14:paraId="5702E819" w14:textId="44E5979A"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3" w:history="1">
        <w:r w:rsidR="00902374" w:rsidRPr="00F72270">
          <w:rPr>
            <w:rStyle w:val="Hyperlnk"/>
            <w:noProof/>
          </w:rPr>
          <w:t>1.4</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Begreppsförklaring</w:t>
        </w:r>
        <w:r w:rsidR="00902374">
          <w:rPr>
            <w:noProof/>
            <w:webHidden/>
          </w:rPr>
          <w:tab/>
        </w:r>
        <w:r w:rsidR="00902374">
          <w:rPr>
            <w:noProof/>
            <w:webHidden/>
          </w:rPr>
          <w:fldChar w:fldCharType="begin"/>
        </w:r>
        <w:r w:rsidR="00902374">
          <w:rPr>
            <w:noProof/>
            <w:webHidden/>
          </w:rPr>
          <w:instrText xml:space="preserve"> PAGEREF _Toc115290333 \h </w:instrText>
        </w:r>
        <w:r w:rsidR="00902374">
          <w:rPr>
            <w:noProof/>
            <w:webHidden/>
          </w:rPr>
        </w:r>
        <w:r w:rsidR="00902374">
          <w:rPr>
            <w:noProof/>
            <w:webHidden/>
          </w:rPr>
          <w:fldChar w:fldCharType="separate"/>
        </w:r>
        <w:r w:rsidR="00902374">
          <w:rPr>
            <w:noProof/>
            <w:webHidden/>
          </w:rPr>
          <w:t>2</w:t>
        </w:r>
        <w:r w:rsidR="00902374">
          <w:rPr>
            <w:noProof/>
            <w:webHidden/>
          </w:rPr>
          <w:fldChar w:fldCharType="end"/>
        </w:r>
      </w:hyperlink>
    </w:p>
    <w:p w14:paraId="258EFE25" w14:textId="25413579" w:rsidR="00902374" w:rsidRDefault="00000000">
      <w:pPr>
        <w:pStyle w:val="Innehll1"/>
        <w:tabs>
          <w:tab w:val="left" w:pos="400"/>
          <w:tab w:val="right" w:leader="dot" w:pos="8303"/>
        </w:tabs>
        <w:rPr>
          <w:rFonts w:asciiTheme="minorHAnsi" w:eastAsiaTheme="minorEastAsia" w:hAnsiTheme="minorHAnsi" w:cstheme="minorBidi"/>
          <w:b w:val="0"/>
          <w:bCs w:val="0"/>
          <w:noProof/>
          <w:sz w:val="22"/>
          <w:szCs w:val="22"/>
          <w:lang w:eastAsia="sv-SE"/>
        </w:rPr>
      </w:pPr>
      <w:hyperlink w:anchor="_Toc115290334" w:history="1">
        <w:r w:rsidR="00902374" w:rsidRPr="00F72270">
          <w:rPr>
            <w:rStyle w:val="Hyperlnk"/>
            <w:noProof/>
          </w:rPr>
          <w:t>2</w:t>
        </w:r>
        <w:r w:rsidR="00902374">
          <w:rPr>
            <w:rFonts w:asciiTheme="minorHAnsi" w:eastAsiaTheme="minorEastAsia" w:hAnsiTheme="minorHAnsi" w:cstheme="minorBidi"/>
            <w:b w:val="0"/>
            <w:bCs w:val="0"/>
            <w:noProof/>
            <w:sz w:val="22"/>
            <w:szCs w:val="22"/>
            <w:lang w:eastAsia="sv-SE"/>
          </w:rPr>
          <w:tab/>
        </w:r>
        <w:r w:rsidR="00902374" w:rsidRPr="00F72270">
          <w:rPr>
            <w:rStyle w:val="Hyperlnk"/>
            <w:noProof/>
          </w:rPr>
          <w:t>Metod och genomförande</w:t>
        </w:r>
        <w:r w:rsidR="00902374">
          <w:rPr>
            <w:noProof/>
            <w:webHidden/>
          </w:rPr>
          <w:tab/>
        </w:r>
        <w:r w:rsidR="00902374">
          <w:rPr>
            <w:noProof/>
            <w:webHidden/>
          </w:rPr>
          <w:fldChar w:fldCharType="begin"/>
        </w:r>
        <w:r w:rsidR="00902374">
          <w:rPr>
            <w:noProof/>
            <w:webHidden/>
          </w:rPr>
          <w:instrText xml:space="preserve"> PAGEREF _Toc115290334 \h </w:instrText>
        </w:r>
        <w:r w:rsidR="00902374">
          <w:rPr>
            <w:noProof/>
            <w:webHidden/>
          </w:rPr>
        </w:r>
        <w:r w:rsidR="00902374">
          <w:rPr>
            <w:noProof/>
            <w:webHidden/>
          </w:rPr>
          <w:fldChar w:fldCharType="separate"/>
        </w:r>
        <w:r w:rsidR="00902374">
          <w:rPr>
            <w:noProof/>
            <w:webHidden/>
          </w:rPr>
          <w:t>3</w:t>
        </w:r>
        <w:r w:rsidR="00902374">
          <w:rPr>
            <w:noProof/>
            <w:webHidden/>
          </w:rPr>
          <w:fldChar w:fldCharType="end"/>
        </w:r>
      </w:hyperlink>
    </w:p>
    <w:p w14:paraId="79B89CF7" w14:textId="777329A3"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5" w:history="1">
        <w:r w:rsidR="00902374" w:rsidRPr="00F72270">
          <w:rPr>
            <w:rStyle w:val="Hyperlnk"/>
            <w:noProof/>
          </w:rPr>
          <w:t>2.1</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Tidsplan</w:t>
        </w:r>
        <w:r w:rsidR="00902374">
          <w:rPr>
            <w:noProof/>
            <w:webHidden/>
          </w:rPr>
          <w:tab/>
        </w:r>
        <w:r w:rsidR="00902374">
          <w:rPr>
            <w:noProof/>
            <w:webHidden/>
          </w:rPr>
          <w:fldChar w:fldCharType="begin"/>
        </w:r>
        <w:r w:rsidR="00902374">
          <w:rPr>
            <w:noProof/>
            <w:webHidden/>
          </w:rPr>
          <w:instrText xml:space="preserve"> PAGEREF _Toc115290335 \h </w:instrText>
        </w:r>
        <w:r w:rsidR="00902374">
          <w:rPr>
            <w:noProof/>
            <w:webHidden/>
          </w:rPr>
        </w:r>
        <w:r w:rsidR="00902374">
          <w:rPr>
            <w:noProof/>
            <w:webHidden/>
          </w:rPr>
          <w:fldChar w:fldCharType="separate"/>
        </w:r>
        <w:r w:rsidR="00902374">
          <w:rPr>
            <w:noProof/>
            <w:webHidden/>
          </w:rPr>
          <w:t>3</w:t>
        </w:r>
        <w:r w:rsidR="00902374">
          <w:rPr>
            <w:noProof/>
            <w:webHidden/>
          </w:rPr>
          <w:fldChar w:fldCharType="end"/>
        </w:r>
      </w:hyperlink>
    </w:p>
    <w:p w14:paraId="3A6AB388" w14:textId="433B8318"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6" w:history="1">
        <w:r w:rsidR="00902374" w:rsidRPr="00F72270">
          <w:rPr>
            <w:rStyle w:val="Hyperlnk"/>
            <w:noProof/>
          </w:rPr>
          <w:t>2.2</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Ekonomiska ramar</w:t>
        </w:r>
        <w:r w:rsidR="00902374">
          <w:rPr>
            <w:noProof/>
            <w:webHidden/>
          </w:rPr>
          <w:tab/>
        </w:r>
        <w:r w:rsidR="00902374">
          <w:rPr>
            <w:noProof/>
            <w:webHidden/>
          </w:rPr>
          <w:fldChar w:fldCharType="begin"/>
        </w:r>
        <w:r w:rsidR="00902374">
          <w:rPr>
            <w:noProof/>
            <w:webHidden/>
          </w:rPr>
          <w:instrText xml:space="preserve"> PAGEREF _Toc115290336 \h </w:instrText>
        </w:r>
        <w:r w:rsidR="00902374">
          <w:rPr>
            <w:noProof/>
            <w:webHidden/>
          </w:rPr>
        </w:r>
        <w:r w:rsidR="00902374">
          <w:rPr>
            <w:noProof/>
            <w:webHidden/>
          </w:rPr>
          <w:fldChar w:fldCharType="separate"/>
        </w:r>
        <w:r w:rsidR="00902374">
          <w:rPr>
            <w:noProof/>
            <w:webHidden/>
          </w:rPr>
          <w:t>3</w:t>
        </w:r>
        <w:r w:rsidR="00902374">
          <w:rPr>
            <w:noProof/>
            <w:webHidden/>
          </w:rPr>
          <w:fldChar w:fldCharType="end"/>
        </w:r>
      </w:hyperlink>
    </w:p>
    <w:p w14:paraId="2A762F5D" w14:textId="50D668DE"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37" w:history="1">
        <w:r w:rsidR="00902374" w:rsidRPr="00F72270">
          <w:rPr>
            <w:rStyle w:val="Hyperlnk"/>
            <w:noProof/>
          </w:rPr>
          <w:t>2.3</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Metod och genomförande</w:t>
        </w:r>
        <w:r w:rsidR="00902374">
          <w:rPr>
            <w:noProof/>
            <w:webHidden/>
          </w:rPr>
          <w:tab/>
        </w:r>
        <w:r w:rsidR="00902374">
          <w:rPr>
            <w:noProof/>
            <w:webHidden/>
          </w:rPr>
          <w:fldChar w:fldCharType="begin"/>
        </w:r>
        <w:r w:rsidR="00902374">
          <w:rPr>
            <w:noProof/>
            <w:webHidden/>
          </w:rPr>
          <w:instrText xml:space="preserve"> PAGEREF _Toc115290337 \h </w:instrText>
        </w:r>
        <w:r w:rsidR="00902374">
          <w:rPr>
            <w:noProof/>
            <w:webHidden/>
          </w:rPr>
        </w:r>
        <w:r w:rsidR="00902374">
          <w:rPr>
            <w:noProof/>
            <w:webHidden/>
          </w:rPr>
          <w:fldChar w:fldCharType="separate"/>
        </w:r>
        <w:r w:rsidR="00902374">
          <w:rPr>
            <w:noProof/>
            <w:webHidden/>
          </w:rPr>
          <w:t>3</w:t>
        </w:r>
        <w:r w:rsidR="00902374">
          <w:rPr>
            <w:noProof/>
            <w:webHidden/>
          </w:rPr>
          <w:fldChar w:fldCharType="end"/>
        </w:r>
      </w:hyperlink>
    </w:p>
    <w:p w14:paraId="1303DD27" w14:textId="22BE9524" w:rsidR="00902374" w:rsidRDefault="00000000">
      <w:pPr>
        <w:pStyle w:val="Innehll3"/>
        <w:tabs>
          <w:tab w:val="left" w:pos="1100"/>
        </w:tabs>
        <w:rPr>
          <w:rFonts w:asciiTheme="minorHAnsi" w:eastAsiaTheme="minorEastAsia" w:hAnsiTheme="minorHAnsi" w:cstheme="minorBidi"/>
          <w:sz w:val="22"/>
          <w:szCs w:val="22"/>
          <w:lang w:eastAsia="sv-SE"/>
        </w:rPr>
      </w:pPr>
      <w:hyperlink w:anchor="_Toc115290338" w:history="1">
        <w:r w:rsidR="00902374" w:rsidRPr="00F72270">
          <w:rPr>
            <w:rStyle w:val="Hyperlnk"/>
          </w:rPr>
          <w:t>2.3.1</w:t>
        </w:r>
        <w:r w:rsidR="00902374">
          <w:rPr>
            <w:rFonts w:asciiTheme="minorHAnsi" w:eastAsiaTheme="minorEastAsia" w:hAnsiTheme="minorHAnsi" w:cstheme="minorBidi"/>
            <w:sz w:val="22"/>
            <w:szCs w:val="22"/>
            <w:lang w:eastAsia="sv-SE"/>
          </w:rPr>
          <w:tab/>
        </w:r>
        <w:r w:rsidR="00902374" w:rsidRPr="00F72270">
          <w:rPr>
            <w:rStyle w:val="Hyperlnk"/>
          </w:rPr>
          <w:t>[Mål 1]</w:t>
        </w:r>
        <w:r w:rsidR="00902374">
          <w:rPr>
            <w:webHidden/>
          </w:rPr>
          <w:tab/>
        </w:r>
        <w:r w:rsidR="00902374">
          <w:rPr>
            <w:webHidden/>
          </w:rPr>
          <w:fldChar w:fldCharType="begin"/>
        </w:r>
        <w:r w:rsidR="00902374">
          <w:rPr>
            <w:webHidden/>
          </w:rPr>
          <w:instrText xml:space="preserve"> PAGEREF _Toc115290338 \h </w:instrText>
        </w:r>
        <w:r w:rsidR="00902374">
          <w:rPr>
            <w:webHidden/>
          </w:rPr>
        </w:r>
        <w:r w:rsidR="00902374">
          <w:rPr>
            <w:webHidden/>
          </w:rPr>
          <w:fldChar w:fldCharType="separate"/>
        </w:r>
        <w:r w:rsidR="00902374">
          <w:rPr>
            <w:webHidden/>
          </w:rPr>
          <w:t>4</w:t>
        </w:r>
        <w:r w:rsidR="00902374">
          <w:rPr>
            <w:webHidden/>
          </w:rPr>
          <w:fldChar w:fldCharType="end"/>
        </w:r>
      </w:hyperlink>
    </w:p>
    <w:p w14:paraId="1647D6E5" w14:textId="3B013E41" w:rsidR="00902374" w:rsidRDefault="00000000">
      <w:pPr>
        <w:pStyle w:val="Innehll3"/>
        <w:tabs>
          <w:tab w:val="left" w:pos="1100"/>
        </w:tabs>
        <w:rPr>
          <w:rFonts w:asciiTheme="minorHAnsi" w:eastAsiaTheme="minorEastAsia" w:hAnsiTheme="minorHAnsi" w:cstheme="minorBidi"/>
          <w:sz w:val="22"/>
          <w:szCs w:val="22"/>
          <w:lang w:eastAsia="sv-SE"/>
        </w:rPr>
      </w:pPr>
      <w:hyperlink w:anchor="_Toc115290339" w:history="1">
        <w:r w:rsidR="00902374" w:rsidRPr="00F72270">
          <w:rPr>
            <w:rStyle w:val="Hyperlnk"/>
          </w:rPr>
          <w:t>2.3.2</w:t>
        </w:r>
        <w:r w:rsidR="00902374">
          <w:rPr>
            <w:rFonts w:asciiTheme="minorHAnsi" w:eastAsiaTheme="minorEastAsia" w:hAnsiTheme="minorHAnsi" w:cstheme="minorBidi"/>
            <w:sz w:val="22"/>
            <w:szCs w:val="22"/>
            <w:lang w:eastAsia="sv-SE"/>
          </w:rPr>
          <w:tab/>
        </w:r>
        <w:r w:rsidR="00902374" w:rsidRPr="00F72270">
          <w:rPr>
            <w:rStyle w:val="Hyperlnk"/>
          </w:rPr>
          <w:t>[Mål 2]</w:t>
        </w:r>
        <w:r w:rsidR="00902374">
          <w:rPr>
            <w:webHidden/>
          </w:rPr>
          <w:tab/>
        </w:r>
        <w:r w:rsidR="00902374">
          <w:rPr>
            <w:webHidden/>
          </w:rPr>
          <w:fldChar w:fldCharType="begin"/>
        </w:r>
        <w:r w:rsidR="00902374">
          <w:rPr>
            <w:webHidden/>
          </w:rPr>
          <w:instrText xml:space="preserve"> PAGEREF _Toc115290339 \h </w:instrText>
        </w:r>
        <w:r w:rsidR="00902374">
          <w:rPr>
            <w:webHidden/>
          </w:rPr>
        </w:r>
        <w:r w:rsidR="00902374">
          <w:rPr>
            <w:webHidden/>
          </w:rPr>
          <w:fldChar w:fldCharType="separate"/>
        </w:r>
        <w:r w:rsidR="00902374">
          <w:rPr>
            <w:webHidden/>
          </w:rPr>
          <w:t>4</w:t>
        </w:r>
        <w:r w:rsidR="00902374">
          <w:rPr>
            <w:webHidden/>
          </w:rPr>
          <w:fldChar w:fldCharType="end"/>
        </w:r>
      </w:hyperlink>
    </w:p>
    <w:p w14:paraId="5D0BCBBB" w14:textId="70AD7F61" w:rsidR="00902374" w:rsidRDefault="00000000">
      <w:pPr>
        <w:pStyle w:val="Innehll1"/>
        <w:tabs>
          <w:tab w:val="left" w:pos="400"/>
          <w:tab w:val="right" w:leader="dot" w:pos="8303"/>
        </w:tabs>
        <w:rPr>
          <w:rFonts w:asciiTheme="minorHAnsi" w:eastAsiaTheme="minorEastAsia" w:hAnsiTheme="minorHAnsi" w:cstheme="minorBidi"/>
          <w:b w:val="0"/>
          <w:bCs w:val="0"/>
          <w:noProof/>
          <w:sz w:val="22"/>
          <w:szCs w:val="22"/>
          <w:lang w:eastAsia="sv-SE"/>
        </w:rPr>
      </w:pPr>
      <w:hyperlink w:anchor="_Toc115290340" w:history="1">
        <w:r w:rsidR="00902374" w:rsidRPr="00F72270">
          <w:rPr>
            <w:rStyle w:val="Hyperlnk"/>
            <w:noProof/>
          </w:rPr>
          <w:t>3</w:t>
        </w:r>
        <w:r w:rsidR="00902374">
          <w:rPr>
            <w:rFonts w:asciiTheme="minorHAnsi" w:eastAsiaTheme="minorEastAsia" w:hAnsiTheme="minorHAnsi" w:cstheme="minorBidi"/>
            <w:b w:val="0"/>
            <w:bCs w:val="0"/>
            <w:noProof/>
            <w:sz w:val="22"/>
            <w:szCs w:val="22"/>
            <w:lang w:eastAsia="sv-SE"/>
          </w:rPr>
          <w:tab/>
        </w:r>
        <w:r w:rsidR="00902374" w:rsidRPr="00F72270">
          <w:rPr>
            <w:rStyle w:val="Hyperlnk"/>
            <w:noProof/>
          </w:rPr>
          <w:t>Resultat och analys</w:t>
        </w:r>
        <w:r w:rsidR="00902374">
          <w:rPr>
            <w:noProof/>
            <w:webHidden/>
          </w:rPr>
          <w:tab/>
        </w:r>
        <w:r w:rsidR="00902374">
          <w:rPr>
            <w:noProof/>
            <w:webHidden/>
          </w:rPr>
          <w:fldChar w:fldCharType="begin"/>
        </w:r>
        <w:r w:rsidR="00902374">
          <w:rPr>
            <w:noProof/>
            <w:webHidden/>
          </w:rPr>
          <w:instrText xml:space="preserve"> PAGEREF _Toc115290340 \h </w:instrText>
        </w:r>
        <w:r w:rsidR="00902374">
          <w:rPr>
            <w:noProof/>
            <w:webHidden/>
          </w:rPr>
        </w:r>
        <w:r w:rsidR="00902374">
          <w:rPr>
            <w:noProof/>
            <w:webHidden/>
          </w:rPr>
          <w:fldChar w:fldCharType="separate"/>
        </w:r>
        <w:r w:rsidR="00902374">
          <w:rPr>
            <w:noProof/>
            <w:webHidden/>
          </w:rPr>
          <w:t>5</w:t>
        </w:r>
        <w:r w:rsidR="00902374">
          <w:rPr>
            <w:noProof/>
            <w:webHidden/>
          </w:rPr>
          <w:fldChar w:fldCharType="end"/>
        </w:r>
      </w:hyperlink>
    </w:p>
    <w:p w14:paraId="2893BC25" w14:textId="0ACE5392"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1" w:history="1">
        <w:r w:rsidR="00902374" w:rsidRPr="00F72270">
          <w:rPr>
            <w:rStyle w:val="Hyperlnk"/>
            <w:noProof/>
          </w:rPr>
          <w:t>3.1</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[Mål 1]</w:t>
        </w:r>
        <w:r w:rsidR="00902374">
          <w:rPr>
            <w:noProof/>
            <w:webHidden/>
          </w:rPr>
          <w:tab/>
        </w:r>
        <w:r w:rsidR="00902374">
          <w:rPr>
            <w:noProof/>
            <w:webHidden/>
          </w:rPr>
          <w:fldChar w:fldCharType="begin"/>
        </w:r>
        <w:r w:rsidR="00902374">
          <w:rPr>
            <w:noProof/>
            <w:webHidden/>
          </w:rPr>
          <w:instrText xml:space="preserve"> PAGEREF _Toc115290341 \h </w:instrText>
        </w:r>
        <w:r w:rsidR="00902374">
          <w:rPr>
            <w:noProof/>
            <w:webHidden/>
          </w:rPr>
        </w:r>
        <w:r w:rsidR="00902374">
          <w:rPr>
            <w:noProof/>
            <w:webHidden/>
          </w:rPr>
          <w:fldChar w:fldCharType="separate"/>
        </w:r>
        <w:r w:rsidR="00902374">
          <w:rPr>
            <w:noProof/>
            <w:webHidden/>
          </w:rPr>
          <w:t>5</w:t>
        </w:r>
        <w:r w:rsidR="00902374">
          <w:rPr>
            <w:noProof/>
            <w:webHidden/>
          </w:rPr>
          <w:fldChar w:fldCharType="end"/>
        </w:r>
      </w:hyperlink>
    </w:p>
    <w:p w14:paraId="46A5B0E8" w14:textId="6867A95A"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2" w:history="1">
        <w:r w:rsidR="00902374" w:rsidRPr="00F72270">
          <w:rPr>
            <w:rStyle w:val="Hyperlnk"/>
            <w:noProof/>
          </w:rPr>
          <w:t>3.2</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[Mål 2]</w:t>
        </w:r>
        <w:r w:rsidR="00902374">
          <w:rPr>
            <w:noProof/>
            <w:webHidden/>
          </w:rPr>
          <w:tab/>
        </w:r>
        <w:r w:rsidR="00902374">
          <w:rPr>
            <w:noProof/>
            <w:webHidden/>
          </w:rPr>
          <w:fldChar w:fldCharType="begin"/>
        </w:r>
        <w:r w:rsidR="00902374">
          <w:rPr>
            <w:noProof/>
            <w:webHidden/>
          </w:rPr>
          <w:instrText xml:space="preserve"> PAGEREF _Toc115290342 \h </w:instrText>
        </w:r>
        <w:r w:rsidR="00902374">
          <w:rPr>
            <w:noProof/>
            <w:webHidden/>
          </w:rPr>
        </w:r>
        <w:r w:rsidR="00902374">
          <w:rPr>
            <w:noProof/>
            <w:webHidden/>
          </w:rPr>
          <w:fldChar w:fldCharType="separate"/>
        </w:r>
        <w:r w:rsidR="00902374">
          <w:rPr>
            <w:noProof/>
            <w:webHidden/>
          </w:rPr>
          <w:t>5</w:t>
        </w:r>
        <w:r w:rsidR="00902374">
          <w:rPr>
            <w:noProof/>
            <w:webHidden/>
          </w:rPr>
          <w:fldChar w:fldCharType="end"/>
        </w:r>
      </w:hyperlink>
    </w:p>
    <w:p w14:paraId="5D808979" w14:textId="7F6BCB8F" w:rsidR="00902374" w:rsidRDefault="00000000">
      <w:pPr>
        <w:pStyle w:val="Innehll1"/>
        <w:tabs>
          <w:tab w:val="left" w:pos="400"/>
          <w:tab w:val="right" w:leader="dot" w:pos="8303"/>
        </w:tabs>
        <w:rPr>
          <w:rFonts w:asciiTheme="minorHAnsi" w:eastAsiaTheme="minorEastAsia" w:hAnsiTheme="minorHAnsi" w:cstheme="minorBidi"/>
          <w:b w:val="0"/>
          <w:bCs w:val="0"/>
          <w:noProof/>
          <w:sz w:val="22"/>
          <w:szCs w:val="22"/>
          <w:lang w:eastAsia="sv-SE"/>
        </w:rPr>
      </w:pPr>
      <w:hyperlink w:anchor="_Toc115290343" w:history="1">
        <w:r w:rsidR="00902374" w:rsidRPr="00F72270">
          <w:rPr>
            <w:rStyle w:val="Hyperlnk"/>
            <w:noProof/>
          </w:rPr>
          <w:t>4</w:t>
        </w:r>
        <w:r w:rsidR="00902374">
          <w:rPr>
            <w:rFonts w:asciiTheme="minorHAnsi" w:eastAsiaTheme="minorEastAsia" w:hAnsiTheme="minorHAnsi" w:cstheme="minorBidi"/>
            <w:b w:val="0"/>
            <w:bCs w:val="0"/>
            <w:noProof/>
            <w:sz w:val="22"/>
            <w:szCs w:val="22"/>
            <w:lang w:eastAsia="sv-SE"/>
          </w:rPr>
          <w:tab/>
        </w:r>
        <w:r w:rsidR="00902374" w:rsidRPr="00F72270">
          <w:rPr>
            <w:rStyle w:val="Hyperlnk"/>
            <w:noProof/>
          </w:rPr>
          <w:t>Diskussion och slutsatser</w:t>
        </w:r>
        <w:r w:rsidR="00902374">
          <w:rPr>
            <w:noProof/>
            <w:webHidden/>
          </w:rPr>
          <w:tab/>
        </w:r>
        <w:r w:rsidR="00902374">
          <w:rPr>
            <w:noProof/>
            <w:webHidden/>
          </w:rPr>
          <w:fldChar w:fldCharType="begin"/>
        </w:r>
        <w:r w:rsidR="00902374">
          <w:rPr>
            <w:noProof/>
            <w:webHidden/>
          </w:rPr>
          <w:instrText xml:space="preserve"> PAGEREF _Toc115290343 \h </w:instrText>
        </w:r>
        <w:r w:rsidR="00902374">
          <w:rPr>
            <w:noProof/>
            <w:webHidden/>
          </w:rPr>
        </w:r>
        <w:r w:rsidR="00902374">
          <w:rPr>
            <w:noProof/>
            <w:webHidden/>
          </w:rPr>
          <w:fldChar w:fldCharType="separate"/>
        </w:r>
        <w:r w:rsidR="00902374">
          <w:rPr>
            <w:noProof/>
            <w:webHidden/>
          </w:rPr>
          <w:t>6</w:t>
        </w:r>
        <w:r w:rsidR="00902374">
          <w:rPr>
            <w:noProof/>
            <w:webHidden/>
          </w:rPr>
          <w:fldChar w:fldCharType="end"/>
        </w:r>
      </w:hyperlink>
    </w:p>
    <w:p w14:paraId="2726D4F4" w14:textId="7873EFAB"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4" w:history="1">
        <w:r w:rsidR="00902374" w:rsidRPr="00F72270">
          <w:rPr>
            <w:rStyle w:val="Hyperlnk"/>
            <w:noProof/>
          </w:rPr>
          <w:t>4.1</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Metoddiskussion</w:t>
        </w:r>
        <w:r w:rsidR="00902374">
          <w:rPr>
            <w:noProof/>
            <w:webHidden/>
          </w:rPr>
          <w:tab/>
        </w:r>
        <w:r w:rsidR="00902374">
          <w:rPr>
            <w:noProof/>
            <w:webHidden/>
          </w:rPr>
          <w:fldChar w:fldCharType="begin"/>
        </w:r>
        <w:r w:rsidR="00902374">
          <w:rPr>
            <w:noProof/>
            <w:webHidden/>
          </w:rPr>
          <w:instrText xml:space="preserve"> PAGEREF _Toc115290344 \h </w:instrText>
        </w:r>
        <w:r w:rsidR="00902374">
          <w:rPr>
            <w:noProof/>
            <w:webHidden/>
          </w:rPr>
        </w:r>
        <w:r w:rsidR="00902374">
          <w:rPr>
            <w:noProof/>
            <w:webHidden/>
          </w:rPr>
          <w:fldChar w:fldCharType="separate"/>
        </w:r>
        <w:r w:rsidR="00902374">
          <w:rPr>
            <w:noProof/>
            <w:webHidden/>
          </w:rPr>
          <w:t>6</w:t>
        </w:r>
        <w:r w:rsidR="00902374">
          <w:rPr>
            <w:noProof/>
            <w:webHidden/>
          </w:rPr>
          <w:fldChar w:fldCharType="end"/>
        </w:r>
      </w:hyperlink>
    </w:p>
    <w:p w14:paraId="17C460FF" w14:textId="6C10C874"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5" w:history="1">
        <w:r w:rsidR="00902374" w:rsidRPr="00F72270">
          <w:rPr>
            <w:rStyle w:val="Hyperlnk"/>
            <w:noProof/>
          </w:rPr>
          <w:t>4.2</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Resultatdiskussion</w:t>
        </w:r>
        <w:r w:rsidR="00902374">
          <w:rPr>
            <w:noProof/>
            <w:webHidden/>
          </w:rPr>
          <w:tab/>
        </w:r>
        <w:r w:rsidR="00902374">
          <w:rPr>
            <w:noProof/>
            <w:webHidden/>
          </w:rPr>
          <w:fldChar w:fldCharType="begin"/>
        </w:r>
        <w:r w:rsidR="00902374">
          <w:rPr>
            <w:noProof/>
            <w:webHidden/>
          </w:rPr>
          <w:instrText xml:space="preserve"> PAGEREF _Toc115290345 \h </w:instrText>
        </w:r>
        <w:r w:rsidR="00902374">
          <w:rPr>
            <w:noProof/>
            <w:webHidden/>
          </w:rPr>
        </w:r>
        <w:r w:rsidR="00902374">
          <w:rPr>
            <w:noProof/>
            <w:webHidden/>
          </w:rPr>
          <w:fldChar w:fldCharType="separate"/>
        </w:r>
        <w:r w:rsidR="00902374">
          <w:rPr>
            <w:noProof/>
            <w:webHidden/>
          </w:rPr>
          <w:t>6</w:t>
        </w:r>
        <w:r w:rsidR="00902374">
          <w:rPr>
            <w:noProof/>
            <w:webHidden/>
          </w:rPr>
          <w:fldChar w:fldCharType="end"/>
        </w:r>
      </w:hyperlink>
    </w:p>
    <w:p w14:paraId="63C9CDA2" w14:textId="13AB277C"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6" w:history="1">
        <w:r w:rsidR="00902374" w:rsidRPr="00F72270">
          <w:rPr>
            <w:rStyle w:val="Hyperlnk"/>
            <w:noProof/>
          </w:rPr>
          <w:t>4.2.1</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[Mål 1]</w:t>
        </w:r>
        <w:r w:rsidR="00902374">
          <w:rPr>
            <w:noProof/>
            <w:webHidden/>
          </w:rPr>
          <w:tab/>
        </w:r>
        <w:r w:rsidR="00902374">
          <w:rPr>
            <w:noProof/>
            <w:webHidden/>
          </w:rPr>
          <w:fldChar w:fldCharType="begin"/>
        </w:r>
        <w:r w:rsidR="00902374">
          <w:rPr>
            <w:noProof/>
            <w:webHidden/>
          </w:rPr>
          <w:instrText xml:space="preserve"> PAGEREF _Toc115290346 \h </w:instrText>
        </w:r>
        <w:r w:rsidR="00902374">
          <w:rPr>
            <w:noProof/>
            <w:webHidden/>
          </w:rPr>
        </w:r>
        <w:r w:rsidR="00902374">
          <w:rPr>
            <w:noProof/>
            <w:webHidden/>
          </w:rPr>
          <w:fldChar w:fldCharType="separate"/>
        </w:r>
        <w:r w:rsidR="00902374">
          <w:rPr>
            <w:noProof/>
            <w:webHidden/>
          </w:rPr>
          <w:t>6</w:t>
        </w:r>
        <w:r w:rsidR="00902374">
          <w:rPr>
            <w:noProof/>
            <w:webHidden/>
          </w:rPr>
          <w:fldChar w:fldCharType="end"/>
        </w:r>
      </w:hyperlink>
    </w:p>
    <w:p w14:paraId="4FE2A621" w14:textId="6AEF3778"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7" w:history="1">
        <w:r w:rsidR="00902374" w:rsidRPr="00F72270">
          <w:rPr>
            <w:rStyle w:val="Hyperlnk"/>
            <w:noProof/>
          </w:rPr>
          <w:t>4.2.2</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[Mål 2]</w:t>
        </w:r>
        <w:r w:rsidR="00902374">
          <w:rPr>
            <w:noProof/>
            <w:webHidden/>
          </w:rPr>
          <w:tab/>
        </w:r>
        <w:r w:rsidR="00902374">
          <w:rPr>
            <w:noProof/>
            <w:webHidden/>
          </w:rPr>
          <w:fldChar w:fldCharType="begin"/>
        </w:r>
        <w:r w:rsidR="00902374">
          <w:rPr>
            <w:noProof/>
            <w:webHidden/>
          </w:rPr>
          <w:instrText xml:space="preserve"> PAGEREF _Toc115290347 \h </w:instrText>
        </w:r>
        <w:r w:rsidR="00902374">
          <w:rPr>
            <w:noProof/>
            <w:webHidden/>
          </w:rPr>
        </w:r>
        <w:r w:rsidR="00902374">
          <w:rPr>
            <w:noProof/>
            <w:webHidden/>
          </w:rPr>
          <w:fldChar w:fldCharType="separate"/>
        </w:r>
        <w:r w:rsidR="00902374">
          <w:rPr>
            <w:noProof/>
            <w:webHidden/>
          </w:rPr>
          <w:t>6</w:t>
        </w:r>
        <w:r w:rsidR="00902374">
          <w:rPr>
            <w:noProof/>
            <w:webHidden/>
          </w:rPr>
          <w:fldChar w:fldCharType="end"/>
        </w:r>
      </w:hyperlink>
    </w:p>
    <w:p w14:paraId="450C1781" w14:textId="7604813A" w:rsidR="00902374" w:rsidRDefault="00000000">
      <w:pPr>
        <w:pStyle w:val="Innehll2"/>
        <w:tabs>
          <w:tab w:val="left" w:pos="880"/>
          <w:tab w:val="right" w:leader="dot" w:pos="8303"/>
        </w:tabs>
        <w:rPr>
          <w:rFonts w:asciiTheme="minorHAnsi" w:eastAsiaTheme="minorEastAsia" w:hAnsiTheme="minorHAnsi" w:cstheme="minorBidi"/>
          <w:smallCaps w:val="0"/>
          <w:noProof/>
          <w:sz w:val="22"/>
          <w:szCs w:val="22"/>
          <w:lang w:eastAsia="sv-SE"/>
        </w:rPr>
      </w:pPr>
      <w:hyperlink w:anchor="_Toc115290348" w:history="1">
        <w:r w:rsidR="00902374" w:rsidRPr="00F72270">
          <w:rPr>
            <w:rStyle w:val="Hyperlnk"/>
            <w:noProof/>
          </w:rPr>
          <w:t>4.3</w:t>
        </w:r>
        <w:r w:rsidR="00902374">
          <w:rPr>
            <w:rFonts w:asciiTheme="minorHAnsi" w:eastAsiaTheme="minorEastAsia" w:hAnsiTheme="minorHAnsi" w:cstheme="minorBidi"/>
            <w:smallCaps w:val="0"/>
            <w:noProof/>
            <w:sz w:val="22"/>
            <w:szCs w:val="22"/>
            <w:lang w:eastAsia="sv-SE"/>
          </w:rPr>
          <w:tab/>
        </w:r>
        <w:r w:rsidR="00902374" w:rsidRPr="00F72270">
          <w:rPr>
            <w:rStyle w:val="Hyperlnk"/>
            <w:noProof/>
          </w:rPr>
          <w:t>Slutord och rekommendationer</w:t>
        </w:r>
        <w:r w:rsidR="00902374">
          <w:rPr>
            <w:noProof/>
            <w:webHidden/>
          </w:rPr>
          <w:tab/>
        </w:r>
        <w:r w:rsidR="00902374">
          <w:rPr>
            <w:noProof/>
            <w:webHidden/>
          </w:rPr>
          <w:fldChar w:fldCharType="begin"/>
        </w:r>
        <w:r w:rsidR="00902374">
          <w:rPr>
            <w:noProof/>
            <w:webHidden/>
          </w:rPr>
          <w:instrText xml:space="preserve"> PAGEREF _Toc115290348 \h </w:instrText>
        </w:r>
        <w:r w:rsidR="00902374">
          <w:rPr>
            <w:noProof/>
            <w:webHidden/>
          </w:rPr>
        </w:r>
        <w:r w:rsidR="00902374">
          <w:rPr>
            <w:noProof/>
            <w:webHidden/>
          </w:rPr>
          <w:fldChar w:fldCharType="separate"/>
        </w:r>
        <w:r w:rsidR="00902374">
          <w:rPr>
            <w:noProof/>
            <w:webHidden/>
          </w:rPr>
          <w:t>6</w:t>
        </w:r>
        <w:r w:rsidR="00902374">
          <w:rPr>
            <w:noProof/>
            <w:webHidden/>
          </w:rPr>
          <w:fldChar w:fldCharType="end"/>
        </w:r>
      </w:hyperlink>
    </w:p>
    <w:p w14:paraId="4560F175" w14:textId="7BEE8FB1" w:rsidR="002F2D54" w:rsidRPr="0096039F" w:rsidRDefault="002F2D54" w:rsidP="005F63D9">
      <w:pPr>
        <w:jc w:val="left"/>
      </w:pPr>
      <w:r w:rsidRPr="0096039F">
        <w:rPr>
          <w:sz w:val="28"/>
          <w:szCs w:val="28"/>
        </w:rPr>
        <w:fldChar w:fldCharType="end"/>
      </w:r>
    </w:p>
    <w:p w14:paraId="331BE2D5" w14:textId="77777777" w:rsidR="002F2D54" w:rsidRPr="0096039F" w:rsidRDefault="002F2D54" w:rsidP="005F63D9">
      <w:pPr>
        <w:jc w:val="left"/>
      </w:pPr>
    </w:p>
    <w:p w14:paraId="4FD9CA3D" w14:textId="77777777" w:rsidR="00A55658" w:rsidRPr="0096039F" w:rsidRDefault="00A55658" w:rsidP="005F63D9">
      <w:pPr>
        <w:tabs>
          <w:tab w:val="left" w:pos="2052"/>
        </w:tabs>
        <w:jc w:val="left"/>
        <w:sectPr w:rsidR="00A55658" w:rsidRPr="0096039F" w:rsidSect="004F6BC4">
          <w:headerReference w:type="default" r:id="rId17"/>
          <w:headerReference w:type="first" r:id="rId18"/>
          <w:pgSz w:w="11907" w:h="16840" w:code="9"/>
          <w:pgMar w:top="1418" w:right="1797" w:bottom="1503" w:left="1797" w:header="720" w:footer="720" w:gutter="0"/>
          <w:pgNumType w:fmt="lowerRoman"/>
          <w:cols w:space="720"/>
        </w:sectPr>
      </w:pPr>
    </w:p>
    <w:p w14:paraId="71305D39" w14:textId="77777777" w:rsidR="002E5C21" w:rsidRPr="0096039F" w:rsidRDefault="002E5C21" w:rsidP="00B365C3">
      <w:pPr>
        <w:pStyle w:val="Rubrik1"/>
        <w:numPr>
          <w:ilvl w:val="0"/>
          <w:numId w:val="0"/>
        </w:numPr>
      </w:pPr>
      <w:bookmarkStart w:id="0" w:name="_Toc72318537"/>
      <w:bookmarkStart w:id="1" w:name="_Toc72318609"/>
      <w:bookmarkStart w:id="2" w:name="_Ref119291956"/>
      <w:bookmarkStart w:id="3" w:name="_Ref119291997"/>
      <w:bookmarkStart w:id="4" w:name="_Ref119292071"/>
    </w:p>
    <w:p w14:paraId="67755674" w14:textId="77777777" w:rsidR="00A55658" w:rsidRPr="0096039F" w:rsidRDefault="477FBB21" w:rsidP="00B365C3">
      <w:pPr>
        <w:pStyle w:val="Rubrik1"/>
        <w:numPr>
          <w:ilvl w:val="0"/>
          <w:numId w:val="5"/>
        </w:numPr>
      </w:pPr>
      <w:bookmarkStart w:id="5" w:name="_Toc115290329"/>
      <w:r w:rsidRPr="0096039F">
        <w:t>Inledning</w:t>
      </w:r>
      <w:bookmarkEnd w:id="0"/>
      <w:bookmarkEnd w:id="1"/>
      <w:bookmarkEnd w:id="2"/>
      <w:bookmarkEnd w:id="3"/>
      <w:bookmarkEnd w:id="4"/>
      <w:bookmarkEnd w:id="5"/>
    </w:p>
    <w:p w14:paraId="1B829EFF" w14:textId="11E53533" w:rsidR="000A6DC0" w:rsidRPr="0096039F" w:rsidRDefault="477FBB21" w:rsidP="00206B81">
      <w:pPr>
        <w:pStyle w:val="Text"/>
        <w:rPr>
          <w:color w:val="FF0000"/>
        </w:rPr>
      </w:pPr>
      <w:r w:rsidRPr="0096039F">
        <w:rPr>
          <w:color w:val="FF0000"/>
        </w:rPr>
        <w:t xml:space="preserve">Här ska du presentera den LIA-plats som du </w:t>
      </w:r>
      <w:r w:rsidR="001207B9">
        <w:rPr>
          <w:color w:val="FF0000"/>
        </w:rPr>
        <w:t xml:space="preserve">genomför </w:t>
      </w:r>
      <w:r w:rsidRPr="0096039F">
        <w:rPr>
          <w:color w:val="FF0000"/>
        </w:rPr>
        <w:t>ditt projekt</w:t>
      </w:r>
      <w:r w:rsidR="001207B9">
        <w:rPr>
          <w:color w:val="FF0000"/>
        </w:rPr>
        <w:t>/uppdrag</w:t>
      </w:r>
      <w:r w:rsidRPr="0096039F">
        <w:rPr>
          <w:color w:val="FF0000"/>
        </w:rPr>
        <w:t xml:space="preserve"> på. Beskriv inom vilka områden företaget är verksamt samt vilken del av företaget du genomför din LIA-period på. Vad är det för arbetsuppgifter som utförs där? </w:t>
      </w:r>
    </w:p>
    <w:p w14:paraId="12060D13" w14:textId="06E3C07C" w:rsidR="00E15E34" w:rsidRDefault="477FBB21" w:rsidP="00206B81">
      <w:pPr>
        <w:pStyle w:val="Text"/>
        <w:rPr>
          <w:color w:val="FF0000"/>
        </w:rPr>
      </w:pPr>
      <w:r w:rsidRPr="0096039F">
        <w:rPr>
          <w:color w:val="FF0000"/>
        </w:rPr>
        <w:t>Du ska också kort beskriva företagets olika processer för utvecklingsarbete, som visar att du skaffat dig förståelse och helhetssyn över företagets metoder för utvecklingsprojekt.</w:t>
      </w:r>
    </w:p>
    <w:p w14:paraId="6A5C07B2" w14:textId="67A02FC6" w:rsidR="00E15E34" w:rsidRDefault="00E15E34" w:rsidP="00206B81">
      <w:pPr>
        <w:pStyle w:val="Text"/>
        <w:rPr>
          <w:color w:val="FF0000"/>
        </w:rPr>
      </w:pPr>
    </w:p>
    <w:p w14:paraId="07559F4B" w14:textId="0452BF0F" w:rsidR="00E15E34" w:rsidRDefault="00E15E34" w:rsidP="00206B81">
      <w:pPr>
        <w:pStyle w:val="Text"/>
      </w:pPr>
      <w:r>
        <w:t xml:space="preserve">Min LIA plats var på UCS. UCS är uppdelad i 6 olika verksamheter. Varje verksamhet har sin egen budet, chefer och olika produktioner. Dem olika verksamheter är IT hårdvara, IT mjukvara, Ekonomi, Management, Säkerhet och det verksamheten jag praktiserade på, webbsidor också kallad Mindbite. På Mindbite så skapar dem olika webblösningar för olika behov och problem. </w:t>
      </w:r>
    </w:p>
    <w:p w14:paraId="5B3FDEAE" w14:textId="529F657D" w:rsidR="00B511D6" w:rsidRDefault="009A1FA8" w:rsidP="00206B81">
      <w:pPr>
        <w:pStyle w:val="Text"/>
      </w:pPr>
      <w:r>
        <w:t xml:space="preserve">På Mindbite fick jag utföra två olika arbetsuppgifter. </w:t>
      </w:r>
      <w:r>
        <w:br/>
        <w:t xml:space="preserve">Den första </w:t>
      </w:r>
      <w:r w:rsidR="00B511D6">
        <w:t>arbetsuppgiften</w:t>
      </w:r>
      <w:r>
        <w:t xml:space="preserve"> heter </w:t>
      </w:r>
      <w:r w:rsidR="00B511D6">
        <w:t xml:space="preserve">Intra Räddningstjänst. Där var uppgiften att jag skulle omvandla en </w:t>
      </w:r>
      <w:proofErr w:type="spellStart"/>
      <w:r w:rsidR="00B511D6">
        <w:t>webbappliaktion</w:t>
      </w:r>
      <w:proofErr w:type="spellEnd"/>
      <w:r w:rsidR="00B511D6">
        <w:t xml:space="preserve"> till en simplare mobilapplikation som räddningstjänsten använder. Applikationen skulle används för att kunna få en bra överblick på olika händelser och även kunna få en enklare dokumentering på ändelser som händer i räddningstjänsten. </w:t>
      </w:r>
      <w:r w:rsidR="005A5F50">
        <w:t xml:space="preserve">Vi stötte sedan på problem som gjorde att vi var </w:t>
      </w:r>
      <w:r w:rsidR="005C1165">
        <w:t>tvungna</w:t>
      </w:r>
      <w:r w:rsidR="005A5F50">
        <w:t xml:space="preserve"> att pausa projektet. </w:t>
      </w:r>
    </w:p>
    <w:p w14:paraId="2E1EA734" w14:textId="63288C6A" w:rsidR="005A5F50" w:rsidRDefault="005A5F50" w:rsidP="00206B81">
      <w:pPr>
        <w:pStyle w:val="Text"/>
      </w:pPr>
      <w:r>
        <w:t xml:space="preserve">Efter att första projektet blev pausat så fick jag ett nytt projekt. Detta projekt handlar om att </w:t>
      </w:r>
      <w:r w:rsidR="0045531F">
        <w:t>skapa</w:t>
      </w:r>
      <w:r>
        <w:t xml:space="preserve"> en inloggning mot ett företag som heter </w:t>
      </w:r>
      <w:proofErr w:type="spellStart"/>
      <w:r>
        <w:t>Fortnox</w:t>
      </w:r>
      <w:proofErr w:type="spellEnd"/>
      <w:r>
        <w:t xml:space="preserve">. Tanken bakom projektet är att sedan kunna använda sig utav denna kod i andra projekt. Så detta projekt var mer ett </w:t>
      </w:r>
      <w:proofErr w:type="spellStart"/>
      <w:r>
        <w:t>prof</w:t>
      </w:r>
      <w:proofErr w:type="spellEnd"/>
      <w:r>
        <w:t xml:space="preserve"> </w:t>
      </w:r>
      <w:proofErr w:type="spellStart"/>
      <w:r>
        <w:t>of</w:t>
      </w:r>
      <w:proofErr w:type="spellEnd"/>
      <w:r>
        <w:t xml:space="preserve"> </w:t>
      </w:r>
      <w:proofErr w:type="spellStart"/>
      <w:r>
        <w:t>concept</w:t>
      </w:r>
      <w:proofErr w:type="spellEnd"/>
      <w:r>
        <w:t xml:space="preserve"> än något som skulle direkt till produktion. Anledningen till att jag fick detta projekt var för att jag inte hade mycket tid kvar och detta projekt verkade passade med dem tidsramar jag hade. </w:t>
      </w:r>
    </w:p>
    <w:p w14:paraId="2059ED50" w14:textId="77777777" w:rsidR="00154DFE" w:rsidRDefault="00B511D6" w:rsidP="00206B81">
      <w:pPr>
        <w:pStyle w:val="Text"/>
      </w:pPr>
      <w:r>
        <w:t>Dem olika processer</w:t>
      </w:r>
      <w:r w:rsidR="00154DFE" w:rsidRPr="00154DFE">
        <w:t xml:space="preserve"> </w:t>
      </w:r>
      <w:r w:rsidR="00154DFE">
        <w:t>i utvecklingsarbete</w:t>
      </w:r>
      <w:r>
        <w:t xml:space="preserve"> Mindbite använder sig utav</w:t>
      </w:r>
      <w:r w:rsidR="00154DFE">
        <w:t xml:space="preserve"> kan uppdelas i två delar. Dem båda delar använder sig av Kanban bräde. </w:t>
      </w:r>
    </w:p>
    <w:p w14:paraId="4A173E4D" w14:textId="77777777" w:rsidR="00154DFE" w:rsidRDefault="00154DFE" w:rsidP="00206B81">
      <w:pPr>
        <w:pStyle w:val="Text"/>
      </w:pPr>
      <w:r>
        <w:t xml:space="preserve">En kort förklaring av Kanban, Kanban metoden används för att underlätta och ge en bättre överblick på vilka olika arbeten som finns, vilka som är aktiva och vilka som är klara. Detta tar bort förvirring i grupper och ger som sagt en bättre överblick till alla. Användningen av Kanban bräde är att man skapar upp kort eller notislappar sedan flyttar man lapparna ifrån vänster till höger. I en traditionell Kanban bräde så är brädet uppdelat i tre olika kategorier. Den första till vänster är det som behöver bli klart, nästa till höger är det som är pågående och den lägst till höger är det som är klart. Det är väldigt simpelt, men ändå väldigt effektivt. </w:t>
      </w:r>
    </w:p>
    <w:p w14:paraId="30220587" w14:textId="17950A13" w:rsidR="00B511D6" w:rsidRDefault="00154DFE" w:rsidP="00206B81">
      <w:pPr>
        <w:pStyle w:val="Text"/>
      </w:pPr>
      <w:r>
        <w:t xml:space="preserve">Så tillbaka till dem olika processer i produktion i Mindbite. Den första är en Kanban bräde över dem olika </w:t>
      </w:r>
      <w:r w:rsidR="0014215A">
        <w:t>försäljningar</w:t>
      </w:r>
      <w:r>
        <w:t xml:space="preserve"> som </w:t>
      </w:r>
      <w:r w:rsidR="0014215A">
        <w:t>Mindbite</w:t>
      </w:r>
      <w:r>
        <w:t xml:space="preserve"> har. Vilket ger produktion en bra överblick på vilket arbete som kommer in och vad som är på väg att bli klart. </w:t>
      </w:r>
    </w:p>
    <w:p w14:paraId="4E6C99C8" w14:textId="259918B2" w:rsidR="00154DFE" w:rsidRDefault="00154DFE" w:rsidP="00206B81">
      <w:pPr>
        <w:pStyle w:val="Text"/>
      </w:pPr>
      <w:r>
        <w:lastRenderedPageBreak/>
        <w:t xml:space="preserve">Sedan andra processen är ett </w:t>
      </w:r>
      <w:r w:rsidR="0014215A">
        <w:t>Kanban</w:t>
      </w:r>
      <w:r>
        <w:t xml:space="preserve"> flöde för </w:t>
      </w:r>
      <w:r w:rsidR="00435825">
        <w:t>varje projektproduktion</w:t>
      </w:r>
      <w:r>
        <w:t xml:space="preserve"> har. Så man får en närmare inblick på exakt vad som behövs göras </w:t>
      </w:r>
      <w:r w:rsidR="0014215A">
        <w:t xml:space="preserve">för specifikt det projektet, vilka arbeten som är pågående och vad som är klart. På så sätt så vet alla ungefär hur mycket tid och arbete som är kvar utav varje projekt. </w:t>
      </w:r>
    </w:p>
    <w:p w14:paraId="336D80EC" w14:textId="77777777" w:rsidR="00B511D6" w:rsidRDefault="00B511D6" w:rsidP="00206B81">
      <w:pPr>
        <w:pStyle w:val="Text"/>
      </w:pPr>
    </w:p>
    <w:p w14:paraId="5A78A906" w14:textId="77777777" w:rsidR="00B511D6" w:rsidRDefault="00B511D6" w:rsidP="00206B81">
      <w:pPr>
        <w:pStyle w:val="Text"/>
      </w:pPr>
    </w:p>
    <w:p w14:paraId="615C8F71" w14:textId="075ACAEE" w:rsidR="005A5F50" w:rsidRDefault="005A5F50" w:rsidP="00206B81">
      <w:pPr>
        <w:pStyle w:val="Text"/>
      </w:pPr>
      <w:r>
        <w:t>Note:</w:t>
      </w:r>
    </w:p>
    <w:p w14:paraId="31A42AF0" w14:textId="12EBB661" w:rsidR="009A1FA8" w:rsidRPr="00E15E34" w:rsidRDefault="00B511D6" w:rsidP="00206B81">
      <w:pPr>
        <w:pStyle w:val="Text"/>
      </w:pPr>
      <w:r>
        <w:t xml:space="preserve">Det finns tre olika </w:t>
      </w:r>
      <w:r>
        <w:t>beståndsdelar</w:t>
      </w:r>
      <w:r>
        <w:t xml:space="preserve"> som jag skulle implementera i denna mobilapplikation och det är </w:t>
      </w:r>
      <w:proofErr w:type="spellStart"/>
      <w:r>
        <w:t>API:er</w:t>
      </w:r>
      <w:proofErr w:type="spellEnd"/>
      <w:r>
        <w:t xml:space="preserve">, användarinloggning och notifikationer. Jag tänker att jag går igenom dessa tre beståndsdelar. </w:t>
      </w:r>
      <w:proofErr w:type="spellStart"/>
      <w:r>
        <w:t>API:er</w:t>
      </w:r>
      <w:proofErr w:type="spellEnd"/>
      <w:r>
        <w:t xml:space="preserve"> i simplare förklaring är ett anrop du gör för att anropa data som du sedan kan spara eller skriva ut på din applikation. Varje API har en skallad endpoint, en endpoint används för att kunna skriva in en specifik adress för att sedan kunna få tillbaka en specifik data eller text. Jag använde mig utav </w:t>
      </w:r>
      <w:proofErr w:type="spellStart"/>
      <w:r>
        <w:t>API:er</w:t>
      </w:r>
      <w:proofErr w:type="spellEnd"/>
      <w:r>
        <w:t xml:space="preserve"> som är direkt ifrån räddningstjänsten. Det var väldigt klurigt att få igenom </w:t>
      </w:r>
      <w:proofErr w:type="spellStart"/>
      <w:r>
        <w:t>API:erna</w:t>
      </w:r>
      <w:proofErr w:type="spellEnd"/>
      <w:r>
        <w:t xml:space="preserve"> då man först var </w:t>
      </w:r>
      <w:r w:rsidR="009F4545">
        <w:t>tvungen</w:t>
      </w:r>
      <w:r>
        <w:t xml:space="preserve"> att </w:t>
      </w:r>
      <w:r w:rsidR="009F4545">
        <w:t>identifiera</w:t>
      </w:r>
      <w:r>
        <w:t xml:space="preserve"> sig som </w:t>
      </w:r>
    </w:p>
    <w:p w14:paraId="7879F7EF" w14:textId="77777777" w:rsidR="00A55658" w:rsidRPr="0096039F" w:rsidRDefault="477FBB21" w:rsidP="00C50098">
      <w:pPr>
        <w:pStyle w:val="Rubrik2"/>
      </w:pPr>
      <w:bookmarkStart w:id="6" w:name="_Toc115290330"/>
      <w:r w:rsidRPr="0096039F">
        <w:t>Bakgrund och problembeskrivning</w:t>
      </w:r>
      <w:bookmarkEnd w:id="6"/>
    </w:p>
    <w:p w14:paraId="7A2979BE" w14:textId="502A7E64" w:rsidR="002E5C21" w:rsidRPr="0096039F" w:rsidRDefault="477FBB21" w:rsidP="00206B81">
      <w:pPr>
        <w:pStyle w:val="Text"/>
        <w:rPr>
          <w:color w:val="FF0000"/>
        </w:rPr>
      </w:pPr>
      <w:r w:rsidRPr="0096039F">
        <w:rPr>
          <w:color w:val="FF0000"/>
        </w:rPr>
        <w:t>Här beskrivs viktig information om den problembild som ligger till grund för de projekt</w:t>
      </w:r>
      <w:r w:rsidR="00760390">
        <w:rPr>
          <w:color w:val="FF0000"/>
        </w:rPr>
        <w:t>/uppdrag</w:t>
      </w:r>
      <w:r w:rsidRPr="0096039F">
        <w:rPr>
          <w:color w:val="FF0000"/>
        </w:rPr>
        <w:t xml:space="preserve"> du ska arbeta med. Projektet</w:t>
      </w:r>
      <w:r w:rsidR="00760390">
        <w:rPr>
          <w:color w:val="FF0000"/>
        </w:rPr>
        <w:t>/uppdraget</w:t>
      </w:r>
      <w:r w:rsidRPr="0096039F">
        <w:rPr>
          <w:color w:val="FF0000"/>
        </w:rPr>
        <w:t xml:space="preserve"> sätts i ett sammanhang genom en redogörelse av till exempel teoretiska, historiska, organisatoriska och ekonomiska perspektiv. Du refererar till litteratur eller andra relevanta källor som du använder enligt valt referenshanteringssystem.</w:t>
      </w:r>
    </w:p>
    <w:p w14:paraId="6DF39BFE" w14:textId="696DC2BF" w:rsidR="002E5C21" w:rsidRDefault="477FBB21" w:rsidP="00206B81">
      <w:pPr>
        <w:pStyle w:val="Text"/>
        <w:rPr>
          <w:color w:val="FF0000"/>
        </w:rPr>
      </w:pPr>
      <w:r w:rsidRPr="0096039F">
        <w:rPr>
          <w:color w:val="FF0000"/>
        </w:rPr>
        <w:t>Läsaren ska utifrån bakgrundsbeskrivningen få grepp om varför de projekt</w:t>
      </w:r>
      <w:r w:rsidR="00760390">
        <w:rPr>
          <w:color w:val="FF0000"/>
        </w:rPr>
        <w:t>/uppdrag</w:t>
      </w:r>
      <w:r w:rsidRPr="0096039F">
        <w:rPr>
          <w:color w:val="FF0000"/>
        </w:rPr>
        <w:t xml:space="preserve"> du deltagit i är relevanta och intressanta.</w:t>
      </w:r>
    </w:p>
    <w:p w14:paraId="32D50908" w14:textId="31C8441C" w:rsidR="009F4545" w:rsidRDefault="009F4545" w:rsidP="00206B81">
      <w:pPr>
        <w:pStyle w:val="Text"/>
        <w:rPr>
          <w:color w:val="FF0000"/>
        </w:rPr>
      </w:pPr>
    </w:p>
    <w:p w14:paraId="6AE9B598" w14:textId="1155C738" w:rsidR="009F4545" w:rsidRPr="0096039F" w:rsidRDefault="009F4545" w:rsidP="00206B81">
      <w:pPr>
        <w:pStyle w:val="Text"/>
        <w:rPr>
          <w:color w:val="FF0000"/>
        </w:rPr>
      </w:pPr>
      <w:proofErr w:type="spellStart"/>
      <w:r>
        <w:t>API</w:t>
      </w:r>
      <w:r>
        <w:t>sda</w:t>
      </w:r>
      <w:proofErr w:type="spellEnd"/>
    </w:p>
    <w:p w14:paraId="35B44806" w14:textId="77777777" w:rsidR="00741533" w:rsidRPr="0096039F" w:rsidRDefault="00741533" w:rsidP="005F63D9">
      <w:pPr>
        <w:jc w:val="left"/>
        <w:rPr>
          <w:color w:val="FF0000"/>
          <w:szCs w:val="24"/>
        </w:rPr>
      </w:pPr>
    </w:p>
    <w:p w14:paraId="603BE59F" w14:textId="7DA18130" w:rsidR="00A55658" w:rsidRPr="0096039F" w:rsidRDefault="477FBB21" w:rsidP="009108F6">
      <w:pPr>
        <w:pStyle w:val="Rubrik2"/>
      </w:pPr>
      <w:bookmarkStart w:id="7" w:name="_Toc115290331"/>
      <w:r w:rsidRPr="0096039F">
        <w:t>Syfte och mål</w:t>
      </w:r>
      <w:bookmarkEnd w:id="7"/>
    </w:p>
    <w:p w14:paraId="74E4DDA0" w14:textId="78D59A33" w:rsidR="003864F0" w:rsidRPr="0096039F" w:rsidRDefault="477FBB21" w:rsidP="477FBB21">
      <w:pPr>
        <w:jc w:val="left"/>
        <w:rPr>
          <w:color w:val="FF0000"/>
          <w:sz w:val="26"/>
          <w:szCs w:val="26"/>
        </w:rPr>
      </w:pPr>
      <w:r w:rsidRPr="0096039F">
        <w:rPr>
          <w:color w:val="FF0000"/>
          <w:sz w:val="26"/>
          <w:szCs w:val="26"/>
        </w:rPr>
        <w:t>Utifrån bakgrunden formuleras syftet med projektet</w:t>
      </w:r>
      <w:r w:rsidR="00760390">
        <w:rPr>
          <w:color w:val="FF0000"/>
          <w:sz w:val="26"/>
          <w:szCs w:val="26"/>
        </w:rPr>
        <w:t>/uppdraget</w:t>
      </w:r>
      <w:r w:rsidRPr="0096039F">
        <w:rPr>
          <w:color w:val="FF0000"/>
          <w:sz w:val="26"/>
          <w:szCs w:val="26"/>
        </w:rPr>
        <w:t>. Syftet beskriver vad projektet</w:t>
      </w:r>
      <w:r w:rsidR="00760390">
        <w:rPr>
          <w:color w:val="FF0000"/>
          <w:sz w:val="26"/>
          <w:szCs w:val="26"/>
        </w:rPr>
        <w:t>/uppdraget</w:t>
      </w:r>
      <w:r w:rsidRPr="0096039F">
        <w:rPr>
          <w:color w:val="FF0000"/>
          <w:sz w:val="26"/>
          <w:szCs w:val="26"/>
        </w:rPr>
        <w:t xml:space="preserve"> ska bidra till i verksamheten. Vad är det som ska utföras, utredas eller sammanställas? Vilken är nyttan med arbetet?</w:t>
      </w:r>
    </w:p>
    <w:p w14:paraId="0B172D4D" w14:textId="77777777" w:rsidR="003864F0" w:rsidRPr="0096039F" w:rsidRDefault="003864F0" w:rsidP="005F63D9">
      <w:pPr>
        <w:jc w:val="left"/>
        <w:rPr>
          <w:color w:val="FF0000"/>
          <w:sz w:val="26"/>
          <w:szCs w:val="26"/>
        </w:rPr>
      </w:pPr>
    </w:p>
    <w:p w14:paraId="1331A54A" w14:textId="34D352A7" w:rsidR="00A55658" w:rsidRDefault="477FBB21" w:rsidP="477FBB21">
      <w:pPr>
        <w:jc w:val="left"/>
        <w:rPr>
          <w:color w:val="FF0000"/>
          <w:sz w:val="26"/>
          <w:szCs w:val="26"/>
        </w:rPr>
      </w:pPr>
      <w:r w:rsidRPr="0096039F">
        <w:rPr>
          <w:color w:val="FF0000"/>
          <w:sz w:val="26"/>
          <w:szCs w:val="26"/>
        </w:rPr>
        <w:t>Med utgångspunkt i syftet ska du formulera projekt</w:t>
      </w:r>
      <w:r w:rsidR="00760390">
        <w:rPr>
          <w:color w:val="FF0000"/>
          <w:sz w:val="26"/>
          <w:szCs w:val="26"/>
        </w:rPr>
        <w:t xml:space="preserve">ets/uppdragets </w:t>
      </w:r>
      <w:r w:rsidRPr="0096039F">
        <w:rPr>
          <w:color w:val="FF0000"/>
          <w:sz w:val="26"/>
          <w:szCs w:val="26"/>
        </w:rPr>
        <w:t>mål. Målet</w:t>
      </w:r>
      <w:r w:rsidR="004B5BAC" w:rsidRPr="0096039F">
        <w:rPr>
          <w:color w:val="FF0000"/>
          <w:sz w:val="26"/>
          <w:szCs w:val="26"/>
        </w:rPr>
        <w:t xml:space="preserve"> eller </w:t>
      </w:r>
      <w:r w:rsidRPr="0096039F">
        <w:rPr>
          <w:color w:val="FF0000"/>
          <w:sz w:val="26"/>
          <w:szCs w:val="26"/>
        </w:rPr>
        <w:t>målen ska vara tydliga, specifika och mätbara, detta för att du ska kunna utvärdera om projektet</w:t>
      </w:r>
      <w:r w:rsidR="00760390">
        <w:rPr>
          <w:color w:val="FF0000"/>
          <w:sz w:val="26"/>
          <w:szCs w:val="26"/>
        </w:rPr>
        <w:t>/uppdraget</w:t>
      </w:r>
      <w:r w:rsidRPr="0096039F">
        <w:rPr>
          <w:color w:val="FF0000"/>
          <w:sz w:val="26"/>
          <w:szCs w:val="26"/>
        </w:rPr>
        <w:t xml:space="preserve"> nått målet</w:t>
      </w:r>
      <w:r w:rsidR="004B5BAC" w:rsidRPr="0096039F">
        <w:rPr>
          <w:color w:val="FF0000"/>
          <w:sz w:val="26"/>
          <w:szCs w:val="26"/>
        </w:rPr>
        <w:t xml:space="preserve"> eller </w:t>
      </w:r>
      <w:r w:rsidRPr="0096039F">
        <w:rPr>
          <w:color w:val="FF0000"/>
          <w:sz w:val="26"/>
          <w:szCs w:val="26"/>
        </w:rPr>
        <w:t>målen. Det är ditt syfte och dina mål som kommer att vara vägledande genom hela arbetet. Det är därför viktigt att du ägnar mycket tid till att tänka igenom och klargöra för dig själv tillsammans med din handledare och en eventuell uppdragsgivare vad det är du ska uppnå.</w:t>
      </w:r>
    </w:p>
    <w:p w14:paraId="2A168D70" w14:textId="3E3CC114" w:rsidR="007971E7" w:rsidRDefault="007971E7" w:rsidP="477FBB21">
      <w:pPr>
        <w:jc w:val="left"/>
        <w:rPr>
          <w:color w:val="FF0000"/>
          <w:sz w:val="26"/>
          <w:szCs w:val="26"/>
        </w:rPr>
      </w:pPr>
    </w:p>
    <w:p w14:paraId="11005332" w14:textId="6363880A" w:rsidR="007971E7" w:rsidRPr="007971E7" w:rsidRDefault="007971E7" w:rsidP="007971E7">
      <w:pPr>
        <w:jc w:val="left"/>
        <w:rPr>
          <w:sz w:val="26"/>
          <w:szCs w:val="26"/>
        </w:rPr>
      </w:pPr>
      <w:r w:rsidRPr="007971E7">
        <w:rPr>
          <w:sz w:val="26"/>
          <w:szCs w:val="26"/>
        </w:rPr>
        <w:t xml:space="preserve">Det största problemet som detta uppdrag löser, är att det är svårt för räddningstjänstens personal som använder webbapplikationen att hålla sig uppdaterad med information. Speciellt för dem som inte har en dator eller en </w:t>
      </w:r>
      <w:r w:rsidRPr="007971E7">
        <w:rPr>
          <w:sz w:val="26"/>
          <w:szCs w:val="26"/>
        </w:rPr>
        <w:lastRenderedPageBreak/>
        <w:t xml:space="preserve">webbläsare uppe hela tiden. Då personalen inte får någon notifikation när någon situation, avvikelse eller protokoll uppdateras eller läggstill. </w:t>
      </w:r>
    </w:p>
    <w:p w14:paraId="54844F33" w14:textId="77777777" w:rsidR="007971E7" w:rsidRPr="007971E7" w:rsidRDefault="007971E7" w:rsidP="007971E7">
      <w:pPr>
        <w:jc w:val="left"/>
        <w:rPr>
          <w:sz w:val="26"/>
          <w:szCs w:val="26"/>
        </w:rPr>
      </w:pPr>
      <w:r w:rsidRPr="007971E7">
        <w:rPr>
          <w:sz w:val="26"/>
          <w:szCs w:val="26"/>
        </w:rPr>
        <w:t xml:space="preserve">Men med en mobil applikation så kan man hålla sig uppdaterad hela tiden. Genom att få en notifikation när något nytt läggs till eller när något ändras. </w:t>
      </w:r>
    </w:p>
    <w:p w14:paraId="3BC7E95E" w14:textId="72DF2D8B" w:rsidR="007971E7" w:rsidRPr="007971E7" w:rsidRDefault="007971E7" w:rsidP="007971E7">
      <w:pPr>
        <w:jc w:val="left"/>
        <w:rPr>
          <w:sz w:val="26"/>
          <w:szCs w:val="26"/>
        </w:rPr>
      </w:pPr>
      <w:r w:rsidRPr="007971E7">
        <w:rPr>
          <w:sz w:val="26"/>
          <w:szCs w:val="26"/>
        </w:rPr>
        <w:t>Även så är webbapplikationen inte full mobilanpassad. Vilket gör det svårt och krångligt att navigera och utföra dem arbete som man behöver på en mobil. Det har vi löst genom att reducera dem verktyg som finns på webbapplikationen, så bara dem verktyg som är kritiska finns på mobilapplikationen. Vilket gör det snabbare och enklare för personalen att utföra sitt arbete.</w:t>
      </w:r>
    </w:p>
    <w:p w14:paraId="1B236B3A" w14:textId="77777777" w:rsidR="007971E7" w:rsidRPr="0096039F" w:rsidRDefault="007971E7" w:rsidP="477FBB21">
      <w:pPr>
        <w:jc w:val="left"/>
        <w:rPr>
          <w:color w:val="FF0000"/>
          <w:sz w:val="26"/>
          <w:szCs w:val="26"/>
        </w:rPr>
      </w:pPr>
    </w:p>
    <w:p w14:paraId="729EB1D7" w14:textId="77777777" w:rsidR="00026566" w:rsidRPr="0096039F" w:rsidRDefault="00026566" w:rsidP="005F63D9">
      <w:pPr>
        <w:jc w:val="left"/>
        <w:rPr>
          <w:sz w:val="26"/>
          <w:szCs w:val="26"/>
        </w:rPr>
      </w:pPr>
    </w:p>
    <w:p w14:paraId="4D197A85" w14:textId="26DCDC5F" w:rsidR="00A55658" w:rsidRPr="0096039F" w:rsidRDefault="55B08860" w:rsidP="005F63D9">
      <w:pPr>
        <w:jc w:val="left"/>
        <w:rPr>
          <w:color w:val="000000" w:themeColor="text1"/>
          <w:sz w:val="26"/>
          <w:szCs w:val="26"/>
        </w:rPr>
      </w:pPr>
      <w:r w:rsidRPr="0096039F">
        <w:rPr>
          <w:sz w:val="26"/>
          <w:szCs w:val="26"/>
        </w:rPr>
        <w:t>Syftet med detta projekt</w:t>
      </w:r>
      <w:r w:rsidR="00760390">
        <w:rPr>
          <w:sz w:val="26"/>
          <w:szCs w:val="26"/>
        </w:rPr>
        <w:t>/uppdrag</w:t>
      </w:r>
      <w:r w:rsidRPr="0096039F">
        <w:rPr>
          <w:sz w:val="26"/>
          <w:szCs w:val="26"/>
        </w:rPr>
        <w:t xml:space="preserve"> är att </w:t>
      </w:r>
      <w:r w:rsidR="00D63154" w:rsidRPr="0096039F">
        <w:rPr>
          <w:color w:val="000000" w:themeColor="text1"/>
          <w:sz w:val="26"/>
          <w:szCs w:val="26"/>
        </w:rPr>
        <w:t>[beskrivning av projektets</w:t>
      </w:r>
      <w:r w:rsidR="00760390">
        <w:rPr>
          <w:color w:val="000000" w:themeColor="text1"/>
          <w:sz w:val="26"/>
          <w:szCs w:val="26"/>
        </w:rPr>
        <w:t>/uppdragets</w:t>
      </w:r>
      <w:r w:rsidR="00D63154" w:rsidRPr="0096039F">
        <w:rPr>
          <w:color w:val="000000" w:themeColor="text1"/>
          <w:sz w:val="26"/>
          <w:szCs w:val="26"/>
        </w:rPr>
        <w:t xml:space="preserve"> syfte…]</w:t>
      </w:r>
    </w:p>
    <w:p w14:paraId="657E0C11" w14:textId="77777777" w:rsidR="00026566" w:rsidRPr="0096039F" w:rsidRDefault="00026566" w:rsidP="005F63D9">
      <w:pPr>
        <w:jc w:val="left"/>
        <w:rPr>
          <w:sz w:val="26"/>
          <w:szCs w:val="26"/>
        </w:rPr>
      </w:pPr>
    </w:p>
    <w:p w14:paraId="2FA1DA85" w14:textId="01A08486" w:rsidR="000A6DC0" w:rsidRPr="0096039F" w:rsidRDefault="477FBB21" w:rsidP="005F63D9">
      <w:pPr>
        <w:jc w:val="left"/>
        <w:rPr>
          <w:sz w:val="26"/>
          <w:szCs w:val="26"/>
        </w:rPr>
      </w:pPr>
      <w:r w:rsidRPr="0096039F">
        <w:rPr>
          <w:sz w:val="26"/>
          <w:szCs w:val="26"/>
        </w:rPr>
        <w:t xml:space="preserve">För att kunna besvara syftet har det brutits ned i </w:t>
      </w:r>
      <w:r w:rsidR="004C2B59" w:rsidRPr="0096039F">
        <w:rPr>
          <w:sz w:val="26"/>
          <w:szCs w:val="26"/>
        </w:rPr>
        <w:t>[</w:t>
      </w:r>
      <w:r w:rsidR="004C2B59" w:rsidRPr="0096039F">
        <w:rPr>
          <w:color w:val="000000" w:themeColor="text1"/>
          <w:sz w:val="26"/>
          <w:szCs w:val="26"/>
        </w:rPr>
        <w:t>X]</w:t>
      </w:r>
      <w:r w:rsidRPr="0096039F">
        <w:rPr>
          <w:sz w:val="26"/>
          <w:szCs w:val="26"/>
        </w:rPr>
        <w:t xml:space="preserve"> mål. </w:t>
      </w:r>
    </w:p>
    <w:p w14:paraId="6F48DAD5" w14:textId="53B3A4FB" w:rsidR="00026566" w:rsidRPr="0096039F" w:rsidRDefault="00382EC3" w:rsidP="477FBB21">
      <w:pPr>
        <w:pStyle w:val="Liststycke"/>
        <w:numPr>
          <w:ilvl w:val="0"/>
          <w:numId w:val="8"/>
        </w:numPr>
        <w:jc w:val="left"/>
        <w:rPr>
          <w:color w:val="FF0000"/>
          <w:sz w:val="26"/>
          <w:szCs w:val="26"/>
        </w:rPr>
      </w:pPr>
      <w:r w:rsidRPr="00933D25">
        <w:rPr>
          <w:color w:val="000000" w:themeColor="text1"/>
          <w:sz w:val="26"/>
          <w:szCs w:val="26"/>
        </w:rPr>
        <w:t>[</w:t>
      </w:r>
      <w:r w:rsidR="00760390">
        <w:rPr>
          <w:color w:val="000000" w:themeColor="text1"/>
          <w:sz w:val="26"/>
          <w:szCs w:val="26"/>
        </w:rPr>
        <w:t xml:space="preserve">Mål </w:t>
      </w:r>
      <w:r w:rsidR="00933D25" w:rsidRPr="00933D25">
        <w:rPr>
          <w:color w:val="000000" w:themeColor="text1"/>
          <w:sz w:val="26"/>
          <w:szCs w:val="26"/>
        </w:rPr>
        <w:t xml:space="preserve">1] </w:t>
      </w:r>
      <w:r w:rsidR="477FBB21" w:rsidRPr="0096039F">
        <w:rPr>
          <w:color w:val="FF0000"/>
          <w:sz w:val="26"/>
          <w:szCs w:val="26"/>
        </w:rPr>
        <w:t>Redogör för ditt första mål.</w:t>
      </w:r>
    </w:p>
    <w:p w14:paraId="59001843" w14:textId="08E75440" w:rsidR="00026566" w:rsidRPr="0096039F" w:rsidRDefault="00933D25" w:rsidP="477FBB21">
      <w:pPr>
        <w:pStyle w:val="Liststycke"/>
        <w:numPr>
          <w:ilvl w:val="0"/>
          <w:numId w:val="8"/>
        </w:numPr>
        <w:jc w:val="left"/>
        <w:rPr>
          <w:color w:val="FF0000"/>
          <w:sz w:val="26"/>
          <w:szCs w:val="26"/>
        </w:rPr>
      </w:pPr>
      <w:r w:rsidRPr="00933D25">
        <w:rPr>
          <w:color w:val="000000" w:themeColor="text1"/>
          <w:sz w:val="26"/>
          <w:szCs w:val="26"/>
        </w:rPr>
        <w:t>[</w:t>
      </w:r>
      <w:r w:rsidR="00760390">
        <w:rPr>
          <w:color w:val="000000" w:themeColor="text1"/>
          <w:sz w:val="26"/>
          <w:szCs w:val="26"/>
        </w:rPr>
        <w:t xml:space="preserve">Mål </w:t>
      </w:r>
      <w:r>
        <w:rPr>
          <w:color w:val="000000" w:themeColor="text1"/>
          <w:sz w:val="26"/>
          <w:szCs w:val="26"/>
        </w:rPr>
        <w:t>2</w:t>
      </w:r>
      <w:r w:rsidRPr="00933D25">
        <w:rPr>
          <w:color w:val="000000" w:themeColor="text1"/>
          <w:sz w:val="26"/>
          <w:szCs w:val="26"/>
        </w:rPr>
        <w:t xml:space="preserve">] </w:t>
      </w:r>
      <w:r w:rsidR="477FBB21" w:rsidRPr="0096039F">
        <w:rPr>
          <w:color w:val="FF0000"/>
          <w:sz w:val="26"/>
          <w:szCs w:val="26"/>
        </w:rPr>
        <w:t>Redogör för ditt andra mål (om fler än ett).</w:t>
      </w:r>
    </w:p>
    <w:p w14:paraId="73AF97FB" w14:textId="77777777" w:rsidR="000A6DC0" w:rsidRPr="0096039F" w:rsidRDefault="477FBB21" w:rsidP="477FBB21">
      <w:pPr>
        <w:jc w:val="left"/>
        <w:rPr>
          <w:color w:val="FF0000"/>
          <w:sz w:val="26"/>
          <w:szCs w:val="26"/>
        </w:rPr>
      </w:pPr>
      <w:r w:rsidRPr="0096039F">
        <w:rPr>
          <w:color w:val="FF0000"/>
          <w:sz w:val="26"/>
          <w:szCs w:val="26"/>
        </w:rPr>
        <w:t>Använd samma uppdelning genomgående i rapporten.</w:t>
      </w:r>
    </w:p>
    <w:p w14:paraId="326669A0" w14:textId="77777777" w:rsidR="00A55658" w:rsidRPr="0096039F" w:rsidRDefault="477FBB21" w:rsidP="009108F6">
      <w:pPr>
        <w:pStyle w:val="Rubrik2"/>
      </w:pPr>
      <w:bookmarkStart w:id="8" w:name="_Toc115290332"/>
      <w:r w:rsidRPr="0096039F">
        <w:t>Avgränsningar</w:t>
      </w:r>
      <w:bookmarkEnd w:id="8"/>
    </w:p>
    <w:p w14:paraId="1DEEF944" w14:textId="77777777" w:rsidR="0062373E" w:rsidRPr="0096039F" w:rsidRDefault="477FBB21" w:rsidP="004B5BAC">
      <w:pPr>
        <w:pStyle w:val="Text"/>
        <w:rPr>
          <w:color w:val="FF0000"/>
        </w:rPr>
      </w:pPr>
      <w:r w:rsidRPr="0096039F">
        <w:rPr>
          <w:color w:val="FF0000"/>
        </w:rPr>
        <w:t>Här ska du beskriva vad ditt arbete inte kommer att omfatta. Ange vilka avgränsningar som görs för att arbetet inte ska bli för stort och rapporten inte ska bli för omfattande.</w:t>
      </w:r>
    </w:p>
    <w:p w14:paraId="73DD6CE2" w14:textId="77777777" w:rsidR="00A55658" w:rsidRPr="0096039F" w:rsidRDefault="477FBB21" w:rsidP="009108F6">
      <w:pPr>
        <w:pStyle w:val="Rubrik2"/>
      </w:pPr>
      <w:bookmarkStart w:id="9" w:name="_Toc115290333"/>
      <w:r w:rsidRPr="0096039F">
        <w:t>Begreppsförklaring</w:t>
      </w:r>
      <w:bookmarkEnd w:id="9"/>
    </w:p>
    <w:p w14:paraId="10A70960" w14:textId="77777777" w:rsidR="00A84A11" w:rsidRPr="0096039F" w:rsidRDefault="477FBB21" w:rsidP="004B5BAC">
      <w:pPr>
        <w:pStyle w:val="Text"/>
        <w:rPr>
          <w:color w:val="FF0000"/>
        </w:rPr>
      </w:pPr>
      <w:r w:rsidRPr="0096039F">
        <w:rPr>
          <w:color w:val="FF0000"/>
        </w:rPr>
        <w:t>Här ska du ge läsaren en förklaring till de vanligast förekommande begreppen i ditt arbete. Var noga med att definiera begrepp och termer, exempelvis facktermer, förkortningar o.s.v. Ta aldrig för givet att läsaren utan vidare vet vad du menar med de begrepp och termer du använder.</w:t>
      </w:r>
    </w:p>
    <w:p w14:paraId="731F514F" w14:textId="77777777" w:rsidR="00A84A11" w:rsidRPr="0096039F" w:rsidRDefault="00A84A11" w:rsidP="005F63D9">
      <w:pPr>
        <w:jc w:val="left"/>
        <w:sectPr w:rsidR="00A84A11" w:rsidRPr="0096039F" w:rsidSect="004F6BC4">
          <w:headerReference w:type="default" r:id="rId19"/>
          <w:footerReference w:type="default" r:id="rId20"/>
          <w:headerReference w:type="first" r:id="rId21"/>
          <w:pgSz w:w="11907" w:h="16840" w:code="9"/>
          <w:pgMar w:top="1418" w:right="1797" w:bottom="1503" w:left="1797" w:header="720" w:footer="720" w:gutter="0"/>
          <w:pgNumType w:start="1"/>
          <w:cols w:space="720"/>
        </w:sectPr>
      </w:pPr>
      <w:r w:rsidRPr="0096039F">
        <w:rPr>
          <w:color w:val="FF0000"/>
        </w:rPr>
        <w:t xml:space="preserve"> </w:t>
      </w:r>
    </w:p>
    <w:p w14:paraId="0F89778F" w14:textId="77777777" w:rsidR="0029329B" w:rsidRPr="0096039F" w:rsidRDefault="477FBB21" w:rsidP="00B365C3">
      <w:pPr>
        <w:pStyle w:val="Rubrik1"/>
      </w:pPr>
      <w:bookmarkStart w:id="10" w:name="_Toc115290334"/>
      <w:bookmarkStart w:id="11" w:name="_Toc72318538"/>
      <w:bookmarkStart w:id="12" w:name="_Toc72318610"/>
      <w:bookmarkStart w:id="13" w:name="_Ref119292018"/>
      <w:bookmarkStart w:id="14" w:name="_Ref119292051"/>
      <w:bookmarkStart w:id="15" w:name="_Ref119292306"/>
      <w:bookmarkStart w:id="16" w:name="_Toc337452363"/>
      <w:bookmarkStart w:id="17" w:name="_Ref341597176"/>
      <w:bookmarkStart w:id="18" w:name="_Ref341597198"/>
      <w:bookmarkStart w:id="19" w:name="_Toc336257342"/>
      <w:bookmarkStart w:id="20" w:name="_Toc336965280"/>
      <w:bookmarkStart w:id="21" w:name="_Toc337452364"/>
      <w:bookmarkStart w:id="22" w:name="_Ref341597274"/>
      <w:bookmarkStart w:id="23" w:name="_Ref341602864"/>
      <w:r w:rsidRPr="0096039F">
        <w:lastRenderedPageBreak/>
        <w:t>Metod och genomförande</w:t>
      </w:r>
      <w:bookmarkEnd w:id="10"/>
    </w:p>
    <w:p w14:paraId="5E645930" w14:textId="6A4C6347" w:rsidR="00215FC1" w:rsidRPr="0096039F" w:rsidRDefault="477FBB21" w:rsidP="009108F6">
      <w:pPr>
        <w:pStyle w:val="Rubrik2"/>
      </w:pPr>
      <w:bookmarkStart w:id="24" w:name="_Toc115290335"/>
      <w:r w:rsidRPr="0096039F">
        <w:t>Tidsplan</w:t>
      </w:r>
      <w:bookmarkEnd w:id="24"/>
    </w:p>
    <w:p w14:paraId="4ABE5DBB" w14:textId="7CB69EE5" w:rsidR="00C905FC" w:rsidRDefault="477FBB21" w:rsidP="004B5BAC">
      <w:pPr>
        <w:pStyle w:val="Text"/>
        <w:rPr>
          <w:color w:val="FF0000"/>
        </w:rPr>
      </w:pPr>
      <w:r w:rsidRPr="0096039F">
        <w:rPr>
          <w:color w:val="FF0000"/>
        </w:rPr>
        <w:t>Här redogör du för projektets</w:t>
      </w:r>
      <w:r w:rsidR="00760390">
        <w:rPr>
          <w:color w:val="FF0000"/>
        </w:rPr>
        <w:t>/uppdragets</w:t>
      </w:r>
      <w:r w:rsidRPr="0096039F">
        <w:rPr>
          <w:color w:val="FF0000"/>
        </w:rPr>
        <w:t xml:space="preserve"> tidsplan, vilken kan åskådliggöras med exempelvis ett GANTT-schema eller med en enkel tidsplan i Excel. Tidsplanen ska innefatta alla för projektet</w:t>
      </w:r>
      <w:r w:rsidR="00760390">
        <w:rPr>
          <w:color w:val="FF0000"/>
        </w:rPr>
        <w:t>/uppdraget</w:t>
      </w:r>
      <w:r w:rsidRPr="0096039F">
        <w:rPr>
          <w:color w:val="FF0000"/>
        </w:rPr>
        <w:t xml:space="preserve"> betydande aktiviteter samt aktiviteternas ordningsföljd.</w:t>
      </w:r>
    </w:p>
    <w:p w14:paraId="04FAAE2E" w14:textId="77777777" w:rsidR="00760390" w:rsidRPr="0096039F" w:rsidRDefault="00760390" w:rsidP="004B5BAC">
      <w:pPr>
        <w:pStyle w:val="Text"/>
        <w:rPr>
          <w:color w:val="FF0000"/>
        </w:rPr>
      </w:pPr>
    </w:p>
    <w:p w14:paraId="71AD59FA" w14:textId="103C1BED" w:rsidR="004B5BAC" w:rsidRPr="0096039F" w:rsidRDefault="477FBB21" w:rsidP="002E6EDC">
      <w:pPr>
        <w:pStyle w:val="Text"/>
        <w:rPr>
          <w:rStyle w:val="Hyperlnk"/>
          <w:color w:val="auto"/>
          <w:u w:val="none"/>
        </w:rPr>
      </w:pPr>
      <w:r w:rsidRPr="0096039F">
        <w:rPr>
          <w:color w:val="FF0000"/>
        </w:rPr>
        <w:t>Exempel på GANTT-scheman hittar du bl</w:t>
      </w:r>
      <w:r w:rsidR="002E6EDC" w:rsidRPr="0096039F">
        <w:rPr>
          <w:color w:val="FF0000"/>
        </w:rPr>
        <w:t>and annat</w:t>
      </w:r>
      <w:r w:rsidRPr="0096039F">
        <w:rPr>
          <w:color w:val="FF0000"/>
        </w:rPr>
        <w:t xml:space="preserve"> </w:t>
      </w:r>
      <w:r w:rsidR="00B00F9B" w:rsidRPr="0096039F">
        <w:rPr>
          <w:color w:val="FF0000"/>
        </w:rPr>
        <w:t>genom att följa länken</w:t>
      </w:r>
      <w:r w:rsidRPr="0096039F">
        <w:rPr>
          <w:color w:val="FF0000"/>
        </w:rPr>
        <w:t xml:space="preserve">: </w:t>
      </w:r>
      <w:hyperlink r:id="rId22" w:history="1">
        <w:r w:rsidR="00760390" w:rsidRPr="00AA7C79">
          <w:rPr>
            <w:rStyle w:val="Hyperlnk"/>
          </w:rPr>
          <w:t>http://www.projektmallar.se/gantt-schema</w:t>
        </w:r>
      </w:hyperlink>
    </w:p>
    <w:p w14:paraId="4C703984" w14:textId="77777777" w:rsidR="0029329B" w:rsidRPr="0096039F" w:rsidRDefault="0029329B" w:rsidP="477FBB21">
      <w:pPr>
        <w:jc w:val="left"/>
        <w:rPr>
          <w:color w:val="FF0000"/>
        </w:rPr>
      </w:pPr>
    </w:p>
    <w:p w14:paraId="3180DF1E" w14:textId="6D9F9609" w:rsidR="00215FC1" w:rsidRPr="0096039F" w:rsidRDefault="477FBB21" w:rsidP="009108F6">
      <w:pPr>
        <w:pStyle w:val="Rubrik2"/>
      </w:pPr>
      <w:bookmarkStart w:id="25" w:name="_Toc115290336"/>
      <w:r w:rsidRPr="0096039F">
        <w:t>Ekonomiska ramar</w:t>
      </w:r>
      <w:bookmarkEnd w:id="25"/>
    </w:p>
    <w:p w14:paraId="37FC57EB" w14:textId="33697D83" w:rsidR="00215FC1" w:rsidRPr="0096039F" w:rsidRDefault="477FBB21" w:rsidP="00B00F9B">
      <w:pPr>
        <w:pStyle w:val="Text"/>
        <w:rPr>
          <w:color w:val="FF0000"/>
        </w:rPr>
      </w:pPr>
      <w:r w:rsidRPr="0096039F">
        <w:rPr>
          <w:color w:val="FF0000"/>
        </w:rPr>
        <w:t>Berätta om eventuella ekonomiska ramar för projektet</w:t>
      </w:r>
      <w:r w:rsidR="00760390">
        <w:rPr>
          <w:color w:val="FF0000"/>
        </w:rPr>
        <w:t>/uppdraget</w:t>
      </w:r>
      <w:r w:rsidRPr="0096039F">
        <w:rPr>
          <w:color w:val="FF0000"/>
        </w:rPr>
        <w:t>. Redogör för budgeten. Budget kan vara pengar och/eller planerade arbetstimmar.</w:t>
      </w:r>
    </w:p>
    <w:p w14:paraId="66C599ED" w14:textId="124939B0" w:rsidR="00215FC1" w:rsidRPr="0096039F" w:rsidRDefault="00215FC1" w:rsidP="005F63D9">
      <w:pPr>
        <w:jc w:val="left"/>
        <w:rPr>
          <w:color w:val="FF0000"/>
          <w:szCs w:val="24"/>
        </w:rPr>
      </w:pPr>
    </w:p>
    <w:p w14:paraId="45AF04D8" w14:textId="6283CECE" w:rsidR="000D4068" w:rsidRPr="0096039F" w:rsidRDefault="477FBB21" w:rsidP="009108F6">
      <w:pPr>
        <w:pStyle w:val="Rubrik2"/>
      </w:pPr>
      <w:bookmarkStart w:id="26" w:name="_Toc115290337"/>
      <w:r w:rsidRPr="0096039F">
        <w:t>Metod och genomförande</w:t>
      </w:r>
      <w:bookmarkEnd w:id="26"/>
      <w:r w:rsidRPr="0096039F">
        <w:t xml:space="preserve"> </w:t>
      </w:r>
    </w:p>
    <w:p w14:paraId="6659B3F3" w14:textId="04103190" w:rsidR="0062373E" w:rsidRPr="0096039F" w:rsidRDefault="477FBB21" w:rsidP="00B00F9B">
      <w:pPr>
        <w:pStyle w:val="Text"/>
        <w:rPr>
          <w:color w:val="FF0000"/>
        </w:rPr>
      </w:pPr>
      <w:r w:rsidRPr="0096039F">
        <w:rPr>
          <w:color w:val="FF0000"/>
        </w:rPr>
        <w:t>Här börjar du med att motivera och beskriva vilka metoder du valt och vad de innebär. Därefter redogör du för hur du utfört arbetet, dvs. hur du praktiskt har gått tillväga för att kunna uppnå syfte och mål. Hit hör t</w:t>
      </w:r>
      <w:r w:rsidR="00760390">
        <w:rPr>
          <w:color w:val="FF0000"/>
        </w:rPr>
        <w:t>.</w:t>
      </w:r>
      <w:r w:rsidRPr="0096039F">
        <w:rPr>
          <w:color w:val="FF0000"/>
        </w:rPr>
        <w:t xml:space="preserve">ex. hur du genomfört intervjuer, utrustning du har använt, samt beskrivningar av försök som du gjort. Redogör för hur du har samlat in och bearbetat data. </w:t>
      </w:r>
    </w:p>
    <w:p w14:paraId="1A59572F" w14:textId="77777777" w:rsidR="00C51B0A" w:rsidRPr="0096039F" w:rsidRDefault="00C51B0A" w:rsidP="00B00F9B">
      <w:pPr>
        <w:pStyle w:val="Text"/>
        <w:rPr>
          <w:color w:val="FF0000"/>
          <w:szCs w:val="24"/>
        </w:rPr>
      </w:pPr>
    </w:p>
    <w:p w14:paraId="70725ABF" w14:textId="77777777" w:rsidR="00C51B0A" w:rsidRPr="0096039F" w:rsidRDefault="477FBB21" w:rsidP="00B00F9B">
      <w:pPr>
        <w:pStyle w:val="Text"/>
        <w:rPr>
          <w:color w:val="FF0000"/>
        </w:rPr>
      </w:pPr>
      <w:r w:rsidRPr="0096039F">
        <w:rPr>
          <w:color w:val="FF0000"/>
        </w:rPr>
        <w:t>Frågor du ska kunna besvara under denna rubrik är:</w:t>
      </w:r>
    </w:p>
    <w:p w14:paraId="6E1045D3" w14:textId="1C57101F" w:rsidR="00C51B0A" w:rsidRPr="0096039F" w:rsidRDefault="477FBB21" w:rsidP="00B00F9B">
      <w:pPr>
        <w:pStyle w:val="Text"/>
        <w:rPr>
          <w:color w:val="FF0000"/>
        </w:rPr>
      </w:pPr>
      <w:r w:rsidRPr="0096039F">
        <w:rPr>
          <w:color w:val="FF0000"/>
        </w:rPr>
        <w:t>Hur genomfördes det arbete som projektet</w:t>
      </w:r>
      <w:r w:rsidR="00760390">
        <w:rPr>
          <w:color w:val="FF0000"/>
        </w:rPr>
        <w:t>/uppdraget</w:t>
      </w:r>
      <w:r w:rsidRPr="0096039F">
        <w:rPr>
          <w:color w:val="FF0000"/>
        </w:rPr>
        <w:t xml:space="preserve"> krävde? Ta upp parametrar så som tid och plats och koppla till tidsplan.</w:t>
      </w:r>
    </w:p>
    <w:p w14:paraId="015393FC" w14:textId="77777777" w:rsidR="00C51B0A" w:rsidRPr="0096039F" w:rsidRDefault="477FBB21" w:rsidP="00B00F9B">
      <w:pPr>
        <w:pStyle w:val="Text"/>
        <w:rPr>
          <w:color w:val="FF0000"/>
        </w:rPr>
      </w:pPr>
      <w:r w:rsidRPr="0096039F">
        <w:rPr>
          <w:color w:val="FF0000"/>
        </w:rPr>
        <w:t>Användes någon särskild utrustning/material – i så fall vad?</w:t>
      </w:r>
    </w:p>
    <w:p w14:paraId="7E60E669" w14:textId="77777777" w:rsidR="00215FC1" w:rsidRPr="0096039F" w:rsidRDefault="00215FC1" w:rsidP="00B00F9B">
      <w:pPr>
        <w:pStyle w:val="Text"/>
        <w:rPr>
          <w:color w:val="FF0000"/>
          <w:szCs w:val="24"/>
        </w:rPr>
      </w:pPr>
    </w:p>
    <w:p w14:paraId="66744F5E" w14:textId="407C16B6" w:rsidR="00215FC1" w:rsidRPr="0096039F" w:rsidRDefault="477FBB21" w:rsidP="00B00F9B">
      <w:pPr>
        <w:pStyle w:val="Text"/>
        <w:rPr>
          <w:color w:val="FF0000"/>
        </w:rPr>
      </w:pPr>
      <w:r w:rsidRPr="0096039F">
        <w:rPr>
          <w:color w:val="FF0000"/>
        </w:rPr>
        <w:t>Du ska även beskriva andra specifika aktiviteter/milstolpar som genomförts i projektet</w:t>
      </w:r>
      <w:r w:rsidR="00760390">
        <w:rPr>
          <w:color w:val="FF0000"/>
        </w:rPr>
        <w:t>/uppdraget</w:t>
      </w:r>
      <w:r w:rsidRPr="0096039F">
        <w:rPr>
          <w:color w:val="FF0000"/>
        </w:rPr>
        <w:t>.</w:t>
      </w:r>
    </w:p>
    <w:p w14:paraId="1715ACE1" w14:textId="77777777" w:rsidR="00546D19" w:rsidRPr="0096039F" w:rsidRDefault="00546D19" w:rsidP="00B00F9B">
      <w:pPr>
        <w:pStyle w:val="Text"/>
        <w:rPr>
          <w:color w:val="FF0000"/>
          <w:szCs w:val="24"/>
        </w:rPr>
      </w:pPr>
    </w:p>
    <w:p w14:paraId="35960483" w14:textId="4FA5AFE8" w:rsidR="00546D19" w:rsidRPr="0096039F" w:rsidRDefault="477FBB21" w:rsidP="00B00F9B">
      <w:pPr>
        <w:pStyle w:val="Text"/>
        <w:rPr>
          <w:color w:val="FF0000"/>
        </w:rPr>
      </w:pPr>
      <w:r w:rsidRPr="0096039F">
        <w:rPr>
          <w:color w:val="FF0000"/>
        </w:rPr>
        <w:t>Omfattningen av texten under denna rubrik ska motsvara kursmomentets längd, se kurs-PM, men innehållet ska vara koncist och hålla sig till det som är relevant att förmedla till läsaren.</w:t>
      </w:r>
    </w:p>
    <w:p w14:paraId="5737E816" w14:textId="77777777" w:rsidR="00C905FC" w:rsidRPr="0096039F" w:rsidRDefault="00C905FC" w:rsidP="00B00F9B">
      <w:pPr>
        <w:pStyle w:val="Text"/>
        <w:rPr>
          <w:color w:val="FF0000"/>
          <w:szCs w:val="24"/>
        </w:rPr>
      </w:pPr>
    </w:p>
    <w:p w14:paraId="16CF6D4F" w14:textId="17B07F38" w:rsidR="00C905FC" w:rsidRPr="0096039F" w:rsidRDefault="477FBB21" w:rsidP="00B00F9B">
      <w:pPr>
        <w:pStyle w:val="Text"/>
        <w:rPr>
          <w:color w:val="FF0000"/>
        </w:rPr>
      </w:pPr>
      <w:r w:rsidRPr="0096039F">
        <w:rPr>
          <w:color w:val="FF0000"/>
        </w:rPr>
        <w:t>Dela gärna in denna del med hjälp av lämpliga under-underrubriker för att särskilja genomförandet av projektets</w:t>
      </w:r>
      <w:r w:rsidR="00760390">
        <w:rPr>
          <w:color w:val="FF0000"/>
        </w:rPr>
        <w:t>/uppdragets</w:t>
      </w:r>
      <w:r w:rsidRPr="0096039F">
        <w:rPr>
          <w:color w:val="FF0000"/>
        </w:rPr>
        <w:t xml:space="preserve"> större delar.</w:t>
      </w:r>
      <w:r w:rsidR="00C108B8">
        <w:rPr>
          <w:color w:val="FF0000"/>
        </w:rPr>
        <w:t xml:space="preserve"> </w:t>
      </w:r>
      <w:r w:rsidR="002C4825">
        <w:rPr>
          <w:color w:val="FF0000"/>
        </w:rPr>
        <w:t xml:space="preserve">Att genomgående följa en indelning underlättar för läsaren och </w:t>
      </w:r>
      <w:r w:rsidR="0046235B">
        <w:rPr>
          <w:color w:val="FF0000"/>
        </w:rPr>
        <w:t xml:space="preserve">gör din rapport mer lättnavigerad. </w:t>
      </w:r>
      <w:r w:rsidR="00C108B8">
        <w:rPr>
          <w:color w:val="FF0000"/>
        </w:rPr>
        <w:t>Se exempel nedan.</w:t>
      </w:r>
    </w:p>
    <w:p w14:paraId="2EA136F5" w14:textId="77777777" w:rsidR="00C905FC" w:rsidRPr="0096039F" w:rsidRDefault="00C905FC" w:rsidP="005F63D9">
      <w:pPr>
        <w:jc w:val="left"/>
        <w:rPr>
          <w:color w:val="FF0000"/>
          <w:szCs w:val="24"/>
        </w:rPr>
      </w:pPr>
    </w:p>
    <w:p w14:paraId="79C624E0" w14:textId="16D1522D" w:rsidR="00C905FC" w:rsidRPr="0096039F" w:rsidRDefault="00B00F9B" w:rsidP="006C5180">
      <w:pPr>
        <w:pStyle w:val="Rubrik3"/>
        <w:numPr>
          <w:ilvl w:val="2"/>
          <w:numId w:val="4"/>
        </w:numPr>
        <w:jc w:val="left"/>
        <w:rPr>
          <w:sz w:val="26"/>
          <w:szCs w:val="26"/>
        </w:rPr>
      </w:pPr>
      <w:bookmarkStart w:id="27" w:name="_Toc115290338"/>
      <w:r w:rsidRPr="0096039F">
        <w:rPr>
          <w:sz w:val="26"/>
          <w:szCs w:val="26"/>
        </w:rPr>
        <w:t>[</w:t>
      </w:r>
      <w:r w:rsidR="00760390">
        <w:rPr>
          <w:sz w:val="26"/>
          <w:szCs w:val="26"/>
        </w:rPr>
        <w:t>M</w:t>
      </w:r>
      <w:r w:rsidR="000A6DC0" w:rsidRPr="0096039F">
        <w:rPr>
          <w:sz w:val="26"/>
          <w:szCs w:val="26"/>
        </w:rPr>
        <w:t>ål 1</w:t>
      </w:r>
      <w:r w:rsidRPr="0096039F">
        <w:rPr>
          <w:sz w:val="26"/>
          <w:szCs w:val="26"/>
        </w:rPr>
        <w:t>]</w:t>
      </w:r>
      <w:bookmarkEnd w:id="27"/>
    </w:p>
    <w:p w14:paraId="41819757" w14:textId="7ED39CA1" w:rsidR="00C51B0A" w:rsidRPr="0096039F" w:rsidRDefault="00F0529D" w:rsidP="00B00F9B">
      <w:pPr>
        <w:pStyle w:val="Text"/>
        <w:rPr>
          <w:sz w:val="20"/>
          <w:szCs w:val="24"/>
        </w:rPr>
      </w:pPr>
      <w:r>
        <w:rPr>
          <w:color w:val="FF0000"/>
        </w:rPr>
        <w:t>Genom att dela in i underrubriker kan du samla din</w:t>
      </w:r>
      <w:r w:rsidR="00AB1727">
        <w:rPr>
          <w:color w:val="FF0000"/>
        </w:rPr>
        <w:t xml:space="preserve"> beskriv</w:t>
      </w:r>
      <w:r>
        <w:rPr>
          <w:color w:val="FF0000"/>
        </w:rPr>
        <w:t>ning av</w:t>
      </w:r>
      <w:r w:rsidR="00C108B8">
        <w:rPr>
          <w:color w:val="FF0000"/>
        </w:rPr>
        <w:t xml:space="preserve"> genomförande</w:t>
      </w:r>
      <w:r w:rsidR="0032682D">
        <w:rPr>
          <w:color w:val="FF0000"/>
        </w:rPr>
        <w:t>t</w:t>
      </w:r>
      <w:r w:rsidR="00C108B8">
        <w:rPr>
          <w:color w:val="FF0000"/>
        </w:rPr>
        <w:t xml:space="preserve"> av </w:t>
      </w:r>
      <w:r w:rsidR="00B0244B">
        <w:rPr>
          <w:color w:val="FF0000"/>
        </w:rPr>
        <w:t>[</w:t>
      </w:r>
      <w:r w:rsidR="00760390">
        <w:rPr>
          <w:color w:val="FF0000"/>
        </w:rPr>
        <w:t>M</w:t>
      </w:r>
      <w:r w:rsidR="00C108B8">
        <w:rPr>
          <w:color w:val="FF0000"/>
        </w:rPr>
        <w:t>ål 1</w:t>
      </w:r>
      <w:r w:rsidR="00B0244B">
        <w:rPr>
          <w:color w:val="FF0000"/>
        </w:rPr>
        <w:t>]</w:t>
      </w:r>
      <w:r w:rsidR="003F6CA9">
        <w:rPr>
          <w:color w:val="FF0000"/>
        </w:rPr>
        <w:t xml:space="preserve"> på ett </w:t>
      </w:r>
      <w:r w:rsidR="00374BF0">
        <w:rPr>
          <w:color w:val="FF0000"/>
        </w:rPr>
        <w:t>ställe</w:t>
      </w:r>
      <w:r w:rsidR="00C108B8">
        <w:rPr>
          <w:color w:val="FF0000"/>
        </w:rPr>
        <w:t>.</w:t>
      </w:r>
    </w:p>
    <w:p w14:paraId="2397C916" w14:textId="77777777" w:rsidR="00C905FC" w:rsidRPr="0096039F" w:rsidRDefault="00C905FC" w:rsidP="005F63D9">
      <w:pPr>
        <w:jc w:val="left"/>
        <w:rPr>
          <w:szCs w:val="24"/>
        </w:rPr>
      </w:pPr>
    </w:p>
    <w:p w14:paraId="110A1ABA" w14:textId="4DD6F0D5" w:rsidR="00C905FC" w:rsidRPr="0096039F" w:rsidRDefault="00B00F9B" w:rsidP="006C5180">
      <w:pPr>
        <w:pStyle w:val="Rubrik3"/>
        <w:numPr>
          <w:ilvl w:val="2"/>
          <w:numId w:val="4"/>
        </w:numPr>
        <w:jc w:val="left"/>
        <w:rPr>
          <w:sz w:val="26"/>
          <w:szCs w:val="26"/>
        </w:rPr>
      </w:pPr>
      <w:bookmarkStart w:id="28" w:name="_Toc115290339"/>
      <w:r w:rsidRPr="0096039F">
        <w:rPr>
          <w:sz w:val="26"/>
          <w:szCs w:val="26"/>
        </w:rPr>
        <w:t>[</w:t>
      </w:r>
      <w:r w:rsidR="00760390">
        <w:rPr>
          <w:sz w:val="26"/>
          <w:szCs w:val="26"/>
        </w:rPr>
        <w:t>M</w:t>
      </w:r>
      <w:r w:rsidR="000A6DC0" w:rsidRPr="0096039F">
        <w:rPr>
          <w:sz w:val="26"/>
          <w:szCs w:val="26"/>
        </w:rPr>
        <w:t>ål 2</w:t>
      </w:r>
      <w:r w:rsidRPr="0096039F">
        <w:rPr>
          <w:sz w:val="26"/>
          <w:szCs w:val="26"/>
        </w:rPr>
        <w:t>]</w:t>
      </w:r>
      <w:bookmarkEnd w:id="28"/>
    </w:p>
    <w:p w14:paraId="4BAFFADB" w14:textId="2D22AF22" w:rsidR="00831A65" w:rsidRPr="0096039F" w:rsidRDefault="004E2014" w:rsidP="00B00F9B">
      <w:pPr>
        <w:pStyle w:val="Text"/>
        <w:rPr>
          <w:color w:val="FF0000"/>
        </w:rPr>
      </w:pPr>
      <w:r>
        <w:rPr>
          <w:color w:val="FF0000"/>
        </w:rPr>
        <w:t xml:space="preserve">Under denna underrubriken beskriver du genomförandet av </w:t>
      </w:r>
      <w:r w:rsidR="004929B0">
        <w:rPr>
          <w:color w:val="FF0000"/>
        </w:rPr>
        <w:t>[</w:t>
      </w:r>
      <w:r w:rsidR="00760390">
        <w:rPr>
          <w:color w:val="FF0000"/>
        </w:rPr>
        <w:t>M</w:t>
      </w:r>
      <w:r>
        <w:rPr>
          <w:color w:val="FF0000"/>
        </w:rPr>
        <w:t>ål 2</w:t>
      </w:r>
      <w:r w:rsidR="00B0244B">
        <w:rPr>
          <w:color w:val="FF0000"/>
        </w:rPr>
        <w:t>]</w:t>
      </w:r>
      <w:r>
        <w:rPr>
          <w:color w:val="FF0000"/>
        </w:rPr>
        <w:t>.</w:t>
      </w:r>
    </w:p>
    <w:p w14:paraId="3937809F" w14:textId="77777777" w:rsidR="000A6DC0" w:rsidRPr="0096039F" w:rsidRDefault="000A6DC0" w:rsidP="005F63D9">
      <w:pPr>
        <w:jc w:val="left"/>
        <w:rPr>
          <w:color w:val="FF0000"/>
          <w:szCs w:val="24"/>
        </w:rPr>
      </w:pPr>
    </w:p>
    <w:p w14:paraId="214E1E2B" w14:textId="77777777" w:rsidR="00831A65" w:rsidRPr="0096039F" w:rsidRDefault="00831A65" w:rsidP="005F63D9">
      <w:pPr>
        <w:jc w:val="left"/>
        <w:rPr>
          <w:color w:val="FF0000"/>
          <w:szCs w:val="24"/>
        </w:rPr>
      </w:pPr>
    </w:p>
    <w:p w14:paraId="4CE81942" w14:textId="77777777" w:rsidR="00831A65" w:rsidRPr="0096039F" w:rsidRDefault="00831A65" w:rsidP="005F63D9">
      <w:pPr>
        <w:jc w:val="left"/>
        <w:rPr>
          <w:color w:val="FF0000"/>
          <w:szCs w:val="24"/>
        </w:rPr>
      </w:pPr>
    </w:p>
    <w:p w14:paraId="7F1DD74F" w14:textId="77777777" w:rsidR="00831A65" w:rsidRPr="0096039F" w:rsidRDefault="00831A65" w:rsidP="005F63D9">
      <w:pPr>
        <w:jc w:val="left"/>
        <w:rPr>
          <w:color w:val="FF0000"/>
          <w:szCs w:val="24"/>
        </w:rPr>
      </w:pPr>
    </w:p>
    <w:p w14:paraId="36D9E5D7" w14:textId="77777777" w:rsidR="00831A65" w:rsidRPr="0096039F" w:rsidRDefault="00831A65" w:rsidP="005F63D9">
      <w:pPr>
        <w:jc w:val="left"/>
        <w:rPr>
          <w:color w:val="FF0000"/>
        </w:rPr>
      </w:pPr>
    </w:p>
    <w:p w14:paraId="6053318F" w14:textId="77777777" w:rsidR="00831A65" w:rsidRPr="0096039F" w:rsidRDefault="00831A65" w:rsidP="005F63D9">
      <w:pPr>
        <w:jc w:val="left"/>
        <w:rPr>
          <w:color w:val="FF0000"/>
          <w:szCs w:val="24"/>
        </w:rPr>
      </w:pPr>
    </w:p>
    <w:bookmarkEnd w:id="11"/>
    <w:bookmarkEnd w:id="12"/>
    <w:bookmarkEnd w:id="13"/>
    <w:bookmarkEnd w:id="14"/>
    <w:bookmarkEnd w:id="15"/>
    <w:p w14:paraId="72A12D96" w14:textId="77777777" w:rsidR="00A55658" w:rsidRPr="0096039F" w:rsidRDefault="00A55658" w:rsidP="00B365C3">
      <w:pPr>
        <w:pStyle w:val="Rubrik1"/>
        <w:sectPr w:rsidR="00A55658" w:rsidRPr="0096039F" w:rsidSect="004F6BC4">
          <w:headerReference w:type="default" r:id="rId23"/>
          <w:pgSz w:w="11907" w:h="16840" w:code="9"/>
          <w:pgMar w:top="1418" w:right="1797" w:bottom="1503" w:left="1797" w:header="720" w:footer="720" w:gutter="0"/>
          <w:cols w:space="720"/>
        </w:sectPr>
      </w:pPr>
    </w:p>
    <w:p w14:paraId="2C5ED040" w14:textId="77777777" w:rsidR="00A55658" w:rsidRPr="0096039F" w:rsidRDefault="477FBB21" w:rsidP="00B365C3">
      <w:pPr>
        <w:pStyle w:val="Rubrik1"/>
      </w:pPr>
      <w:bookmarkStart w:id="29" w:name="_Toc115290340"/>
      <w:bookmarkStart w:id="30" w:name="_Toc72318540"/>
      <w:bookmarkStart w:id="31" w:name="_Toc72318612"/>
      <w:bookmarkStart w:id="32" w:name="_Ref119292132"/>
      <w:bookmarkStart w:id="33" w:name="_Ref159388065"/>
      <w:bookmarkEnd w:id="16"/>
      <w:bookmarkEnd w:id="17"/>
      <w:bookmarkEnd w:id="18"/>
      <w:r w:rsidRPr="0096039F">
        <w:lastRenderedPageBreak/>
        <w:t>Resultat och analys</w:t>
      </w:r>
      <w:bookmarkEnd w:id="29"/>
    </w:p>
    <w:p w14:paraId="4C67EB5C" w14:textId="16F62072" w:rsidR="00C22639" w:rsidRPr="0096039F" w:rsidRDefault="477FBB21" w:rsidP="00ED49C3">
      <w:pPr>
        <w:pStyle w:val="Text"/>
        <w:rPr>
          <w:i/>
          <w:iCs/>
          <w:color w:val="FF0000"/>
        </w:rPr>
      </w:pPr>
      <w:r w:rsidRPr="0096039F">
        <w:rPr>
          <w:color w:val="FF0000"/>
        </w:rPr>
        <w:t xml:space="preserve">I detta kapitel ska du beskriva och analysera det faktiska resultat som </w:t>
      </w:r>
      <w:r w:rsidR="00760390">
        <w:rPr>
          <w:color w:val="FF0000"/>
        </w:rPr>
        <w:t>a</w:t>
      </w:r>
      <w:r w:rsidRPr="0096039F">
        <w:rPr>
          <w:color w:val="FF0000"/>
        </w:rPr>
        <w:t>rbetet har nått. Det resultat som presenteras ska ha tydlig koppling till projektets</w:t>
      </w:r>
      <w:r w:rsidR="00760390">
        <w:rPr>
          <w:color w:val="FF0000"/>
        </w:rPr>
        <w:t>/uppdragets</w:t>
      </w:r>
      <w:r w:rsidRPr="0096039F">
        <w:rPr>
          <w:color w:val="FF0000"/>
        </w:rPr>
        <w:t xml:space="preserve"> syfte och mål. Beroende på vad du gjort kan detta kapitel se ut på olika sätt. Det är viktigt att du redovisar resultaten på ett tydligt sätt och att du presenterar fakta utan att lägga in personliga synpunkter eller värderingar. Det gör du i stället i det avslutande diskussionskapitlet. Det är viktigt att det framgår av texten vad som är resultat och vad som är din analys av resultaten.</w:t>
      </w:r>
      <w:r w:rsidR="00A55658" w:rsidRPr="0096039F">
        <w:rPr>
          <w:color w:val="FF0000"/>
        </w:rPr>
        <w:br/>
      </w:r>
    </w:p>
    <w:p w14:paraId="49BD0688" w14:textId="77777777" w:rsidR="00461586" w:rsidRPr="0096039F" w:rsidRDefault="477FBB21" w:rsidP="00B00F9B">
      <w:pPr>
        <w:pStyle w:val="Text"/>
        <w:rPr>
          <w:color w:val="FF0000"/>
        </w:rPr>
      </w:pPr>
      <w:r w:rsidRPr="0096039F">
        <w:rPr>
          <w:color w:val="FF0000"/>
        </w:rPr>
        <w:t xml:space="preserve">Diagram, tabeller, bilder, figurer och citat kan användas för att underlätta tolkning av texten. Tänk på att alltid introducera och hänvisa till tabeller och figurer i den löpande texten, detta för att läsaren ska förstå vad som tabellen/figuren/bilden visar. </w:t>
      </w:r>
    </w:p>
    <w:p w14:paraId="73B06EA3" w14:textId="77777777" w:rsidR="00C22639" w:rsidRPr="0096039F" w:rsidRDefault="00C22639" w:rsidP="00B00F9B">
      <w:pPr>
        <w:pStyle w:val="Text"/>
        <w:rPr>
          <w:color w:val="FF0000"/>
        </w:rPr>
      </w:pPr>
    </w:p>
    <w:p w14:paraId="52915E3F" w14:textId="77777777" w:rsidR="009650E2" w:rsidRPr="0096039F" w:rsidRDefault="477FBB21" w:rsidP="00B00F9B">
      <w:pPr>
        <w:pStyle w:val="Text"/>
        <w:rPr>
          <w:color w:val="FF0000"/>
        </w:rPr>
      </w:pPr>
      <w:r w:rsidRPr="0096039F">
        <w:rPr>
          <w:color w:val="FF0000"/>
        </w:rPr>
        <w:t xml:space="preserve">Figurtext skrivs under figuren och avslutas med punkt. Tabelltext skrivs över respektive tabell och avslutas utan punkt. </w:t>
      </w:r>
    </w:p>
    <w:p w14:paraId="2DD97A9E" w14:textId="77777777" w:rsidR="009650E2" w:rsidRPr="0096039F" w:rsidRDefault="009650E2" w:rsidP="00B00F9B">
      <w:pPr>
        <w:pStyle w:val="Text"/>
        <w:rPr>
          <w:color w:val="FF0000"/>
        </w:rPr>
      </w:pPr>
    </w:p>
    <w:p w14:paraId="0B41D02D" w14:textId="77777777" w:rsidR="00C22639" w:rsidRPr="0096039F" w:rsidRDefault="477FBB21" w:rsidP="00B00F9B">
      <w:pPr>
        <w:pStyle w:val="Text"/>
        <w:rPr>
          <w:color w:val="FF0000"/>
          <w:u w:val="single"/>
        </w:rPr>
      </w:pPr>
      <w:r w:rsidRPr="0096039F">
        <w:rPr>
          <w:color w:val="FF0000"/>
          <w:u w:val="single"/>
        </w:rPr>
        <w:t>Exempel:</w:t>
      </w:r>
    </w:p>
    <w:p w14:paraId="76DBFA7A" w14:textId="77777777" w:rsidR="001360FA" w:rsidRPr="0096039F" w:rsidRDefault="001360FA" w:rsidP="005F63D9">
      <w:pPr>
        <w:jc w:val="left"/>
        <w:rPr>
          <w:color w:val="FF0000"/>
        </w:rPr>
      </w:pPr>
    </w:p>
    <w:p w14:paraId="702519FF" w14:textId="77777777" w:rsidR="001360FA" w:rsidRPr="0096039F" w:rsidRDefault="001360FA" w:rsidP="477FBB21">
      <w:pPr>
        <w:jc w:val="left"/>
        <w:rPr>
          <w:i/>
          <w:iCs/>
          <w:color w:val="FF0000"/>
        </w:rPr>
      </w:pPr>
      <w:r w:rsidRPr="0096039F">
        <w:rPr>
          <w:noProof/>
          <w:color w:val="FF0000"/>
          <w:lang w:eastAsia="sv-SE"/>
        </w:rPr>
        <mc:AlternateContent>
          <mc:Choice Requires="wps">
            <w:drawing>
              <wp:anchor distT="0" distB="0" distL="114300" distR="114300" simplePos="0" relativeHeight="251662848" behindDoc="0" locked="0" layoutInCell="1" allowOverlap="1" wp14:anchorId="4A819E81" wp14:editId="69AA8BC9">
                <wp:simplePos x="0" y="0"/>
                <wp:positionH relativeFrom="margin">
                  <wp:align>left</wp:align>
                </wp:positionH>
                <wp:positionV relativeFrom="paragraph">
                  <wp:posOffset>4445</wp:posOffset>
                </wp:positionV>
                <wp:extent cx="1089660" cy="701040"/>
                <wp:effectExtent l="0" t="0" r="15240" b="22860"/>
                <wp:wrapNone/>
                <wp:docPr id="2" name="Rektangel 2"/>
                <wp:cNvGraphicFramePr/>
                <a:graphic xmlns:a="http://schemas.openxmlformats.org/drawingml/2006/main">
                  <a:graphicData uri="http://schemas.microsoft.com/office/word/2010/wordprocessingShape">
                    <wps:wsp>
                      <wps:cNvSpPr/>
                      <wps:spPr>
                        <a:xfrm>
                          <a:off x="0" y="0"/>
                          <a:ext cx="108966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92CBD81">
              <v:rect id="Rektangel 2" style="position:absolute;margin-left:0;margin-top:.35pt;width:85.8pt;height:55.2pt;z-index:251662848;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edbe16 [3204]" strokecolor="#775f09 [1604]" strokeweight="1pt" w14:anchorId="545C76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">
                <w10:wrap anchorx="margin"/>
              </v:rect>
            </w:pict>
          </mc:Fallback>
        </mc:AlternateContent>
      </w:r>
      <w:r w:rsidRPr="0096039F">
        <w:rPr>
          <w:color w:val="FF0000"/>
        </w:rPr>
        <w:tab/>
      </w:r>
      <w:r w:rsidRPr="0096039F">
        <w:rPr>
          <w:color w:val="FF0000"/>
        </w:rPr>
        <w:tab/>
      </w:r>
      <w:r w:rsidRPr="0096039F">
        <w:rPr>
          <w:i/>
          <w:iCs/>
          <w:color w:val="FF0000"/>
        </w:rPr>
        <w:t>Tabell 1 – Nederbörd (mm) hösten 2016</w:t>
      </w:r>
    </w:p>
    <w:tbl>
      <w:tblPr>
        <w:tblStyle w:val="Tabellrutntljust"/>
        <w:tblpPr w:leftFromText="141" w:rightFromText="141" w:vertAnchor="text" w:horzAnchor="page" w:tblpX="4429" w:tblpY="131"/>
        <w:tblW w:w="0" w:type="auto"/>
        <w:tblLook w:val="04A0" w:firstRow="1" w:lastRow="0" w:firstColumn="1" w:lastColumn="0" w:noHBand="0" w:noVBand="1"/>
      </w:tblPr>
      <w:tblGrid>
        <w:gridCol w:w="1271"/>
        <w:gridCol w:w="2533"/>
        <w:gridCol w:w="2712"/>
      </w:tblGrid>
      <w:tr w:rsidR="00546D19" w:rsidRPr="0096039F" w14:paraId="7FEB6666" w14:textId="77777777" w:rsidTr="55B08860">
        <w:tc>
          <w:tcPr>
            <w:tcW w:w="1271" w:type="dxa"/>
          </w:tcPr>
          <w:p w14:paraId="5A633941" w14:textId="77777777" w:rsidR="00375018" w:rsidRPr="0096039F" w:rsidRDefault="477FBB21" w:rsidP="477FBB21">
            <w:pPr>
              <w:jc w:val="left"/>
              <w:rPr>
                <w:i/>
                <w:iCs/>
                <w:color w:val="FF0000"/>
              </w:rPr>
            </w:pPr>
            <w:r w:rsidRPr="0096039F">
              <w:rPr>
                <w:i/>
                <w:iCs/>
                <w:color w:val="FF0000"/>
              </w:rPr>
              <w:t>Ort</w:t>
            </w:r>
          </w:p>
        </w:tc>
        <w:tc>
          <w:tcPr>
            <w:tcW w:w="2533" w:type="dxa"/>
          </w:tcPr>
          <w:p w14:paraId="2B9868ED" w14:textId="77777777" w:rsidR="00375018" w:rsidRPr="0096039F" w:rsidRDefault="477FBB21" w:rsidP="477FBB21">
            <w:pPr>
              <w:jc w:val="left"/>
              <w:rPr>
                <w:i/>
                <w:iCs/>
                <w:color w:val="FF0000"/>
              </w:rPr>
            </w:pPr>
            <w:r w:rsidRPr="0096039F">
              <w:rPr>
                <w:i/>
                <w:iCs/>
                <w:color w:val="FF0000"/>
              </w:rPr>
              <w:t>Nederbörd (mm) oktober</w:t>
            </w:r>
          </w:p>
        </w:tc>
        <w:tc>
          <w:tcPr>
            <w:tcW w:w="2712" w:type="dxa"/>
          </w:tcPr>
          <w:p w14:paraId="10FE1EAC" w14:textId="77777777" w:rsidR="00375018" w:rsidRPr="0096039F" w:rsidRDefault="477FBB21" w:rsidP="477FBB21">
            <w:pPr>
              <w:jc w:val="left"/>
              <w:rPr>
                <w:i/>
                <w:iCs/>
                <w:color w:val="FF0000"/>
              </w:rPr>
            </w:pPr>
            <w:r w:rsidRPr="0096039F">
              <w:rPr>
                <w:i/>
                <w:iCs/>
                <w:color w:val="FF0000"/>
              </w:rPr>
              <w:t>Nederbörd (mm) november</w:t>
            </w:r>
          </w:p>
        </w:tc>
      </w:tr>
      <w:tr w:rsidR="00546D19" w:rsidRPr="0096039F" w14:paraId="06E1FA6C" w14:textId="77777777" w:rsidTr="55B08860">
        <w:tc>
          <w:tcPr>
            <w:tcW w:w="1271" w:type="dxa"/>
          </w:tcPr>
          <w:p w14:paraId="04C466EC" w14:textId="77777777" w:rsidR="00375018" w:rsidRPr="0096039F" w:rsidRDefault="477FBB21" w:rsidP="477FBB21">
            <w:pPr>
              <w:jc w:val="left"/>
              <w:rPr>
                <w:i/>
                <w:iCs/>
                <w:color w:val="FF0000"/>
              </w:rPr>
            </w:pPr>
            <w:r w:rsidRPr="0096039F">
              <w:rPr>
                <w:i/>
                <w:iCs/>
                <w:color w:val="FF0000"/>
              </w:rPr>
              <w:t>Jönköping</w:t>
            </w:r>
          </w:p>
        </w:tc>
        <w:tc>
          <w:tcPr>
            <w:tcW w:w="2533" w:type="dxa"/>
          </w:tcPr>
          <w:p w14:paraId="7DAD159E" w14:textId="77777777" w:rsidR="00375018" w:rsidRPr="0096039F" w:rsidRDefault="55B08860" w:rsidP="55B08860">
            <w:pPr>
              <w:jc w:val="left"/>
              <w:rPr>
                <w:i/>
                <w:iCs/>
                <w:color w:val="FF0000"/>
              </w:rPr>
            </w:pPr>
            <w:r w:rsidRPr="0096039F">
              <w:rPr>
                <w:i/>
                <w:iCs/>
                <w:color w:val="FF0000"/>
              </w:rPr>
              <w:t>30</w:t>
            </w:r>
          </w:p>
        </w:tc>
        <w:tc>
          <w:tcPr>
            <w:tcW w:w="2712" w:type="dxa"/>
          </w:tcPr>
          <w:p w14:paraId="74233CD7" w14:textId="77777777" w:rsidR="00375018" w:rsidRPr="0096039F" w:rsidRDefault="55B08860" w:rsidP="55B08860">
            <w:pPr>
              <w:jc w:val="left"/>
              <w:rPr>
                <w:i/>
                <w:iCs/>
                <w:color w:val="FF0000"/>
              </w:rPr>
            </w:pPr>
            <w:r w:rsidRPr="0096039F">
              <w:rPr>
                <w:i/>
                <w:iCs/>
                <w:color w:val="FF0000"/>
              </w:rPr>
              <w:t>25</w:t>
            </w:r>
          </w:p>
        </w:tc>
      </w:tr>
      <w:tr w:rsidR="00546D19" w:rsidRPr="0096039F" w14:paraId="6052DFB0" w14:textId="77777777" w:rsidTr="55B08860">
        <w:tc>
          <w:tcPr>
            <w:tcW w:w="1271" w:type="dxa"/>
          </w:tcPr>
          <w:p w14:paraId="2650AD85" w14:textId="77777777" w:rsidR="00375018" w:rsidRPr="0096039F" w:rsidRDefault="477FBB21" w:rsidP="477FBB21">
            <w:pPr>
              <w:jc w:val="left"/>
              <w:rPr>
                <w:i/>
                <w:iCs/>
                <w:color w:val="FF0000"/>
              </w:rPr>
            </w:pPr>
            <w:r w:rsidRPr="0096039F">
              <w:rPr>
                <w:i/>
                <w:iCs/>
                <w:color w:val="FF0000"/>
              </w:rPr>
              <w:t>Värnamo</w:t>
            </w:r>
          </w:p>
        </w:tc>
        <w:tc>
          <w:tcPr>
            <w:tcW w:w="2533" w:type="dxa"/>
          </w:tcPr>
          <w:p w14:paraId="001D8835" w14:textId="77777777" w:rsidR="00375018" w:rsidRPr="0096039F" w:rsidRDefault="55B08860" w:rsidP="55B08860">
            <w:pPr>
              <w:jc w:val="left"/>
              <w:rPr>
                <w:i/>
                <w:iCs/>
                <w:color w:val="FF0000"/>
              </w:rPr>
            </w:pPr>
            <w:r w:rsidRPr="0096039F">
              <w:rPr>
                <w:i/>
                <w:iCs/>
                <w:color w:val="FF0000"/>
              </w:rPr>
              <w:t>35</w:t>
            </w:r>
          </w:p>
        </w:tc>
        <w:tc>
          <w:tcPr>
            <w:tcW w:w="2712" w:type="dxa"/>
          </w:tcPr>
          <w:p w14:paraId="07FF1846" w14:textId="77777777" w:rsidR="00375018" w:rsidRPr="0096039F" w:rsidRDefault="55B08860" w:rsidP="55B08860">
            <w:pPr>
              <w:jc w:val="left"/>
              <w:rPr>
                <w:i/>
                <w:iCs/>
                <w:color w:val="FF0000"/>
              </w:rPr>
            </w:pPr>
            <w:r w:rsidRPr="0096039F">
              <w:rPr>
                <w:i/>
                <w:iCs/>
                <w:color w:val="FF0000"/>
              </w:rPr>
              <w:t>30</w:t>
            </w:r>
          </w:p>
        </w:tc>
      </w:tr>
    </w:tbl>
    <w:p w14:paraId="665C5C3C" w14:textId="77777777" w:rsidR="00C22639" w:rsidRPr="0096039F" w:rsidRDefault="00C22639" w:rsidP="005F63D9">
      <w:pPr>
        <w:jc w:val="left"/>
        <w:rPr>
          <w:color w:val="FF0000"/>
        </w:rPr>
      </w:pPr>
    </w:p>
    <w:p w14:paraId="004B5DA4" w14:textId="77777777" w:rsidR="00C22639" w:rsidRPr="0096039F" w:rsidRDefault="00C22639" w:rsidP="005F63D9">
      <w:pPr>
        <w:jc w:val="left"/>
        <w:rPr>
          <w:color w:val="FF0000"/>
        </w:rPr>
      </w:pPr>
    </w:p>
    <w:p w14:paraId="66540902" w14:textId="77777777" w:rsidR="00C22639" w:rsidRPr="0096039F" w:rsidRDefault="00C22639" w:rsidP="005F63D9">
      <w:pPr>
        <w:jc w:val="left"/>
        <w:rPr>
          <w:color w:val="FF0000"/>
        </w:rPr>
      </w:pPr>
    </w:p>
    <w:p w14:paraId="40EA86EB" w14:textId="77777777" w:rsidR="00C22639" w:rsidRPr="0096039F" w:rsidRDefault="00C22639" w:rsidP="005F63D9">
      <w:pPr>
        <w:jc w:val="left"/>
        <w:rPr>
          <w:color w:val="FF0000"/>
        </w:rPr>
      </w:pPr>
    </w:p>
    <w:p w14:paraId="0046AA89" w14:textId="77777777" w:rsidR="00C22639" w:rsidRPr="0096039F" w:rsidRDefault="00C22639" w:rsidP="005F63D9">
      <w:pPr>
        <w:jc w:val="left"/>
        <w:rPr>
          <w:color w:val="FF0000"/>
        </w:rPr>
      </w:pPr>
    </w:p>
    <w:p w14:paraId="3208EFFC" w14:textId="77777777" w:rsidR="00C22639" w:rsidRPr="0096039F" w:rsidRDefault="477FBB21" w:rsidP="477FBB21">
      <w:pPr>
        <w:jc w:val="left"/>
        <w:rPr>
          <w:i/>
          <w:iCs/>
          <w:color w:val="FF0000"/>
        </w:rPr>
      </w:pPr>
      <w:r w:rsidRPr="0096039F">
        <w:rPr>
          <w:i/>
          <w:iCs/>
          <w:color w:val="FF0000"/>
        </w:rPr>
        <w:t>Figur 1. Gul rektangel.</w:t>
      </w:r>
    </w:p>
    <w:p w14:paraId="1BEB6274" w14:textId="77777777" w:rsidR="00C80353" w:rsidRPr="0096039F" w:rsidRDefault="00C80353" w:rsidP="005F63D9">
      <w:pPr>
        <w:jc w:val="left"/>
        <w:rPr>
          <w:color w:val="FF0000"/>
        </w:rPr>
      </w:pPr>
    </w:p>
    <w:p w14:paraId="302CBE14" w14:textId="018B134A" w:rsidR="00546D19" w:rsidRPr="0096039F" w:rsidRDefault="477FBB21" w:rsidP="00B00F9B">
      <w:pPr>
        <w:pStyle w:val="Text"/>
        <w:rPr>
          <w:color w:val="FF0000"/>
        </w:rPr>
      </w:pPr>
      <w:r w:rsidRPr="0096039F">
        <w:rPr>
          <w:color w:val="FF0000"/>
        </w:rPr>
        <w:t>Om du använder dig av diagram eller bilder för att visa ditt resultat får du inte glömma bort att beskriva dessa i text. Berätta i text varför bilder och diagram är viktiga. Vad vill du visa med bilden</w:t>
      </w:r>
      <w:r w:rsidR="00760390">
        <w:rPr>
          <w:color w:val="FF0000"/>
        </w:rPr>
        <w:t>/</w:t>
      </w:r>
      <w:r w:rsidRPr="0096039F">
        <w:rPr>
          <w:color w:val="FF0000"/>
        </w:rPr>
        <w:t>diagrammet? Är det nå</w:t>
      </w:r>
      <w:r w:rsidR="00760390">
        <w:rPr>
          <w:color w:val="FF0000"/>
        </w:rPr>
        <w:t>got</w:t>
      </w:r>
      <w:r w:rsidRPr="0096039F">
        <w:rPr>
          <w:color w:val="FF0000"/>
        </w:rPr>
        <w:t xml:space="preserve"> speciellt som jag som läsare ska se eller som du vill förmedla?</w:t>
      </w:r>
    </w:p>
    <w:p w14:paraId="3F84D91C" w14:textId="77777777" w:rsidR="000321A9" w:rsidRPr="0096039F" w:rsidRDefault="000321A9" w:rsidP="00B00F9B">
      <w:pPr>
        <w:pStyle w:val="Text"/>
        <w:rPr>
          <w:color w:val="FF0000"/>
        </w:rPr>
      </w:pPr>
    </w:p>
    <w:p w14:paraId="6689EAD3" w14:textId="77777777" w:rsidR="00461586" w:rsidRPr="0096039F" w:rsidRDefault="477FBB21" w:rsidP="00B00F9B">
      <w:pPr>
        <w:pStyle w:val="Text"/>
        <w:rPr>
          <w:color w:val="FF0000"/>
        </w:rPr>
      </w:pPr>
      <w:r w:rsidRPr="0096039F">
        <w:rPr>
          <w:color w:val="FF0000"/>
        </w:rPr>
        <w:t xml:space="preserve">Resultatkapitlet kan struktureras med hjälp av underrubriker. </w:t>
      </w:r>
    </w:p>
    <w:p w14:paraId="540290D2" w14:textId="0AB78AD0" w:rsidR="00A55658" w:rsidRPr="0096039F" w:rsidRDefault="00B00F9B" w:rsidP="009108F6">
      <w:pPr>
        <w:pStyle w:val="Rubrik2"/>
      </w:pPr>
      <w:bookmarkStart w:id="34" w:name="_Toc115290341"/>
      <w:r w:rsidRPr="0096039F">
        <w:t>[</w:t>
      </w:r>
      <w:r w:rsidR="00760390">
        <w:t>M</w:t>
      </w:r>
      <w:r w:rsidR="477FBB21" w:rsidRPr="0096039F">
        <w:t>ål 1</w:t>
      </w:r>
      <w:r w:rsidRPr="0096039F">
        <w:t>]</w:t>
      </w:r>
      <w:bookmarkEnd w:id="34"/>
    </w:p>
    <w:p w14:paraId="017A9EE9" w14:textId="6134CA5A" w:rsidR="00A55658" w:rsidRPr="004929B0" w:rsidRDefault="004929B0" w:rsidP="55B08860">
      <w:pPr>
        <w:jc w:val="left"/>
        <w:rPr>
          <w:color w:val="FF0000"/>
          <w:sz w:val="26"/>
          <w:szCs w:val="26"/>
        </w:rPr>
      </w:pPr>
      <w:r>
        <w:rPr>
          <w:color w:val="FF0000"/>
          <w:sz w:val="26"/>
          <w:szCs w:val="26"/>
        </w:rPr>
        <w:t xml:space="preserve">Beskrivning och analys av resultat som tillhör </w:t>
      </w:r>
      <w:r w:rsidRPr="004929B0">
        <w:rPr>
          <w:color w:val="FF0000"/>
          <w:sz w:val="26"/>
          <w:szCs w:val="26"/>
        </w:rPr>
        <w:t>[</w:t>
      </w:r>
      <w:r w:rsidR="00760390">
        <w:rPr>
          <w:color w:val="FF0000"/>
          <w:sz w:val="26"/>
          <w:szCs w:val="26"/>
        </w:rPr>
        <w:t>M</w:t>
      </w:r>
      <w:r>
        <w:rPr>
          <w:color w:val="FF0000"/>
          <w:sz w:val="26"/>
          <w:szCs w:val="26"/>
        </w:rPr>
        <w:t>ål 1].</w:t>
      </w:r>
    </w:p>
    <w:p w14:paraId="582F0338" w14:textId="5EC3292A" w:rsidR="00A55658" w:rsidRPr="0096039F" w:rsidRDefault="00B00F9B" w:rsidP="009108F6">
      <w:pPr>
        <w:pStyle w:val="Rubrik2"/>
      </w:pPr>
      <w:bookmarkStart w:id="35" w:name="_Toc115290342"/>
      <w:r w:rsidRPr="0096039F">
        <w:t>[</w:t>
      </w:r>
      <w:r w:rsidR="00760390">
        <w:t>M</w:t>
      </w:r>
      <w:r w:rsidR="477FBB21" w:rsidRPr="0096039F">
        <w:t>ål 2</w:t>
      </w:r>
      <w:r w:rsidRPr="0096039F">
        <w:t>]</w:t>
      </w:r>
      <w:bookmarkEnd w:id="35"/>
    </w:p>
    <w:p w14:paraId="52564AFD" w14:textId="5CA9EB40" w:rsidR="004929B0" w:rsidRPr="004929B0" w:rsidRDefault="004929B0" w:rsidP="004929B0">
      <w:pPr>
        <w:jc w:val="left"/>
        <w:rPr>
          <w:color w:val="FF0000"/>
          <w:sz w:val="26"/>
          <w:szCs w:val="26"/>
        </w:rPr>
      </w:pPr>
      <w:r>
        <w:rPr>
          <w:color w:val="FF0000"/>
          <w:sz w:val="26"/>
          <w:szCs w:val="26"/>
        </w:rPr>
        <w:t xml:space="preserve">Beskrivning och analys av resultat som tillhör </w:t>
      </w:r>
      <w:r w:rsidRPr="004929B0">
        <w:rPr>
          <w:color w:val="FF0000"/>
          <w:sz w:val="26"/>
          <w:szCs w:val="26"/>
        </w:rPr>
        <w:t>[</w:t>
      </w:r>
      <w:r w:rsidR="00760390">
        <w:rPr>
          <w:color w:val="FF0000"/>
          <w:sz w:val="26"/>
          <w:szCs w:val="26"/>
        </w:rPr>
        <w:t>M</w:t>
      </w:r>
      <w:r>
        <w:rPr>
          <w:color w:val="FF0000"/>
          <w:sz w:val="26"/>
          <w:szCs w:val="26"/>
        </w:rPr>
        <w:t>ål 2].</w:t>
      </w:r>
    </w:p>
    <w:p w14:paraId="4B9DC0FD" w14:textId="77777777" w:rsidR="00A55658" w:rsidRPr="0096039F" w:rsidRDefault="00A55658" w:rsidP="005F63D9">
      <w:pPr>
        <w:pStyle w:val="Text"/>
        <w:sectPr w:rsidR="00A55658" w:rsidRPr="0096039F" w:rsidSect="004F6BC4">
          <w:headerReference w:type="default" r:id="rId24"/>
          <w:headerReference w:type="first" r:id="rId25"/>
          <w:pgSz w:w="11907" w:h="16840" w:code="9"/>
          <w:pgMar w:top="1418" w:right="1797" w:bottom="1503" w:left="1797" w:header="720" w:footer="720" w:gutter="0"/>
          <w:cols w:space="720"/>
        </w:sectPr>
      </w:pPr>
    </w:p>
    <w:p w14:paraId="7E0191FB" w14:textId="5EC290E2" w:rsidR="00A55658" w:rsidRPr="0096039F" w:rsidRDefault="477FBB21" w:rsidP="00B365C3">
      <w:pPr>
        <w:pStyle w:val="Rubrik1"/>
      </w:pPr>
      <w:bookmarkStart w:id="36" w:name="_Toc115290343"/>
      <w:bookmarkEnd w:id="19"/>
      <w:bookmarkEnd w:id="20"/>
      <w:bookmarkEnd w:id="21"/>
      <w:bookmarkEnd w:id="22"/>
      <w:bookmarkEnd w:id="23"/>
      <w:bookmarkEnd w:id="30"/>
      <w:bookmarkEnd w:id="31"/>
      <w:bookmarkEnd w:id="32"/>
      <w:bookmarkEnd w:id="33"/>
      <w:r w:rsidRPr="0096039F">
        <w:lastRenderedPageBreak/>
        <w:t>Diskussion och slutsatser</w:t>
      </w:r>
      <w:bookmarkEnd w:id="36"/>
    </w:p>
    <w:p w14:paraId="1D4A55DA" w14:textId="77777777" w:rsidR="00111E8C" w:rsidRPr="0096039F" w:rsidRDefault="477FBB21" w:rsidP="00124C29">
      <w:pPr>
        <w:pStyle w:val="Text"/>
        <w:rPr>
          <w:color w:val="FF0000"/>
        </w:rPr>
      </w:pPr>
      <w:bookmarkStart w:id="37" w:name="_Toc337452365"/>
      <w:r w:rsidRPr="0096039F">
        <w:rPr>
          <w:color w:val="FF0000"/>
        </w:rPr>
        <w:t xml:space="preserve">I detta kapitel knyts problembeskrivning, syfte, mål och resultat och analys samman genom diskussion. </w:t>
      </w:r>
    </w:p>
    <w:p w14:paraId="47CC55DA" w14:textId="77777777" w:rsidR="00111E8C" w:rsidRPr="0096039F" w:rsidRDefault="00111E8C" w:rsidP="00124C29">
      <w:pPr>
        <w:pStyle w:val="Text"/>
        <w:rPr>
          <w:color w:val="FF0000"/>
        </w:rPr>
      </w:pPr>
    </w:p>
    <w:p w14:paraId="050654E1" w14:textId="55A50115" w:rsidR="00111E8C" w:rsidRPr="0096039F" w:rsidRDefault="477FBB21" w:rsidP="00124C29">
      <w:pPr>
        <w:pStyle w:val="Text"/>
        <w:rPr>
          <w:color w:val="FF0000"/>
        </w:rPr>
      </w:pPr>
      <w:r w:rsidRPr="0096039F">
        <w:rPr>
          <w:color w:val="FF0000"/>
        </w:rPr>
        <w:t>Det är viktigt att reflektera över resultaten utifrån ett kritiskt förhållningssätt – blev resultatet enligt projektets</w:t>
      </w:r>
      <w:r w:rsidR="00760390">
        <w:rPr>
          <w:color w:val="FF0000"/>
        </w:rPr>
        <w:t>/uppdragets</w:t>
      </w:r>
      <w:r w:rsidRPr="0096039F">
        <w:rPr>
          <w:color w:val="FF0000"/>
        </w:rPr>
        <w:t xml:space="preserve"> mål? Om inte – varför?</w:t>
      </w:r>
    </w:p>
    <w:p w14:paraId="5EF2F68E" w14:textId="77777777" w:rsidR="00111E8C" w:rsidRPr="0096039F" w:rsidRDefault="00111E8C" w:rsidP="00124C29">
      <w:pPr>
        <w:pStyle w:val="Text"/>
        <w:rPr>
          <w:color w:val="FF0000"/>
        </w:rPr>
      </w:pPr>
    </w:p>
    <w:p w14:paraId="29E995FB" w14:textId="127CBC73" w:rsidR="00DF66CC" w:rsidRPr="0096039F" w:rsidRDefault="477FBB21" w:rsidP="00124C29">
      <w:pPr>
        <w:pStyle w:val="Text"/>
        <w:rPr>
          <w:color w:val="FF0000"/>
        </w:rPr>
      </w:pPr>
      <w:r w:rsidRPr="0096039F">
        <w:rPr>
          <w:color w:val="FF0000"/>
        </w:rPr>
        <w:t xml:space="preserve">För att strukturera upp kapitlet kan du dela in i det med hjälp av underrubriker utifrån dina mål. </w:t>
      </w:r>
    </w:p>
    <w:p w14:paraId="012B8359" w14:textId="77777777" w:rsidR="00FC30DA" w:rsidRPr="0096039F" w:rsidRDefault="477FBB21" w:rsidP="009108F6">
      <w:pPr>
        <w:pStyle w:val="Rubrik2"/>
      </w:pPr>
      <w:bookmarkStart w:id="38" w:name="_Toc115290344"/>
      <w:bookmarkStart w:id="39" w:name="_Ref119292159"/>
      <w:bookmarkStart w:id="40" w:name="_Toc72318541"/>
      <w:bookmarkStart w:id="41" w:name="_Toc72318613"/>
      <w:r w:rsidRPr="0096039F">
        <w:t>Metoddiskussion</w:t>
      </w:r>
      <w:bookmarkEnd w:id="38"/>
    </w:p>
    <w:p w14:paraId="7D5A938B" w14:textId="77777777" w:rsidR="00FC30DA" w:rsidRPr="0096039F" w:rsidRDefault="477FBB21" w:rsidP="00124C29">
      <w:pPr>
        <w:pStyle w:val="Text"/>
        <w:rPr>
          <w:color w:val="FF0000"/>
        </w:rPr>
      </w:pPr>
      <w:r w:rsidRPr="0096039F">
        <w:rPr>
          <w:color w:val="FF0000"/>
        </w:rPr>
        <w:t>Här ska du diskutera/utvärdera den eller de metoder du använt dig av. Diskutera dina metodval och ditt tillvägagångssätt. Lyft fram såväl styrkor som svagheter.</w:t>
      </w:r>
    </w:p>
    <w:p w14:paraId="16DB2DC4" w14:textId="77777777" w:rsidR="00FC30DA" w:rsidRPr="0096039F" w:rsidRDefault="00FC30DA" w:rsidP="00124C29">
      <w:pPr>
        <w:pStyle w:val="Text"/>
        <w:rPr>
          <w:color w:val="FF0000"/>
        </w:rPr>
      </w:pPr>
    </w:p>
    <w:p w14:paraId="7177775D" w14:textId="1E1F96E2" w:rsidR="00FC30DA" w:rsidRPr="0096039F" w:rsidRDefault="477FBB21" w:rsidP="00124C29">
      <w:pPr>
        <w:pStyle w:val="Text"/>
        <w:rPr>
          <w:color w:val="FF0000"/>
        </w:rPr>
      </w:pPr>
      <w:r w:rsidRPr="0096039F">
        <w:rPr>
          <w:color w:val="FF0000"/>
        </w:rPr>
        <w:t>Hur väl uppnåddes syfte och mål utifrån metodval och tillvägagångssätt? Vad fungerade bra/mindre bra? Kunde något ha gjorts annorlunda?</w:t>
      </w:r>
    </w:p>
    <w:p w14:paraId="0F2B2FB6" w14:textId="77777777" w:rsidR="009F0A9C" w:rsidRPr="0096039F" w:rsidRDefault="477FBB21" w:rsidP="009108F6">
      <w:pPr>
        <w:pStyle w:val="Rubrik2"/>
      </w:pPr>
      <w:bookmarkStart w:id="42" w:name="_Toc115290345"/>
      <w:bookmarkEnd w:id="39"/>
      <w:bookmarkEnd w:id="40"/>
      <w:bookmarkEnd w:id="41"/>
      <w:r w:rsidRPr="0096039F">
        <w:t>Resultatdiskussion</w:t>
      </w:r>
      <w:bookmarkEnd w:id="42"/>
    </w:p>
    <w:p w14:paraId="06D21597" w14:textId="685F445D" w:rsidR="00FC30DA" w:rsidRPr="0096039F" w:rsidRDefault="477FBB21" w:rsidP="00124C29">
      <w:pPr>
        <w:pStyle w:val="Text"/>
        <w:rPr>
          <w:color w:val="FF0000"/>
        </w:rPr>
      </w:pPr>
      <w:r w:rsidRPr="0096039F">
        <w:rPr>
          <w:color w:val="FF0000"/>
        </w:rPr>
        <w:t>Här görs en sammanfattning och reflektion över projektets</w:t>
      </w:r>
      <w:r w:rsidR="00760390">
        <w:rPr>
          <w:color w:val="FF0000"/>
        </w:rPr>
        <w:t>/uppdragets</w:t>
      </w:r>
      <w:r w:rsidRPr="0096039F">
        <w:rPr>
          <w:color w:val="FF0000"/>
        </w:rPr>
        <w:t xml:space="preserve"> måluppfyllelse och resultat.</w:t>
      </w:r>
    </w:p>
    <w:p w14:paraId="4492E55F" w14:textId="2368B7A0" w:rsidR="00FC30DA" w:rsidRPr="0096039F" w:rsidRDefault="477FBB21" w:rsidP="00124C29">
      <w:pPr>
        <w:pStyle w:val="Text"/>
        <w:rPr>
          <w:color w:val="FF0000"/>
        </w:rPr>
      </w:pPr>
      <w:r w:rsidRPr="0096039F">
        <w:rPr>
          <w:color w:val="FF0000"/>
        </w:rPr>
        <w:t>Vad var enkelt? Vad var svårt? Nådde du målet med projektet</w:t>
      </w:r>
      <w:r w:rsidR="00760390">
        <w:rPr>
          <w:color w:val="FF0000"/>
        </w:rPr>
        <w:t>/uppdraget</w:t>
      </w:r>
      <w:r w:rsidRPr="0096039F">
        <w:rPr>
          <w:color w:val="FF0000"/>
        </w:rPr>
        <w:t>? Varför gjorde du det? Eller varför gjorde du inte det? Hur löste du problemen som dök upp?</w:t>
      </w:r>
    </w:p>
    <w:p w14:paraId="52764B19" w14:textId="7BE95D44" w:rsidR="009F0A9C" w:rsidRPr="0096039F" w:rsidRDefault="477FBB21" w:rsidP="00124C29">
      <w:pPr>
        <w:pStyle w:val="Text"/>
        <w:rPr>
          <w:rFonts w:cs="Arial"/>
          <w:color w:val="FF0000"/>
        </w:rPr>
      </w:pPr>
      <w:r w:rsidRPr="0096039F">
        <w:rPr>
          <w:rFonts w:cs="Arial"/>
          <w:color w:val="FF0000"/>
        </w:rPr>
        <w:t xml:space="preserve">Här återkopplar du till ditt syfte, </w:t>
      </w:r>
      <w:r w:rsidR="00760390">
        <w:rPr>
          <w:rFonts w:cs="Arial"/>
          <w:color w:val="FF0000"/>
        </w:rPr>
        <w:t xml:space="preserve">dina </w:t>
      </w:r>
      <w:r w:rsidRPr="0096039F">
        <w:rPr>
          <w:rFonts w:cs="Arial"/>
          <w:color w:val="FF0000"/>
        </w:rPr>
        <w:t>mål och frågeställningar om du hade några. Använd gärna underrubriker, en för varje mål.</w:t>
      </w:r>
    </w:p>
    <w:p w14:paraId="1F2BD2E7" w14:textId="591DDC5B" w:rsidR="009F0A9C" w:rsidRDefault="00124C29" w:rsidP="00700C6D">
      <w:pPr>
        <w:pStyle w:val="Rubrik2"/>
        <w:numPr>
          <w:ilvl w:val="2"/>
          <w:numId w:val="4"/>
        </w:numPr>
      </w:pPr>
      <w:bookmarkStart w:id="43" w:name="_Toc115290346"/>
      <w:r w:rsidRPr="0096039F">
        <w:t>[</w:t>
      </w:r>
      <w:r w:rsidR="00760390">
        <w:t>M</w:t>
      </w:r>
      <w:r w:rsidR="477FBB21" w:rsidRPr="0096039F">
        <w:t>ål 1</w:t>
      </w:r>
      <w:r w:rsidRPr="0096039F">
        <w:t>]</w:t>
      </w:r>
      <w:bookmarkEnd w:id="43"/>
    </w:p>
    <w:p w14:paraId="0E49F6E0" w14:textId="0D52CBDB" w:rsidR="0059550C" w:rsidRPr="0059550C" w:rsidRDefault="0059550C" w:rsidP="0059550C">
      <w:pPr>
        <w:rPr>
          <w:color w:val="FF0000"/>
          <w:sz w:val="26"/>
          <w:szCs w:val="26"/>
          <w:lang w:val="en-US"/>
        </w:rPr>
      </w:pPr>
      <w:r w:rsidRPr="0059550C">
        <w:rPr>
          <w:color w:val="FF0000"/>
          <w:sz w:val="26"/>
          <w:szCs w:val="26"/>
        </w:rPr>
        <w:t>Resultatdiskussion kopplat till [</w:t>
      </w:r>
      <w:r w:rsidR="00760390">
        <w:rPr>
          <w:color w:val="FF0000"/>
          <w:sz w:val="26"/>
          <w:szCs w:val="26"/>
        </w:rPr>
        <w:t>M</w:t>
      </w:r>
      <w:r w:rsidRPr="0059550C">
        <w:rPr>
          <w:color w:val="FF0000"/>
          <w:sz w:val="26"/>
          <w:szCs w:val="26"/>
        </w:rPr>
        <w:t>ål 1</w:t>
      </w:r>
      <w:r w:rsidRPr="0059550C">
        <w:rPr>
          <w:color w:val="FF0000"/>
          <w:sz w:val="26"/>
          <w:szCs w:val="26"/>
          <w:lang w:val="en-US"/>
        </w:rPr>
        <w:t>].</w:t>
      </w:r>
    </w:p>
    <w:p w14:paraId="488621EE" w14:textId="46E282B1" w:rsidR="477FBB21" w:rsidRDefault="00124C29" w:rsidP="002F721E">
      <w:pPr>
        <w:pStyle w:val="Rubrik2"/>
        <w:numPr>
          <w:ilvl w:val="2"/>
          <w:numId w:val="4"/>
        </w:numPr>
      </w:pPr>
      <w:bookmarkStart w:id="44" w:name="_Toc115290347"/>
      <w:r w:rsidRPr="0096039F">
        <w:t>[</w:t>
      </w:r>
      <w:r w:rsidR="00760390">
        <w:t>M</w:t>
      </w:r>
      <w:r w:rsidR="477FBB21" w:rsidRPr="0096039F">
        <w:t>ål 2</w:t>
      </w:r>
      <w:r w:rsidRPr="0096039F">
        <w:t>]</w:t>
      </w:r>
      <w:bookmarkStart w:id="45" w:name="_Toc337452374"/>
      <w:bookmarkEnd w:id="37"/>
      <w:bookmarkEnd w:id="44"/>
    </w:p>
    <w:p w14:paraId="2A0D478C" w14:textId="310A81E6" w:rsidR="002F721E" w:rsidRPr="0075378F" w:rsidRDefault="002F721E" w:rsidP="0075378F">
      <w:pPr>
        <w:pStyle w:val="Text"/>
        <w:rPr>
          <w:color w:val="FF0000"/>
          <w:lang w:val="en-US"/>
        </w:rPr>
      </w:pPr>
      <w:r w:rsidRPr="0075378F">
        <w:rPr>
          <w:color w:val="FF0000"/>
        </w:rPr>
        <w:t>Resultatdiskussion kopplat till [</w:t>
      </w:r>
      <w:r w:rsidR="00760390">
        <w:rPr>
          <w:color w:val="FF0000"/>
        </w:rPr>
        <w:t>M</w:t>
      </w:r>
      <w:r w:rsidRPr="0075378F">
        <w:rPr>
          <w:color w:val="FF0000"/>
        </w:rPr>
        <w:t xml:space="preserve">ål </w:t>
      </w:r>
      <w:r w:rsidR="0075378F">
        <w:rPr>
          <w:color w:val="FF0000"/>
        </w:rPr>
        <w:t>2</w:t>
      </w:r>
      <w:r w:rsidRPr="0075378F">
        <w:rPr>
          <w:color w:val="FF0000"/>
          <w:lang w:val="en-US"/>
        </w:rPr>
        <w:t>].</w:t>
      </w:r>
    </w:p>
    <w:p w14:paraId="3F6FD354" w14:textId="5A7E992E" w:rsidR="002F721E" w:rsidRPr="002F721E" w:rsidRDefault="002F721E" w:rsidP="002F721E">
      <w:pPr>
        <w:tabs>
          <w:tab w:val="left" w:pos="1578"/>
        </w:tabs>
      </w:pPr>
    </w:p>
    <w:p w14:paraId="0E6CEC64" w14:textId="77777777" w:rsidR="002F5A37" w:rsidRPr="0096039F" w:rsidRDefault="477FBB21" w:rsidP="009108F6">
      <w:pPr>
        <w:pStyle w:val="Rubrik2"/>
      </w:pPr>
      <w:bookmarkStart w:id="46" w:name="_Toc115290348"/>
      <w:r w:rsidRPr="0096039F">
        <w:t>Slutord och rekommendationer</w:t>
      </w:r>
      <w:bookmarkEnd w:id="46"/>
    </w:p>
    <w:p w14:paraId="03B57B8B" w14:textId="77777777" w:rsidR="00FC30DA" w:rsidRPr="0096039F" w:rsidRDefault="477FBB21" w:rsidP="00A63EAE">
      <w:pPr>
        <w:pStyle w:val="Text"/>
        <w:rPr>
          <w:color w:val="FF0000"/>
        </w:rPr>
      </w:pPr>
      <w:r w:rsidRPr="0096039F">
        <w:rPr>
          <w:color w:val="FF0000"/>
        </w:rPr>
        <w:t xml:space="preserve">Här summerar du kortfattat de viktigaste huvudpunkterna i ditt arbete samt ger rekommendationer till hur arbetet skulle kunna fortsätta/utvecklas ännu mer. </w:t>
      </w:r>
    </w:p>
    <w:p w14:paraId="64513459" w14:textId="77777777" w:rsidR="00FC30DA" w:rsidRPr="0096039F" w:rsidRDefault="00FC30DA" w:rsidP="00A63EAE">
      <w:pPr>
        <w:pStyle w:val="Text"/>
        <w:rPr>
          <w:color w:val="FF0000"/>
        </w:rPr>
      </w:pPr>
    </w:p>
    <w:p w14:paraId="1A5224A8" w14:textId="516729E0" w:rsidR="002F5A37" w:rsidRPr="0096039F" w:rsidRDefault="477FBB21" w:rsidP="00A63EAE">
      <w:pPr>
        <w:pStyle w:val="Text"/>
        <w:rPr>
          <w:color w:val="FF0000"/>
        </w:rPr>
      </w:pPr>
      <w:r w:rsidRPr="0096039F">
        <w:rPr>
          <w:color w:val="FF0000"/>
        </w:rPr>
        <w:t>Rekommendationen kan t ex beröra något du upptäckt som du inte haft tid till att utvärdera i det här projektet</w:t>
      </w:r>
      <w:r w:rsidR="00760390">
        <w:rPr>
          <w:color w:val="FF0000"/>
        </w:rPr>
        <w:t>/uppdraget</w:t>
      </w:r>
      <w:r w:rsidRPr="0096039F">
        <w:rPr>
          <w:color w:val="FF0000"/>
        </w:rPr>
        <w:t xml:space="preserve"> men som kan vara av intresse för företaget.</w:t>
      </w:r>
    </w:p>
    <w:p w14:paraId="7F62ED11" w14:textId="77777777" w:rsidR="00A55658" w:rsidRPr="0096039F" w:rsidRDefault="00A55658" w:rsidP="005F63D9">
      <w:pPr>
        <w:pStyle w:val="Text"/>
        <w:sectPr w:rsidR="00A55658" w:rsidRPr="0096039F" w:rsidSect="004F6BC4">
          <w:headerReference w:type="default" r:id="rId26"/>
          <w:headerReference w:type="first" r:id="rId27"/>
          <w:pgSz w:w="11907" w:h="16840" w:code="9"/>
          <w:pgMar w:top="1418" w:right="1797" w:bottom="1503" w:left="1797" w:header="720" w:footer="720" w:gutter="0"/>
          <w:cols w:space="720"/>
        </w:sectPr>
      </w:pPr>
    </w:p>
    <w:bookmarkEnd w:id="45" w:displacedByCustomXml="next"/>
    <w:sdt>
      <w:sdtPr>
        <w:rPr>
          <w:rFonts w:ascii="Garamond" w:hAnsi="Garamond"/>
          <w:b w:val="0"/>
          <w:bCs w:val="0"/>
          <w:sz w:val="20"/>
        </w:rPr>
        <w:id w:val="465016367"/>
        <w:docPartObj>
          <w:docPartGallery w:val="Bibliographies"/>
          <w:docPartUnique/>
        </w:docPartObj>
      </w:sdtPr>
      <w:sdtContent>
        <w:p w14:paraId="73A0BE06" w14:textId="316A39FA" w:rsidR="00055A73" w:rsidRPr="00E15E34" w:rsidRDefault="00055A73" w:rsidP="00E5277D">
          <w:pPr>
            <w:pStyle w:val="Rubrik1Ejnumreradochvnsterjusterad"/>
            <w:rPr>
              <w:lang w:val="en-US"/>
            </w:rPr>
          </w:pPr>
          <w:proofErr w:type="spellStart"/>
          <w:r w:rsidRPr="00E15E34">
            <w:rPr>
              <w:lang w:val="en-US"/>
            </w:rPr>
            <w:t>Referenser</w:t>
          </w:r>
          <w:proofErr w:type="spellEnd"/>
        </w:p>
        <w:sdt>
          <w:sdtPr>
            <w:id w:val="111145805"/>
            <w:bibliography/>
          </w:sdtPr>
          <w:sdtContent>
            <w:p w14:paraId="78A6E376" w14:textId="7E6C0141" w:rsidR="00055A73" w:rsidRPr="00E15E34" w:rsidRDefault="00055A73">
              <w:pPr>
                <w:rPr>
                  <w:lang w:val="en-US"/>
                </w:rPr>
              </w:pPr>
              <w:r w:rsidRPr="0096039F">
                <w:fldChar w:fldCharType="begin"/>
              </w:r>
              <w:r w:rsidRPr="00E15E34">
                <w:rPr>
                  <w:lang w:val="en-US"/>
                </w:rPr>
                <w:instrText xml:space="preserve"> BIBLIOGRAPHY </w:instrText>
              </w:r>
              <w:r w:rsidRPr="0096039F">
                <w:fldChar w:fldCharType="separate"/>
              </w:r>
              <w:r w:rsidRPr="00E15E34">
                <w:rPr>
                  <w:b/>
                  <w:bCs/>
                  <w:noProof/>
                  <w:lang w:val="en-US"/>
                </w:rPr>
                <w:t>There are no sources in the current document.</w:t>
              </w:r>
              <w:r w:rsidRPr="0096039F">
                <w:rPr>
                  <w:b/>
                  <w:bCs/>
                  <w:noProof/>
                </w:rPr>
                <w:fldChar w:fldCharType="end"/>
              </w:r>
            </w:p>
          </w:sdtContent>
        </w:sdt>
      </w:sdtContent>
    </w:sdt>
    <w:p w14:paraId="1BF2713C" w14:textId="77777777" w:rsidR="00480F98" w:rsidRPr="0096039F" w:rsidRDefault="477FBB21" w:rsidP="00A63EAE">
      <w:pPr>
        <w:pStyle w:val="Text"/>
        <w:rPr>
          <w:color w:val="FF0000"/>
        </w:rPr>
      </w:pPr>
      <w:r w:rsidRPr="0096039F">
        <w:rPr>
          <w:color w:val="FF0000"/>
        </w:rPr>
        <w:t xml:space="preserve">Det finns olika sätt att skriva referenslistan på. Allt beror på vilket referenshanteringssystem du använt dig av. </w:t>
      </w:r>
    </w:p>
    <w:p w14:paraId="3EEEC265" w14:textId="77777777" w:rsidR="00480F98" w:rsidRPr="0096039F" w:rsidRDefault="00480F98" w:rsidP="00A63EAE">
      <w:pPr>
        <w:pStyle w:val="Text"/>
        <w:rPr>
          <w:color w:val="FF0000"/>
          <w:szCs w:val="24"/>
        </w:rPr>
      </w:pPr>
    </w:p>
    <w:p w14:paraId="68A46DFD" w14:textId="77777777" w:rsidR="00480F98" w:rsidRPr="0096039F" w:rsidRDefault="477FBB21" w:rsidP="00A63EAE">
      <w:pPr>
        <w:pStyle w:val="Text"/>
        <w:rPr>
          <w:color w:val="FF0000"/>
        </w:rPr>
      </w:pPr>
      <w:r w:rsidRPr="0096039F">
        <w:rPr>
          <w:color w:val="FF0000"/>
        </w:rPr>
        <w:t>Om du i den löpande texten refererat enligt APA-systemet (författare, årtal) ska referenslistan se ut så här:</w:t>
      </w:r>
    </w:p>
    <w:p w14:paraId="071C5FD3" w14:textId="77777777" w:rsidR="00480F98" w:rsidRPr="0096039F" w:rsidRDefault="00480F98" w:rsidP="00A63EAE">
      <w:pPr>
        <w:pStyle w:val="Text"/>
        <w:rPr>
          <w:color w:val="FF0000"/>
          <w:szCs w:val="24"/>
        </w:rPr>
      </w:pPr>
    </w:p>
    <w:p w14:paraId="6694DE1E" w14:textId="77777777" w:rsidR="00480F98" w:rsidRPr="0096039F" w:rsidRDefault="55B08860" w:rsidP="00A63EAE">
      <w:pPr>
        <w:pStyle w:val="Text"/>
        <w:rPr>
          <w:color w:val="FF0000"/>
        </w:rPr>
      </w:pPr>
      <w:proofErr w:type="spellStart"/>
      <w:r w:rsidRPr="0096039F">
        <w:rPr>
          <w:color w:val="FF0000"/>
        </w:rPr>
        <w:t>Patel</w:t>
      </w:r>
      <w:proofErr w:type="spellEnd"/>
      <w:r w:rsidRPr="0096039F">
        <w:rPr>
          <w:color w:val="FF0000"/>
        </w:rPr>
        <w:t xml:space="preserve">, R. &amp; Davidson, B. (2011). </w:t>
      </w:r>
      <w:r w:rsidRPr="0096039F">
        <w:rPr>
          <w:i/>
          <w:iCs/>
          <w:color w:val="FF0000"/>
        </w:rPr>
        <w:t>Forskningsmetodikens grunder</w:t>
      </w:r>
      <w:r w:rsidRPr="0096039F">
        <w:rPr>
          <w:color w:val="FF0000"/>
        </w:rPr>
        <w:t>. Studentlitteratur: Lund.</w:t>
      </w:r>
    </w:p>
    <w:p w14:paraId="781A1523" w14:textId="77777777" w:rsidR="00480F98" w:rsidRPr="0096039F" w:rsidRDefault="00480F98" w:rsidP="00A63EAE">
      <w:pPr>
        <w:pStyle w:val="Text"/>
        <w:rPr>
          <w:color w:val="FF0000"/>
          <w:szCs w:val="24"/>
        </w:rPr>
      </w:pPr>
    </w:p>
    <w:p w14:paraId="1BA9E3AB" w14:textId="77777777" w:rsidR="00A3319E" w:rsidRPr="0096039F" w:rsidRDefault="477FBB21" w:rsidP="00A63EAE">
      <w:pPr>
        <w:pStyle w:val="Text"/>
        <w:rPr>
          <w:color w:val="FF0000"/>
        </w:rPr>
      </w:pPr>
      <w:r w:rsidRPr="0096039F">
        <w:rPr>
          <w:color w:val="FF0000"/>
        </w:rPr>
        <w:t>Referenslistan skrivs enligt bokstavsordning utifrån efternamn, ex. Andersson ligger överst i listan och Östberg ligger längst ner.</w:t>
      </w:r>
    </w:p>
    <w:p w14:paraId="3D4D4738" w14:textId="77777777" w:rsidR="003A011F" w:rsidRPr="0096039F" w:rsidRDefault="003A011F" w:rsidP="00A63EAE">
      <w:pPr>
        <w:pStyle w:val="Text"/>
        <w:rPr>
          <w:color w:val="FF0000"/>
          <w:szCs w:val="24"/>
        </w:rPr>
      </w:pPr>
    </w:p>
    <w:p w14:paraId="58B20B34" w14:textId="77777777" w:rsidR="00A55658" w:rsidRPr="0096039F" w:rsidRDefault="477FBB21" w:rsidP="00A63EAE">
      <w:pPr>
        <w:pStyle w:val="Text"/>
        <w:rPr>
          <w:color w:val="FF0000"/>
        </w:rPr>
      </w:pPr>
      <w:r w:rsidRPr="0096039F">
        <w:rPr>
          <w:color w:val="FF0000"/>
        </w:rPr>
        <w:t xml:space="preserve">Information om hur du kan använda Word för att hantera referenser finns här: </w:t>
      </w:r>
      <w:hyperlink r:id="rId28">
        <w:r w:rsidRPr="0096039F">
          <w:rPr>
            <w:rStyle w:val="Hyperlnk"/>
          </w:rPr>
          <w:t>https://support.office.com/en-us/article/create-a-bibliography-citations-and-references-17686589-4824-4940-9c69-342c289fa2a5</w:t>
        </w:r>
      </w:hyperlink>
    </w:p>
    <w:p w14:paraId="4164BE41" w14:textId="77777777" w:rsidR="00A55658" w:rsidRPr="0096039F" w:rsidRDefault="00A55658" w:rsidP="005F63D9">
      <w:pPr>
        <w:pStyle w:val="Referens"/>
        <w:jc w:val="left"/>
        <w:rPr>
          <w:rFonts w:ascii="AGaramond" w:hAnsi="AGaramond"/>
          <w:sz w:val="26"/>
          <w:szCs w:val="26"/>
        </w:rPr>
      </w:pPr>
    </w:p>
    <w:p w14:paraId="50E3A0D3" w14:textId="77777777" w:rsidR="00A55658" w:rsidRPr="0096039F" w:rsidRDefault="00A55658" w:rsidP="005F63D9">
      <w:pPr>
        <w:pStyle w:val="Rubrik1Ejnumreradochvnsterjusterad"/>
        <w:sectPr w:rsidR="00A55658" w:rsidRPr="0096039F" w:rsidSect="004F6BC4">
          <w:headerReference w:type="default" r:id="rId29"/>
          <w:headerReference w:type="first" r:id="rId30"/>
          <w:pgSz w:w="11907" w:h="16840" w:code="9"/>
          <w:pgMar w:top="1418" w:right="1797" w:bottom="1503" w:left="1797" w:header="720" w:footer="720" w:gutter="0"/>
          <w:cols w:space="720"/>
        </w:sectPr>
      </w:pPr>
      <w:bookmarkStart w:id="47" w:name="_Ref341607741"/>
    </w:p>
    <w:bookmarkEnd w:id="47"/>
    <w:p w14:paraId="479D96FE" w14:textId="77777777" w:rsidR="00A55658" w:rsidRPr="0096039F" w:rsidRDefault="00A55658" w:rsidP="005F63D9">
      <w:pPr>
        <w:pStyle w:val="Text"/>
        <w:rPr>
          <w:sz w:val="24"/>
          <w:szCs w:val="24"/>
        </w:rPr>
      </w:pPr>
    </w:p>
    <w:p w14:paraId="03B66E09" w14:textId="77777777" w:rsidR="00A55658" w:rsidRPr="0096039F" w:rsidRDefault="00A55658" w:rsidP="005F63D9">
      <w:pPr>
        <w:jc w:val="left"/>
      </w:pPr>
    </w:p>
    <w:p w14:paraId="08A807FE" w14:textId="77777777" w:rsidR="00A55658" w:rsidRPr="0096039F" w:rsidRDefault="00A55658" w:rsidP="005F63D9">
      <w:pPr>
        <w:jc w:val="left"/>
        <w:sectPr w:rsidR="00A55658" w:rsidRPr="0096039F" w:rsidSect="004F6BC4">
          <w:headerReference w:type="default" r:id="rId31"/>
          <w:headerReference w:type="first" r:id="rId32"/>
          <w:type w:val="continuous"/>
          <w:pgSz w:w="11907" w:h="16840" w:code="9"/>
          <w:pgMar w:top="1418" w:right="1797" w:bottom="1503" w:left="1797" w:header="720" w:footer="720" w:gutter="0"/>
          <w:cols w:space="720"/>
        </w:sectPr>
      </w:pPr>
    </w:p>
    <w:p w14:paraId="31476202" w14:textId="77777777" w:rsidR="00A55658" w:rsidRPr="0096039F" w:rsidRDefault="477FBB21" w:rsidP="00E5277D">
      <w:pPr>
        <w:pStyle w:val="Rubrik1Ejnumreradochvnsterjusterad"/>
      </w:pPr>
      <w:bookmarkStart w:id="48" w:name="_Toc337452376"/>
      <w:bookmarkStart w:id="49" w:name="_Ref341599201"/>
      <w:bookmarkStart w:id="50" w:name="_Ref119316601"/>
      <w:r w:rsidRPr="0096039F">
        <w:lastRenderedPageBreak/>
        <w:t>Bilagor</w:t>
      </w:r>
      <w:bookmarkEnd w:id="48"/>
      <w:bookmarkEnd w:id="49"/>
      <w:bookmarkEnd w:id="50"/>
    </w:p>
    <w:p w14:paraId="1A87AC30" w14:textId="77777777" w:rsidR="00A55658" w:rsidRPr="0096039F" w:rsidRDefault="00A55658" w:rsidP="00A63EAE">
      <w:pPr>
        <w:pStyle w:val="Text"/>
        <w:rPr>
          <w:color w:val="FF0000"/>
        </w:rPr>
      </w:pPr>
      <w:r w:rsidRPr="0096039F">
        <w:rPr>
          <w:color w:val="FF0000"/>
        </w:rPr>
        <w:t>Bilaga 1</w:t>
      </w:r>
      <w:r w:rsidRPr="0096039F">
        <w:rPr>
          <w:color w:val="FF0000"/>
        </w:rPr>
        <w:tab/>
        <w:t>Text som beskriver bilagan</w:t>
      </w:r>
    </w:p>
    <w:p w14:paraId="61E56F86" w14:textId="77777777" w:rsidR="00A55658" w:rsidRPr="0096039F" w:rsidRDefault="00A55658" w:rsidP="00A63EAE">
      <w:pPr>
        <w:pStyle w:val="Text"/>
        <w:rPr>
          <w:color w:val="FF0000"/>
        </w:rPr>
      </w:pPr>
      <w:r w:rsidRPr="0096039F">
        <w:rPr>
          <w:color w:val="FF0000"/>
        </w:rPr>
        <w:t>Bilaga 2</w:t>
      </w:r>
      <w:r w:rsidRPr="0096039F">
        <w:rPr>
          <w:color w:val="FF0000"/>
        </w:rPr>
        <w:tab/>
        <w:t>etc.</w:t>
      </w:r>
    </w:p>
    <w:p w14:paraId="39F44976" w14:textId="77777777" w:rsidR="00A55658" w:rsidRPr="0096039F" w:rsidRDefault="00A55658" w:rsidP="00A63EAE">
      <w:pPr>
        <w:pStyle w:val="Text"/>
        <w:rPr>
          <w:rFonts w:ascii="Georgia" w:hAnsi="Georgia"/>
          <w:color w:val="FF0000"/>
          <w:sz w:val="20"/>
        </w:rPr>
      </w:pPr>
    </w:p>
    <w:p w14:paraId="6BB30F47" w14:textId="71EC1839" w:rsidR="00F26494" w:rsidRPr="0096039F" w:rsidRDefault="477FBB21" w:rsidP="00815CF7">
      <w:pPr>
        <w:pStyle w:val="Text"/>
        <w:rPr>
          <w:color w:val="FF0000"/>
        </w:rPr>
      </w:pPr>
      <w:r w:rsidRPr="0096039F">
        <w:rPr>
          <w:color w:val="FF0000"/>
        </w:rPr>
        <w:t>Som bilaga lägger du exempelvis dina intervjufrågor, din enkät, eller andra för projektet</w:t>
      </w:r>
      <w:r w:rsidR="001207B9">
        <w:rPr>
          <w:color w:val="FF0000"/>
        </w:rPr>
        <w:t>/uppdraget</w:t>
      </w:r>
      <w:r w:rsidRPr="0096039F">
        <w:rPr>
          <w:color w:val="FF0000"/>
        </w:rPr>
        <w:t xml:space="preserve"> relevanta dokument.</w:t>
      </w:r>
    </w:p>
    <w:p w14:paraId="4F5E07B6" w14:textId="77777777" w:rsidR="00F26494" w:rsidRPr="0096039F" w:rsidRDefault="477FBB21" w:rsidP="00815CF7">
      <w:pPr>
        <w:pStyle w:val="Text"/>
        <w:rPr>
          <w:color w:val="FF0000"/>
        </w:rPr>
      </w:pPr>
      <w:r w:rsidRPr="0096039F">
        <w:rPr>
          <w:color w:val="FF0000"/>
        </w:rPr>
        <w:t xml:space="preserve">Varje bilaga numreras enligt denna förteckning högst upp i högra hörnet på respektive bilaga. </w:t>
      </w:r>
    </w:p>
    <w:p w14:paraId="655AA0C4" w14:textId="77777777" w:rsidR="00A55658" w:rsidRPr="0096039F" w:rsidRDefault="477FBB21" w:rsidP="00815CF7">
      <w:pPr>
        <w:pStyle w:val="Text"/>
        <w:rPr>
          <w:color w:val="FF0000"/>
        </w:rPr>
      </w:pPr>
      <w:r w:rsidRPr="0096039F">
        <w:rPr>
          <w:color w:val="FF0000"/>
        </w:rPr>
        <w:t>Varje bilaga anges på ny sida.</w:t>
      </w:r>
    </w:p>
    <w:p w14:paraId="1A9E671C" w14:textId="77777777" w:rsidR="00105D54" w:rsidRPr="006B7935" w:rsidRDefault="00105D54" w:rsidP="005F63D9">
      <w:pPr>
        <w:jc w:val="left"/>
      </w:pPr>
    </w:p>
    <w:sectPr w:rsidR="00105D54" w:rsidRPr="006B7935" w:rsidSect="004F6BC4">
      <w:headerReference w:type="default" r:id="rId33"/>
      <w:pgSz w:w="11907" w:h="16840" w:code="9"/>
      <w:pgMar w:top="1418" w:right="1797" w:bottom="1503"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6519" w14:textId="77777777" w:rsidR="0053666A" w:rsidRDefault="0053666A" w:rsidP="005905CE">
      <w:r>
        <w:separator/>
      </w:r>
    </w:p>
  </w:endnote>
  <w:endnote w:type="continuationSeparator" w:id="0">
    <w:p w14:paraId="55D69753" w14:textId="77777777" w:rsidR="0053666A" w:rsidRDefault="0053666A" w:rsidP="0059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calaOT">
    <w:altName w:val="Calibri"/>
    <w:panose1 w:val="00000000000000000000"/>
    <w:charset w:val="00"/>
    <w:family w:val="modern"/>
    <w:notTrueType/>
    <w:pitch w:val="variable"/>
    <w:sig w:usb0="800000EF" w:usb1="5000E05B" w:usb2="00000000" w:usb3="00000000" w:csb0="00000001"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egoe UI">
    <w:altName w:val="Calibr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ntonSans Bold">
    <w:altName w:val="Calibri"/>
    <w:panose1 w:val="00000000000000000000"/>
    <w:charset w:val="00"/>
    <w:family w:val="modern"/>
    <w:notTrueType/>
    <w:pitch w:val="variable"/>
    <w:sig w:usb0="800000AF" w:usb1="5000204A" w:usb2="00000000" w:usb3="00000000" w:csb0="00000001" w:csb1="00000000"/>
  </w:font>
  <w:font w:name="BentonSans Light">
    <w:altName w:val="Calibri"/>
    <w:panose1 w:val="00000000000000000000"/>
    <w:charset w:val="00"/>
    <w:family w:val="modern"/>
    <w:notTrueType/>
    <w:pitch w:val="variable"/>
    <w:sig w:usb0="800000AF" w:usb1="5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calaOT-Ita">
    <w:altName w:val="Centaur"/>
    <w:panose1 w:val="00000000000000000000"/>
    <w:charset w:val="00"/>
    <w:family w:val="modern"/>
    <w:notTrueType/>
    <w:pitch w:val="variable"/>
    <w:sig w:usb0="800000EF" w:usb1="5000E05B" w:usb2="00000000" w:usb3="00000000" w:csb0="00000001" w:csb1="00000000"/>
  </w:font>
  <w:font w:name="BentonSans Medium">
    <w:altName w:val="Calibri"/>
    <w:panose1 w:val="00000000000000000000"/>
    <w:charset w:val="00"/>
    <w:family w:val="modern"/>
    <w:notTrueType/>
    <w:pitch w:val="variable"/>
    <w:sig w:usb0="800000AF" w:usb1="5000204A" w:usb2="00000000" w:usb3="00000000" w:csb0="00000001" w:csb1="00000000"/>
  </w:font>
  <w:font w:name="AGaramond">
    <w:altName w:val="Calibri"/>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64BA" w14:textId="77777777" w:rsidR="00D80898" w:rsidRDefault="00D80898" w:rsidP="004F6BC4">
    <w:pPr>
      <w:pStyle w:val="Sidfo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6D2C8" w14:textId="1BF430D8" w:rsidR="00D80898" w:rsidRPr="00FA784A" w:rsidRDefault="00D80898" w:rsidP="004F6BC4">
    <w:pPr>
      <w:pStyle w:val="Sidfot"/>
      <w:pBdr>
        <w:top w:val="single" w:sz="4" w:space="1" w:color="auto"/>
      </w:pBdr>
      <w:jc w:val="center"/>
    </w:pPr>
    <w:r>
      <w:rPr>
        <w:rStyle w:val="Sidnummer"/>
      </w:rPr>
      <w:fldChar w:fldCharType="begin"/>
    </w:r>
    <w:r>
      <w:rPr>
        <w:rStyle w:val="Sidnummer"/>
      </w:rPr>
      <w:instrText xml:space="preserve"> PAGE </w:instrText>
    </w:r>
    <w:r>
      <w:rPr>
        <w:rStyle w:val="Sidnummer"/>
      </w:rPr>
      <w:fldChar w:fldCharType="separate"/>
    </w:r>
    <w:r w:rsidR="00D419F4">
      <w:rPr>
        <w:rStyle w:val="Sidnummer"/>
        <w:noProof/>
      </w:rPr>
      <w:t>iii</w:t>
    </w:r>
    <w:r>
      <w:rPr>
        <w:rStyle w:val="Sidnumm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7B8D" w14:textId="77777777" w:rsidR="00D80898" w:rsidRDefault="00D80898" w:rsidP="004F6BC4">
    <w:pPr>
      <w:pStyle w:val="Sidfot"/>
      <w:tabs>
        <w:tab w:val="clear" w:pos="4536"/>
        <w:tab w:val="clear" w:pos="9072"/>
        <w:tab w:val="right" w:pos="9639"/>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285C" w14:textId="17FA0195" w:rsidR="00D80898" w:rsidRPr="00FA784A" w:rsidRDefault="00D80898" w:rsidP="004F6BC4">
    <w:pPr>
      <w:pStyle w:val="Sidfot"/>
      <w:pBdr>
        <w:top w:val="single" w:sz="4" w:space="1" w:color="auto"/>
      </w:pBdr>
      <w:jc w:val="center"/>
    </w:pPr>
    <w:r>
      <w:rPr>
        <w:rStyle w:val="Sidnummer"/>
      </w:rPr>
      <w:fldChar w:fldCharType="begin"/>
    </w:r>
    <w:r>
      <w:rPr>
        <w:rStyle w:val="Sidnummer"/>
      </w:rPr>
      <w:instrText xml:space="preserve"> PAGE </w:instrText>
    </w:r>
    <w:r>
      <w:rPr>
        <w:rStyle w:val="Sidnummer"/>
      </w:rPr>
      <w:fldChar w:fldCharType="separate"/>
    </w:r>
    <w:r w:rsidR="00D419F4">
      <w:rPr>
        <w:rStyle w:val="Sidnummer"/>
        <w:noProof/>
      </w:rPr>
      <w:t>5</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828C" w14:textId="77777777" w:rsidR="0053666A" w:rsidRDefault="0053666A" w:rsidP="005905CE">
      <w:r>
        <w:separator/>
      </w:r>
    </w:p>
  </w:footnote>
  <w:footnote w:type="continuationSeparator" w:id="0">
    <w:p w14:paraId="27A632D4" w14:textId="77777777" w:rsidR="0053666A" w:rsidRDefault="0053666A" w:rsidP="0059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937D" w14:textId="77777777" w:rsidR="00D80898" w:rsidRPr="00A55658" w:rsidRDefault="00D80898" w:rsidP="00A55658">
    <w:pPr>
      <w:pStyle w:val="Sidhuvud"/>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05C5" w14:textId="77777777" w:rsidR="00D80898" w:rsidRPr="00A55658" w:rsidRDefault="00D80898" w:rsidP="00A55658">
    <w:pPr>
      <w:pStyle w:val="Sidhuvud"/>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A5C1" w14:textId="77777777" w:rsidR="00D80898" w:rsidRPr="00221D85" w:rsidRDefault="00D80898" w:rsidP="00A55658">
    <w:r>
      <w:fldChar w:fldCharType="begin"/>
    </w:r>
    <w:r>
      <w:instrText xml:space="preserve"> REF _Ref119292159 \h </w:instrText>
    </w:r>
    <w:r>
      <w:fldChar w:fldCharType="separate"/>
    </w:r>
  </w:p>
  <w:p w14:paraId="4C759AC7" w14:textId="77777777" w:rsidR="00D80898" w:rsidRPr="00221D85" w:rsidRDefault="00D80898" w:rsidP="00A55658">
    <w:r w:rsidRPr="00221D85">
      <w:br w:type="page"/>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CF91" w14:textId="77777777" w:rsidR="00D80898" w:rsidRPr="00A55658" w:rsidRDefault="00D80898" w:rsidP="00A55658">
    <w:pPr>
      <w:pStyle w:val="Sidhuvud"/>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8528" w14:textId="77777777" w:rsidR="00D80898" w:rsidRPr="00904A2A" w:rsidRDefault="00D80898" w:rsidP="004F6BC4">
    <w:pPr>
      <w:pStyle w:val="Sidhuvud"/>
      <w:pBdr>
        <w:bottom w:val="single" w:sz="4" w:space="1" w:color="auto"/>
      </w:pBdr>
    </w:pPr>
    <w:r>
      <w:fldChar w:fldCharType="begin"/>
    </w:r>
    <w:r>
      <w:instrText xml:space="preserve"> REF _Ref119316486 \h </w:instrText>
    </w:r>
    <w:r>
      <w:fldChar w:fldCharType="separate"/>
    </w:r>
    <w:r w:rsidRPr="00E7630C">
      <w:t>Referenser</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1EBFF" w14:textId="77777777" w:rsidR="00D80898" w:rsidRPr="00A1036D" w:rsidRDefault="00D80898" w:rsidP="004F6BC4">
    <w:pPr>
      <w:pStyle w:val="Sidhuvud"/>
      <w:pBdr>
        <w:bottom w:val="single" w:sz="4" w:space="1" w:color="auto"/>
      </w:pBdr>
    </w:pPr>
    <w:r>
      <w:fldChar w:fldCharType="begin"/>
    </w:r>
    <w:r>
      <w:instrText xml:space="preserve"> REF _Ref119316586 \h </w:instrText>
    </w:r>
    <w:r>
      <w:fldChar w:fldCharType="separate"/>
    </w:r>
    <w:r>
      <w:rPr>
        <w:b/>
        <w:bCs/>
      </w:rPr>
      <w:t>Fel! Hittar inte referenskälla.</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2FE5" w14:textId="77777777" w:rsidR="00D80898" w:rsidRDefault="477FBB21">
    <w:pPr>
      <w:pStyle w:val="Sidhuvud"/>
      <w:pBdr>
        <w:bottom w:val="single" w:sz="6" w:space="1" w:color="auto"/>
      </w:pBdr>
    </w:pPr>
    <w:r>
      <w:t>Bilagor</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369A" w14:textId="77777777" w:rsidR="00D80898" w:rsidRPr="00A7105C" w:rsidRDefault="00D80898" w:rsidP="00A7105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DE62" w14:textId="77777777" w:rsidR="00D80898" w:rsidRDefault="477FBB21">
    <w:pPr>
      <w:pStyle w:val="Sidhuvud"/>
      <w:pBdr>
        <w:bottom w:val="single" w:sz="6"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F26E" w14:textId="77777777" w:rsidR="00D80898" w:rsidRPr="00A55658" w:rsidRDefault="00D80898" w:rsidP="00A55658">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C752" w14:textId="77777777" w:rsidR="00D80898" w:rsidRDefault="477FBB21">
    <w:pPr>
      <w:pStyle w:val="Sidhuvud"/>
      <w:pBdr>
        <w:bottom w:val="single" w:sz="6" w:space="1" w:color="auto"/>
      </w:pBdr>
    </w:pPr>
    <w:r>
      <w:t>Innehållsförteckning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BBE2" w14:textId="77777777" w:rsidR="00D80898" w:rsidRPr="00A55658" w:rsidRDefault="00D80898" w:rsidP="00A55658">
    <w:pPr>
      <w:pStyle w:val="Sidhuvu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C080" w14:textId="77777777" w:rsidR="00D80898" w:rsidRDefault="477FBB21">
    <w:pPr>
      <w:pStyle w:val="Sidhuvud"/>
      <w:pBdr>
        <w:bottom w:val="single" w:sz="6" w:space="1" w:color="auto"/>
      </w:pBdr>
    </w:pPr>
    <w:r>
      <w:t>Sammanfattning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A57A" w14:textId="77777777" w:rsidR="00D80898" w:rsidRPr="00A55658" w:rsidRDefault="00D80898" w:rsidP="00A55658">
    <w:pPr>
      <w:pStyle w:val="Sidhuvu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C9DB" w14:textId="77777777" w:rsidR="00D80898" w:rsidRPr="00A55658" w:rsidRDefault="00D80898" w:rsidP="00A55658">
    <w:pPr>
      <w:pStyle w:val="Sidhuvud"/>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F722" w14:textId="77777777" w:rsidR="00D80898" w:rsidRDefault="477FBB21">
    <w:pPr>
      <w:pStyle w:val="Sidhuvud"/>
      <w:pBdr>
        <w:bottom w:val="single" w:sz="6" w:space="1" w:color="auto"/>
      </w:pBdr>
    </w:pPr>
    <w:r>
      <w:t>Genomförande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4B6DE54"/>
    <w:lvl w:ilvl="0">
      <w:start w:val="1"/>
      <w:numFmt w:val="decimal"/>
      <w:pStyle w:val="Rubrik1"/>
      <w:lvlText w:val="%1"/>
      <w:lvlJc w:val="left"/>
      <w:pPr>
        <w:tabs>
          <w:tab w:val="num" w:pos="567"/>
        </w:tabs>
        <w:ind w:left="0" w:firstLine="0"/>
      </w:pPr>
      <w:rPr>
        <w:rFonts w:hint="default"/>
      </w:rPr>
    </w:lvl>
    <w:lvl w:ilvl="1">
      <w:start w:val="1"/>
      <w:numFmt w:val="decimal"/>
      <w:pStyle w:val="Rubrik2"/>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96F08E7"/>
    <w:multiLevelType w:val="hybridMultilevel"/>
    <w:tmpl w:val="0E042748"/>
    <w:lvl w:ilvl="0" w:tplc="CA76C458">
      <w:numFmt w:val="bullet"/>
      <w:lvlText w:val="-"/>
      <w:lvlJc w:val="left"/>
      <w:pPr>
        <w:ind w:left="720" w:hanging="360"/>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BCB1763"/>
    <w:multiLevelType w:val="multilevel"/>
    <w:tmpl w:val="E53E0C6C"/>
    <w:lvl w:ilvl="0">
      <w:start w:val="1"/>
      <w:numFmt w:val="decimal"/>
      <w:lvlText w:val="%1."/>
      <w:lvlJc w:val="left"/>
      <w:pPr>
        <w:ind w:left="720" w:hanging="360"/>
      </w:pPr>
      <w:rPr>
        <w:rFonts w:ascii="Georgia" w:hAnsi="Georgia" w:hint="default"/>
        <w:color w:val="000000" w:themeColor="text1"/>
      </w:rPr>
    </w:lvl>
    <w:lvl w:ilvl="1">
      <w:start w:val="4"/>
      <w:numFmt w:val="decimal"/>
      <w:isLgl/>
      <w:lvlText w:val="%1.%2"/>
      <w:lvlJc w:val="left"/>
      <w:pPr>
        <w:ind w:left="884" w:hanging="504"/>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40" w:hanging="1440"/>
      </w:pPr>
      <w:rPr>
        <w:rFonts w:hint="default"/>
      </w:rPr>
    </w:lvl>
    <w:lvl w:ilvl="8">
      <w:start w:val="1"/>
      <w:numFmt w:val="decimal"/>
      <w:isLgl/>
      <w:lvlText w:val="%1.%2.%3.%4.%5.%6.%7.%8.%9"/>
      <w:lvlJc w:val="left"/>
      <w:pPr>
        <w:ind w:left="2320" w:hanging="1800"/>
      </w:pPr>
      <w:rPr>
        <w:rFonts w:hint="default"/>
      </w:rPr>
    </w:lvl>
  </w:abstractNum>
  <w:abstractNum w:abstractNumId="3"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31B49EC"/>
    <w:multiLevelType w:val="hybridMultilevel"/>
    <w:tmpl w:val="5BE6FD60"/>
    <w:lvl w:ilvl="0" w:tplc="EC32DFBE">
      <w:start w:val="1"/>
      <w:numFmt w:val="bullet"/>
      <w:lvlText w:val="•"/>
      <w:lvlJc w:val="left"/>
      <w:pPr>
        <w:tabs>
          <w:tab w:val="num" w:pos="360"/>
        </w:tabs>
        <w:ind w:left="360" w:hanging="360"/>
      </w:pPr>
      <w:rPr>
        <w:rFonts w:ascii="Arial" w:hAnsi="Arial" w:hint="default"/>
      </w:rPr>
    </w:lvl>
    <w:lvl w:ilvl="1" w:tplc="FCC4A43E">
      <w:start w:val="1"/>
      <w:numFmt w:val="bullet"/>
      <w:lvlText w:val="•"/>
      <w:lvlJc w:val="left"/>
      <w:pPr>
        <w:tabs>
          <w:tab w:val="num" w:pos="1080"/>
        </w:tabs>
        <w:ind w:left="1080" w:hanging="360"/>
      </w:pPr>
      <w:rPr>
        <w:rFonts w:ascii="Arial" w:hAnsi="Arial" w:hint="default"/>
      </w:rPr>
    </w:lvl>
    <w:lvl w:ilvl="2" w:tplc="61FA4554">
      <w:numFmt w:val="bullet"/>
      <w:lvlText w:val="•"/>
      <w:lvlJc w:val="left"/>
      <w:pPr>
        <w:tabs>
          <w:tab w:val="num" w:pos="1800"/>
        </w:tabs>
        <w:ind w:left="1800" w:hanging="360"/>
      </w:pPr>
      <w:rPr>
        <w:rFonts w:ascii="Arial" w:hAnsi="Arial" w:hint="default"/>
      </w:rPr>
    </w:lvl>
    <w:lvl w:ilvl="3" w:tplc="289097F8" w:tentative="1">
      <w:start w:val="1"/>
      <w:numFmt w:val="bullet"/>
      <w:lvlText w:val="•"/>
      <w:lvlJc w:val="left"/>
      <w:pPr>
        <w:tabs>
          <w:tab w:val="num" w:pos="2520"/>
        </w:tabs>
        <w:ind w:left="2520" w:hanging="360"/>
      </w:pPr>
      <w:rPr>
        <w:rFonts w:ascii="Arial" w:hAnsi="Arial" w:hint="default"/>
      </w:rPr>
    </w:lvl>
    <w:lvl w:ilvl="4" w:tplc="7A7E925A" w:tentative="1">
      <w:start w:val="1"/>
      <w:numFmt w:val="bullet"/>
      <w:lvlText w:val="•"/>
      <w:lvlJc w:val="left"/>
      <w:pPr>
        <w:tabs>
          <w:tab w:val="num" w:pos="3240"/>
        </w:tabs>
        <w:ind w:left="3240" w:hanging="360"/>
      </w:pPr>
      <w:rPr>
        <w:rFonts w:ascii="Arial" w:hAnsi="Arial" w:hint="default"/>
      </w:rPr>
    </w:lvl>
    <w:lvl w:ilvl="5" w:tplc="F196BD98" w:tentative="1">
      <w:start w:val="1"/>
      <w:numFmt w:val="bullet"/>
      <w:lvlText w:val="•"/>
      <w:lvlJc w:val="left"/>
      <w:pPr>
        <w:tabs>
          <w:tab w:val="num" w:pos="3960"/>
        </w:tabs>
        <w:ind w:left="3960" w:hanging="360"/>
      </w:pPr>
      <w:rPr>
        <w:rFonts w:ascii="Arial" w:hAnsi="Arial" w:hint="default"/>
      </w:rPr>
    </w:lvl>
    <w:lvl w:ilvl="6" w:tplc="EDE4FA14" w:tentative="1">
      <w:start w:val="1"/>
      <w:numFmt w:val="bullet"/>
      <w:lvlText w:val="•"/>
      <w:lvlJc w:val="left"/>
      <w:pPr>
        <w:tabs>
          <w:tab w:val="num" w:pos="4680"/>
        </w:tabs>
        <w:ind w:left="4680" w:hanging="360"/>
      </w:pPr>
      <w:rPr>
        <w:rFonts w:ascii="Arial" w:hAnsi="Arial" w:hint="default"/>
      </w:rPr>
    </w:lvl>
    <w:lvl w:ilvl="7" w:tplc="71C4E306" w:tentative="1">
      <w:start w:val="1"/>
      <w:numFmt w:val="bullet"/>
      <w:lvlText w:val="•"/>
      <w:lvlJc w:val="left"/>
      <w:pPr>
        <w:tabs>
          <w:tab w:val="num" w:pos="5400"/>
        </w:tabs>
        <w:ind w:left="5400" w:hanging="360"/>
      </w:pPr>
      <w:rPr>
        <w:rFonts w:ascii="Arial" w:hAnsi="Arial" w:hint="default"/>
      </w:rPr>
    </w:lvl>
    <w:lvl w:ilvl="8" w:tplc="1F70804A"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6B9F7E76"/>
    <w:multiLevelType w:val="hybridMultilevel"/>
    <w:tmpl w:val="CBBC9976"/>
    <w:lvl w:ilvl="0" w:tplc="BF24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05FF7"/>
    <w:multiLevelType w:val="hybridMultilevel"/>
    <w:tmpl w:val="9310682A"/>
    <w:lvl w:ilvl="0" w:tplc="6E2AB1B4">
      <w:start w:val="1"/>
      <w:numFmt w:val="decimal"/>
      <w:lvlText w:val="%1."/>
      <w:lvlJc w:val="left"/>
      <w:pPr>
        <w:ind w:left="720" w:hanging="360"/>
      </w:pPr>
      <w:rPr>
        <w:rFonts w:ascii="Georgia" w:hAnsi="Georgia" w:hint="default"/>
        <w:color w:val="000000" w:themeColor="text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0007025"/>
    <w:multiLevelType w:val="hybridMultilevel"/>
    <w:tmpl w:val="B3EAB48A"/>
    <w:lvl w:ilvl="0" w:tplc="C068CFC4">
      <w:start w:val="1"/>
      <w:numFmt w:val="decimal"/>
      <w:pStyle w:val="Liststycke"/>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8"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28087864">
    <w:abstractNumId w:val="3"/>
  </w:num>
  <w:num w:numId="2" w16cid:durableId="1182477989">
    <w:abstractNumId w:val="8"/>
  </w:num>
  <w:num w:numId="3" w16cid:durableId="845288768">
    <w:abstractNumId w:val="7"/>
  </w:num>
  <w:num w:numId="4" w16cid:durableId="496656312">
    <w:abstractNumId w:val="0"/>
  </w:num>
  <w:num w:numId="5" w16cid:durableId="1727676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9225443">
    <w:abstractNumId w:val="5"/>
  </w:num>
  <w:num w:numId="7" w16cid:durableId="1928033503">
    <w:abstractNumId w:val="4"/>
  </w:num>
  <w:num w:numId="8" w16cid:durableId="1089934625">
    <w:abstractNumId w:val="2"/>
  </w:num>
  <w:num w:numId="9" w16cid:durableId="86274730">
    <w:abstractNumId w:val="6"/>
  </w:num>
  <w:num w:numId="10" w16cid:durableId="2084791461">
    <w:abstractNumId w:val="1"/>
  </w:num>
  <w:num w:numId="11" w16cid:durableId="75374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9C"/>
    <w:rsid w:val="00007EE0"/>
    <w:rsid w:val="0001117A"/>
    <w:rsid w:val="00026566"/>
    <w:rsid w:val="000321A9"/>
    <w:rsid w:val="00055A73"/>
    <w:rsid w:val="00071BCE"/>
    <w:rsid w:val="000A6DC0"/>
    <w:rsid w:val="000B085A"/>
    <w:rsid w:val="000B1F4D"/>
    <w:rsid w:val="000B29BA"/>
    <w:rsid w:val="000C4F91"/>
    <w:rsid w:val="000D4068"/>
    <w:rsid w:val="000D7AF3"/>
    <w:rsid w:val="00105D54"/>
    <w:rsid w:val="00111E8C"/>
    <w:rsid w:val="00112FD7"/>
    <w:rsid w:val="001207B9"/>
    <w:rsid w:val="00120E98"/>
    <w:rsid w:val="0012149E"/>
    <w:rsid w:val="00124C29"/>
    <w:rsid w:val="00131E84"/>
    <w:rsid w:val="00133C58"/>
    <w:rsid w:val="00135404"/>
    <w:rsid w:val="001360FA"/>
    <w:rsid w:val="0014215A"/>
    <w:rsid w:val="00145A37"/>
    <w:rsid w:val="00154DFE"/>
    <w:rsid w:val="00155BA6"/>
    <w:rsid w:val="00157951"/>
    <w:rsid w:val="00192AFC"/>
    <w:rsid w:val="001B4341"/>
    <w:rsid w:val="001B7347"/>
    <w:rsid w:val="001E2086"/>
    <w:rsid w:val="001F1656"/>
    <w:rsid w:val="002043F8"/>
    <w:rsid w:val="002045BF"/>
    <w:rsid w:val="00204C67"/>
    <w:rsid w:val="00206B81"/>
    <w:rsid w:val="002117D3"/>
    <w:rsid w:val="00215FC1"/>
    <w:rsid w:val="00217CAF"/>
    <w:rsid w:val="00222523"/>
    <w:rsid w:val="002303CB"/>
    <w:rsid w:val="0024362F"/>
    <w:rsid w:val="00251ECD"/>
    <w:rsid w:val="00252721"/>
    <w:rsid w:val="00264CEA"/>
    <w:rsid w:val="002812A2"/>
    <w:rsid w:val="002820FB"/>
    <w:rsid w:val="0029329B"/>
    <w:rsid w:val="0029575A"/>
    <w:rsid w:val="002C4825"/>
    <w:rsid w:val="002C609C"/>
    <w:rsid w:val="002C64D9"/>
    <w:rsid w:val="002E5C21"/>
    <w:rsid w:val="002E6EDC"/>
    <w:rsid w:val="002E7628"/>
    <w:rsid w:val="002F2D54"/>
    <w:rsid w:val="002F5A37"/>
    <w:rsid w:val="002F721E"/>
    <w:rsid w:val="003078A5"/>
    <w:rsid w:val="0032682D"/>
    <w:rsid w:val="00345A86"/>
    <w:rsid w:val="00352647"/>
    <w:rsid w:val="00352DFA"/>
    <w:rsid w:val="00363C8E"/>
    <w:rsid w:val="003640E1"/>
    <w:rsid w:val="00365E16"/>
    <w:rsid w:val="00374BF0"/>
    <w:rsid w:val="00375018"/>
    <w:rsid w:val="0038190D"/>
    <w:rsid w:val="00382EC3"/>
    <w:rsid w:val="003864F0"/>
    <w:rsid w:val="003A011F"/>
    <w:rsid w:val="003B2055"/>
    <w:rsid w:val="003C11A9"/>
    <w:rsid w:val="003C690F"/>
    <w:rsid w:val="003F3BAC"/>
    <w:rsid w:val="003F5AF9"/>
    <w:rsid w:val="003F6CA9"/>
    <w:rsid w:val="00420A63"/>
    <w:rsid w:val="004222A4"/>
    <w:rsid w:val="00422FCC"/>
    <w:rsid w:val="00435825"/>
    <w:rsid w:val="00447876"/>
    <w:rsid w:val="00453570"/>
    <w:rsid w:val="0045531F"/>
    <w:rsid w:val="00461586"/>
    <w:rsid w:val="0046235B"/>
    <w:rsid w:val="00475976"/>
    <w:rsid w:val="00480F98"/>
    <w:rsid w:val="004855E7"/>
    <w:rsid w:val="004929B0"/>
    <w:rsid w:val="004A2245"/>
    <w:rsid w:val="004A5ED3"/>
    <w:rsid w:val="004B1691"/>
    <w:rsid w:val="004B5BAC"/>
    <w:rsid w:val="004C2B59"/>
    <w:rsid w:val="004C4FBB"/>
    <w:rsid w:val="004C50E6"/>
    <w:rsid w:val="004C542E"/>
    <w:rsid w:val="004E0AB1"/>
    <w:rsid w:val="004E2014"/>
    <w:rsid w:val="004F6BC4"/>
    <w:rsid w:val="00520187"/>
    <w:rsid w:val="0053666A"/>
    <w:rsid w:val="00542625"/>
    <w:rsid w:val="00546D19"/>
    <w:rsid w:val="0055570C"/>
    <w:rsid w:val="00572398"/>
    <w:rsid w:val="00575499"/>
    <w:rsid w:val="005905CE"/>
    <w:rsid w:val="005949F2"/>
    <w:rsid w:val="00594AF5"/>
    <w:rsid w:val="005954EA"/>
    <w:rsid w:val="0059550C"/>
    <w:rsid w:val="005A4A48"/>
    <w:rsid w:val="005A5F50"/>
    <w:rsid w:val="005B3079"/>
    <w:rsid w:val="005B4AED"/>
    <w:rsid w:val="005B7FE9"/>
    <w:rsid w:val="005C1165"/>
    <w:rsid w:val="005C6C17"/>
    <w:rsid w:val="005F63D9"/>
    <w:rsid w:val="0060116B"/>
    <w:rsid w:val="006078EB"/>
    <w:rsid w:val="0062373E"/>
    <w:rsid w:val="006364B7"/>
    <w:rsid w:val="00640593"/>
    <w:rsid w:val="0064272A"/>
    <w:rsid w:val="0064392E"/>
    <w:rsid w:val="0064682C"/>
    <w:rsid w:val="006564D0"/>
    <w:rsid w:val="006566BA"/>
    <w:rsid w:val="006610B2"/>
    <w:rsid w:val="00670466"/>
    <w:rsid w:val="006B2733"/>
    <w:rsid w:val="006B7935"/>
    <w:rsid w:val="006C1F85"/>
    <w:rsid w:val="006C3DAA"/>
    <w:rsid w:val="006C5180"/>
    <w:rsid w:val="006C5B9B"/>
    <w:rsid w:val="006D42AE"/>
    <w:rsid w:val="006F27F9"/>
    <w:rsid w:val="006F2BD4"/>
    <w:rsid w:val="006F36E7"/>
    <w:rsid w:val="00700C6D"/>
    <w:rsid w:val="00715160"/>
    <w:rsid w:val="0073323C"/>
    <w:rsid w:val="00735AF5"/>
    <w:rsid w:val="00741186"/>
    <w:rsid w:val="00741533"/>
    <w:rsid w:val="0074613A"/>
    <w:rsid w:val="0075378F"/>
    <w:rsid w:val="00760390"/>
    <w:rsid w:val="00781EC1"/>
    <w:rsid w:val="007971E7"/>
    <w:rsid w:val="007C64D6"/>
    <w:rsid w:val="007D686D"/>
    <w:rsid w:val="007E75AE"/>
    <w:rsid w:val="007F4050"/>
    <w:rsid w:val="008134E7"/>
    <w:rsid w:val="0081569B"/>
    <w:rsid w:val="00815CF7"/>
    <w:rsid w:val="00831A65"/>
    <w:rsid w:val="0083419B"/>
    <w:rsid w:val="00836B99"/>
    <w:rsid w:val="00846DA0"/>
    <w:rsid w:val="00856A9C"/>
    <w:rsid w:val="008810D8"/>
    <w:rsid w:val="0089562E"/>
    <w:rsid w:val="008D5EA1"/>
    <w:rsid w:val="008E2AF9"/>
    <w:rsid w:val="008E2ECC"/>
    <w:rsid w:val="008E3E4B"/>
    <w:rsid w:val="00900CD4"/>
    <w:rsid w:val="00902374"/>
    <w:rsid w:val="009108F6"/>
    <w:rsid w:val="00914BAD"/>
    <w:rsid w:val="00926D53"/>
    <w:rsid w:val="0093378E"/>
    <w:rsid w:val="00933D25"/>
    <w:rsid w:val="00935D08"/>
    <w:rsid w:val="00945E0F"/>
    <w:rsid w:val="0096039F"/>
    <w:rsid w:val="009650E2"/>
    <w:rsid w:val="00996885"/>
    <w:rsid w:val="009A1FA8"/>
    <w:rsid w:val="009D5E99"/>
    <w:rsid w:val="009E68FF"/>
    <w:rsid w:val="009E7643"/>
    <w:rsid w:val="009F0A9C"/>
    <w:rsid w:val="009F4545"/>
    <w:rsid w:val="00A037DB"/>
    <w:rsid w:val="00A10A79"/>
    <w:rsid w:val="00A16B9E"/>
    <w:rsid w:val="00A3319E"/>
    <w:rsid w:val="00A4043F"/>
    <w:rsid w:val="00A53D51"/>
    <w:rsid w:val="00A55658"/>
    <w:rsid w:val="00A563FC"/>
    <w:rsid w:val="00A5777E"/>
    <w:rsid w:val="00A61CBC"/>
    <w:rsid w:val="00A63524"/>
    <w:rsid w:val="00A63EAE"/>
    <w:rsid w:val="00A67BEF"/>
    <w:rsid w:val="00A7105C"/>
    <w:rsid w:val="00A80B6D"/>
    <w:rsid w:val="00A84A11"/>
    <w:rsid w:val="00A957D3"/>
    <w:rsid w:val="00A9691A"/>
    <w:rsid w:val="00AA41AE"/>
    <w:rsid w:val="00AB1727"/>
    <w:rsid w:val="00AB3B28"/>
    <w:rsid w:val="00AC28B9"/>
    <w:rsid w:val="00AD41AE"/>
    <w:rsid w:val="00AE1E56"/>
    <w:rsid w:val="00AF67BB"/>
    <w:rsid w:val="00B00F9B"/>
    <w:rsid w:val="00B0244B"/>
    <w:rsid w:val="00B126C4"/>
    <w:rsid w:val="00B23DED"/>
    <w:rsid w:val="00B267C3"/>
    <w:rsid w:val="00B319F5"/>
    <w:rsid w:val="00B365C3"/>
    <w:rsid w:val="00B4028A"/>
    <w:rsid w:val="00B408A7"/>
    <w:rsid w:val="00B511D6"/>
    <w:rsid w:val="00B61A5E"/>
    <w:rsid w:val="00B6222D"/>
    <w:rsid w:val="00B71EE5"/>
    <w:rsid w:val="00B91DD4"/>
    <w:rsid w:val="00B953F4"/>
    <w:rsid w:val="00BA3BE4"/>
    <w:rsid w:val="00BB531B"/>
    <w:rsid w:val="00BC7FBC"/>
    <w:rsid w:val="00BD1AD7"/>
    <w:rsid w:val="00BD57AD"/>
    <w:rsid w:val="00BF5A5D"/>
    <w:rsid w:val="00C04593"/>
    <w:rsid w:val="00C108B8"/>
    <w:rsid w:val="00C142F0"/>
    <w:rsid w:val="00C14B50"/>
    <w:rsid w:val="00C22639"/>
    <w:rsid w:val="00C416A6"/>
    <w:rsid w:val="00C4552B"/>
    <w:rsid w:val="00C45927"/>
    <w:rsid w:val="00C50098"/>
    <w:rsid w:val="00C51B0A"/>
    <w:rsid w:val="00C62C65"/>
    <w:rsid w:val="00C80353"/>
    <w:rsid w:val="00C803B0"/>
    <w:rsid w:val="00C81594"/>
    <w:rsid w:val="00C905FC"/>
    <w:rsid w:val="00CC0B9A"/>
    <w:rsid w:val="00CF346E"/>
    <w:rsid w:val="00D04826"/>
    <w:rsid w:val="00D12D7F"/>
    <w:rsid w:val="00D175B5"/>
    <w:rsid w:val="00D335A1"/>
    <w:rsid w:val="00D419F4"/>
    <w:rsid w:val="00D50A7C"/>
    <w:rsid w:val="00D63154"/>
    <w:rsid w:val="00D65A3E"/>
    <w:rsid w:val="00D80898"/>
    <w:rsid w:val="00D87DF5"/>
    <w:rsid w:val="00D964D4"/>
    <w:rsid w:val="00DA0B21"/>
    <w:rsid w:val="00DB0304"/>
    <w:rsid w:val="00DC456D"/>
    <w:rsid w:val="00DE5A0F"/>
    <w:rsid w:val="00DF66CC"/>
    <w:rsid w:val="00E06C93"/>
    <w:rsid w:val="00E15E34"/>
    <w:rsid w:val="00E25EE3"/>
    <w:rsid w:val="00E4096D"/>
    <w:rsid w:val="00E47A50"/>
    <w:rsid w:val="00E50230"/>
    <w:rsid w:val="00E5277D"/>
    <w:rsid w:val="00E81DB7"/>
    <w:rsid w:val="00E91BBD"/>
    <w:rsid w:val="00EB08DB"/>
    <w:rsid w:val="00EC7293"/>
    <w:rsid w:val="00EC7694"/>
    <w:rsid w:val="00ED49C3"/>
    <w:rsid w:val="00ED55E0"/>
    <w:rsid w:val="00EF6C07"/>
    <w:rsid w:val="00F0529D"/>
    <w:rsid w:val="00F25BBC"/>
    <w:rsid w:val="00F26494"/>
    <w:rsid w:val="00F303D3"/>
    <w:rsid w:val="00F3554A"/>
    <w:rsid w:val="00F41F0A"/>
    <w:rsid w:val="00F44E8D"/>
    <w:rsid w:val="00F6025D"/>
    <w:rsid w:val="00F65288"/>
    <w:rsid w:val="00F75415"/>
    <w:rsid w:val="00F75EDE"/>
    <w:rsid w:val="00F82E7F"/>
    <w:rsid w:val="00F8758A"/>
    <w:rsid w:val="00FA172E"/>
    <w:rsid w:val="00FA32D2"/>
    <w:rsid w:val="00FA41D8"/>
    <w:rsid w:val="00FA56EF"/>
    <w:rsid w:val="00FA71A9"/>
    <w:rsid w:val="00FB5944"/>
    <w:rsid w:val="00FC30DA"/>
    <w:rsid w:val="00FD38FE"/>
    <w:rsid w:val="00FF54E1"/>
    <w:rsid w:val="00FF6D8B"/>
    <w:rsid w:val="32D71C2B"/>
    <w:rsid w:val="477FBB21"/>
    <w:rsid w:val="55B08860"/>
    <w:rsid w:val="7D0BBE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5BD6A"/>
  <w15:chartTrackingRefBased/>
  <w15:docId w15:val="{95019828-FF70-477D-B1B6-A9D6F8A2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23"/>
    <w:pPr>
      <w:spacing w:after="0" w:line="240" w:lineRule="auto"/>
      <w:jc w:val="both"/>
    </w:pPr>
    <w:rPr>
      <w:rFonts w:ascii="Garamond" w:eastAsia="Times New Roman" w:hAnsi="Garamond" w:cs="Times New Roman"/>
      <w:sz w:val="20"/>
      <w:szCs w:val="20"/>
    </w:rPr>
  </w:style>
  <w:style w:type="paragraph" w:styleId="Rubrik1">
    <w:name w:val="heading 1"/>
    <w:next w:val="Brdtext"/>
    <w:link w:val="Rubrik1Char"/>
    <w:uiPriority w:val="9"/>
    <w:qFormat/>
    <w:rsid w:val="00B365C3"/>
    <w:pPr>
      <w:keepNext/>
      <w:numPr>
        <w:numId w:val="4"/>
      </w:numPr>
      <w:overflowPunct w:val="0"/>
      <w:autoSpaceDE w:val="0"/>
      <w:autoSpaceDN w:val="0"/>
      <w:adjustRightInd w:val="0"/>
      <w:spacing w:before="240"/>
      <w:textAlignment w:val="baseline"/>
      <w:outlineLvl w:val="0"/>
    </w:pPr>
    <w:rPr>
      <w:rFonts w:ascii="Gill Sans MT" w:eastAsia="Times New Roman" w:hAnsi="Gill Sans MT" w:cs="Arial"/>
      <w:sz w:val="36"/>
      <w:szCs w:val="20"/>
    </w:rPr>
  </w:style>
  <w:style w:type="paragraph" w:styleId="Rubrik2">
    <w:name w:val="heading 2"/>
    <w:basedOn w:val="Normal"/>
    <w:next w:val="Normal"/>
    <w:link w:val="Rubrik2Char"/>
    <w:autoRedefine/>
    <w:qFormat/>
    <w:rsid w:val="00C50098"/>
    <w:pPr>
      <w:keepNext/>
      <w:numPr>
        <w:ilvl w:val="1"/>
        <w:numId w:val="4"/>
      </w:numPr>
      <w:spacing w:before="240" w:after="60"/>
      <w:outlineLvl w:val="1"/>
    </w:pPr>
    <w:rPr>
      <w:rFonts w:ascii="Gill Sans MT" w:hAnsi="Gill Sans MT"/>
      <w:sz w:val="26"/>
    </w:rPr>
  </w:style>
  <w:style w:type="paragraph" w:styleId="Rubrik3">
    <w:name w:val="heading 3"/>
    <w:basedOn w:val="Innehll3"/>
    <w:next w:val="Normal"/>
    <w:link w:val="Rubrik3Char"/>
    <w:unhideWhenUsed/>
    <w:qFormat/>
    <w:rsid w:val="00BD1AD7"/>
    <w:pPr>
      <w:outlineLvl w:val="2"/>
    </w:pPr>
    <w:rPr>
      <w:rFonts w:ascii="Gill Sans MT" w:hAnsi="Gill Sans MT"/>
    </w:rPr>
  </w:style>
  <w:style w:type="paragraph" w:styleId="Rubrik4">
    <w:name w:val="heading 4"/>
    <w:basedOn w:val="Normal"/>
    <w:next w:val="Text"/>
    <w:link w:val="Rubrik4Char"/>
    <w:autoRedefine/>
    <w:qFormat/>
    <w:rsid w:val="00E91BBD"/>
    <w:pPr>
      <w:keepNext/>
      <w:tabs>
        <w:tab w:val="num" w:pos="1134"/>
      </w:tabs>
      <w:overflowPunct w:val="0"/>
      <w:autoSpaceDE w:val="0"/>
      <w:autoSpaceDN w:val="0"/>
      <w:adjustRightInd w:val="0"/>
      <w:spacing w:before="240" w:after="60"/>
      <w:textAlignment w:val="baseline"/>
      <w:outlineLvl w:val="3"/>
    </w:pPr>
    <w:rPr>
      <w:rFonts w:ascii="Gill Sans MT" w:hAnsi="Gill Sans MT"/>
    </w:rPr>
  </w:style>
  <w:style w:type="paragraph" w:styleId="Rubrik5">
    <w:name w:val="heading 5"/>
    <w:basedOn w:val="Normal"/>
    <w:next w:val="Normal"/>
    <w:link w:val="Rubrik5Char"/>
    <w:uiPriority w:val="9"/>
    <w:semiHidden/>
    <w:unhideWhenUsed/>
    <w:qFormat/>
    <w:rsid w:val="004C542E"/>
    <w:pPr>
      <w:keepNext/>
      <w:keepLines/>
      <w:spacing w:before="40"/>
      <w:outlineLvl w:val="4"/>
    </w:pPr>
    <w:rPr>
      <w:rFonts w:ascii="Gill Sans MT" w:eastAsiaTheme="majorEastAsia" w:hAnsi="Gill Sans MT" w:cstheme="majorBidi"/>
      <w:color w:val="B38F0E" w:themeColor="accent1" w:themeShade="BF"/>
    </w:rPr>
  </w:style>
  <w:style w:type="paragraph" w:styleId="Rubrik8">
    <w:name w:val="heading 8"/>
    <w:basedOn w:val="Normal"/>
    <w:next w:val="Text"/>
    <w:link w:val="Rubrik8Char"/>
    <w:qFormat/>
    <w:rsid w:val="00E91BBD"/>
    <w:pPr>
      <w:tabs>
        <w:tab w:val="num" w:pos="0"/>
      </w:tabs>
      <w:overflowPunct w:val="0"/>
      <w:autoSpaceDE w:val="0"/>
      <w:autoSpaceDN w:val="0"/>
      <w:adjustRightInd w:val="0"/>
      <w:spacing w:before="240" w:after="60"/>
      <w:textAlignment w:val="baseline"/>
      <w:outlineLvl w:val="7"/>
    </w:pPr>
    <w:rPr>
      <w:rFonts w:ascii="Gill Sans MT" w:hAnsi="Gill Sans MT"/>
      <w:i/>
    </w:rPr>
  </w:style>
  <w:style w:type="paragraph" w:styleId="Rubrik9">
    <w:name w:val="heading 9"/>
    <w:basedOn w:val="Normal"/>
    <w:next w:val="Text"/>
    <w:link w:val="Rubrik9Char"/>
    <w:qFormat/>
    <w:rsid w:val="00E91BBD"/>
    <w:pPr>
      <w:tabs>
        <w:tab w:val="num" w:pos="0"/>
      </w:tabs>
      <w:overflowPunct w:val="0"/>
      <w:autoSpaceDE w:val="0"/>
      <w:autoSpaceDN w:val="0"/>
      <w:adjustRightInd w:val="0"/>
      <w:spacing w:before="240" w:after="60"/>
      <w:textAlignment w:val="baseline"/>
      <w:outlineLvl w:val="8"/>
    </w:pPr>
    <w:rPr>
      <w:rFonts w:ascii="Gill Sans MT" w:hAnsi="Gill Sans MT"/>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5905CE"/>
    <w:pPr>
      <w:tabs>
        <w:tab w:val="center" w:pos="4536"/>
        <w:tab w:val="right" w:pos="9072"/>
      </w:tabs>
    </w:pPr>
  </w:style>
  <w:style w:type="character" w:customStyle="1" w:styleId="SidhuvudChar">
    <w:name w:val="Sidhuvud Char"/>
    <w:basedOn w:val="Standardstycketeckensnitt"/>
    <w:link w:val="Sidhuvud"/>
    <w:uiPriority w:val="99"/>
    <w:rsid w:val="005905CE"/>
    <w:rPr>
      <w:rFonts w:ascii="Garamond" w:hAnsi="Garamond"/>
    </w:rPr>
  </w:style>
  <w:style w:type="paragraph" w:styleId="Sidfot">
    <w:name w:val="footer"/>
    <w:basedOn w:val="Normal"/>
    <w:link w:val="SidfotChar"/>
    <w:unhideWhenUsed/>
    <w:rsid w:val="005905CE"/>
    <w:pPr>
      <w:tabs>
        <w:tab w:val="center" w:pos="4536"/>
        <w:tab w:val="right" w:pos="9072"/>
      </w:tabs>
    </w:pPr>
  </w:style>
  <w:style w:type="character" w:customStyle="1" w:styleId="SidfotChar">
    <w:name w:val="Sidfot Char"/>
    <w:basedOn w:val="Standardstycketeckensnitt"/>
    <w:link w:val="Sidfot"/>
    <w:uiPriority w:val="99"/>
    <w:rsid w:val="005905CE"/>
    <w:rPr>
      <w:rFonts w:ascii="Garamond" w:hAnsi="Garamond"/>
    </w:rPr>
  </w:style>
  <w:style w:type="paragraph" w:styleId="Liststycke">
    <w:name w:val="List Paragraph"/>
    <w:basedOn w:val="Normal"/>
    <w:uiPriority w:val="34"/>
    <w:qFormat/>
    <w:rsid w:val="004C542E"/>
    <w:pPr>
      <w:numPr>
        <w:numId w:val="3"/>
      </w:numPr>
      <w:spacing w:before="100" w:beforeAutospacing="1" w:after="100" w:afterAutospacing="1" w:line="260" w:lineRule="exact"/>
      <w:ind w:left="360"/>
      <w:contextualSpacing/>
    </w:pPr>
  </w:style>
  <w:style w:type="character" w:styleId="Hyperlnk">
    <w:name w:val="Hyperlink"/>
    <w:basedOn w:val="Standardstycketeckensnitt"/>
    <w:uiPriority w:val="99"/>
    <w:unhideWhenUsed/>
    <w:rsid w:val="00447876"/>
    <w:rPr>
      <w:rFonts w:ascii="Garamond" w:hAnsi="Garamond"/>
      <w:color w:val="0563C1" w:themeColor="hyperlink"/>
      <w:u w:val="single"/>
    </w:rPr>
  </w:style>
  <w:style w:type="paragraph" w:styleId="Ballongtext">
    <w:name w:val="Balloon Text"/>
    <w:basedOn w:val="Normal"/>
    <w:link w:val="BallongtextChar"/>
    <w:uiPriority w:val="99"/>
    <w:semiHidden/>
    <w:unhideWhenUsed/>
    <w:rsid w:val="000B085A"/>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B085A"/>
    <w:rPr>
      <w:rFonts w:ascii="Segoe UI" w:hAnsi="Segoe UI" w:cs="Segoe UI"/>
      <w:sz w:val="18"/>
      <w:szCs w:val="18"/>
    </w:rPr>
  </w:style>
  <w:style w:type="character" w:customStyle="1" w:styleId="Rubrik1Char">
    <w:name w:val="Rubrik 1 Char"/>
    <w:basedOn w:val="Standardstycketeckensnitt"/>
    <w:link w:val="Rubrik1"/>
    <w:uiPriority w:val="9"/>
    <w:rsid w:val="00B365C3"/>
    <w:rPr>
      <w:rFonts w:ascii="Gill Sans MT" w:eastAsia="Times New Roman" w:hAnsi="Gill Sans MT" w:cs="Arial"/>
      <w:sz w:val="36"/>
      <w:szCs w:val="20"/>
    </w:rPr>
  </w:style>
  <w:style w:type="character" w:customStyle="1" w:styleId="Rubrik2Char">
    <w:name w:val="Rubrik 2 Char"/>
    <w:basedOn w:val="Standardstycketeckensnitt"/>
    <w:link w:val="Rubrik2"/>
    <w:rsid w:val="00C50098"/>
    <w:rPr>
      <w:rFonts w:ascii="Gill Sans MT" w:eastAsia="Times New Roman" w:hAnsi="Gill Sans MT" w:cs="Times New Roman"/>
      <w:sz w:val="26"/>
      <w:szCs w:val="20"/>
    </w:rPr>
  </w:style>
  <w:style w:type="character" w:customStyle="1" w:styleId="Rubrik3Char">
    <w:name w:val="Rubrik 3 Char"/>
    <w:basedOn w:val="Standardstycketeckensnitt"/>
    <w:link w:val="Rubrik3"/>
    <w:rsid w:val="00BD1AD7"/>
    <w:rPr>
      <w:rFonts w:ascii="Gill Sans MT" w:eastAsia="Times New Roman" w:hAnsi="Gill Sans MT" w:cs="Times New Roman"/>
      <w:noProof/>
      <w:sz w:val="20"/>
      <w:szCs w:val="20"/>
    </w:rPr>
  </w:style>
  <w:style w:type="paragraph" w:styleId="Ingetavstnd">
    <w:name w:val="No Spacing"/>
    <w:uiPriority w:val="1"/>
    <w:qFormat/>
    <w:rsid w:val="006B7935"/>
    <w:pPr>
      <w:spacing w:after="0" w:line="240" w:lineRule="auto"/>
    </w:pPr>
  </w:style>
  <w:style w:type="paragraph" w:styleId="Brdtext">
    <w:name w:val="Body Text"/>
    <w:basedOn w:val="Normal"/>
    <w:link w:val="BrdtextChar"/>
    <w:uiPriority w:val="99"/>
    <w:unhideWhenUsed/>
    <w:qFormat/>
    <w:rsid w:val="004C4FBB"/>
    <w:pPr>
      <w:spacing w:before="100" w:beforeAutospacing="1" w:after="100" w:afterAutospacing="1" w:line="260" w:lineRule="exact"/>
    </w:pPr>
  </w:style>
  <w:style w:type="character" w:customStyle="1" w:styleId="BrdtextChar">
    <w:name w:val="Brödtext Char"/>
    <w:basedOn w:val="Standardstycketeckensnitt"/>
    <w:link w:val="Brdtext"/>
    <w:uiPriority w:val="99"/>
    <w:rsid w:val="004C4FBB"/>
    <w:rPr>
      <w:rFonts w:ascii="ScalaOT" w:hAnsi="ScalaOT"/>
    </w:rPr>
  </w:style>
  <w:style w:type="character" w:customStyle="1" w:styleId="Rubrik4Char">
    <w:name w:val="Rubrik 4 Char"/>
    <w:basedOn w:val="Standardstycketeckensnitt"/>
    <w:link w:val="Rubrik4"/>
    <w:rsid w:val="00E91BBD"/>
    <w:rPr>
      <w:rFonts w:ascii="Gill Sans MT" w:eastAsia="Times New Roman" w:hAnsi="Gill Sans MT" w:cs="Times New Roman"/>
      <w:sz w:val="20"/>
      <w:szCs w:val="20"/>
    </w:rPr>
  </w:style>
  <w:style w:type="character" w:customStyle="1" w:styleId="Rubrik8Char">
    <w:name w:val="Rubrik 8 Char"/>
    <w:basedOn w:val="Standardstycketeckensnitt"/>
    <w:link w:val="Rubrik8"/>
    <w:rsid w:val="00E91BBD"/>
    <w:rPr>
      <w:rFonts w:ascii="Gill Sans MT" w:eastAsia="Times New Roman" w:hAnsi="Gill Sans MT" w:cs="Times New Roman"/>
      <w:i/>
      <w:sz w:val="20"/>
      <w:szCs w:val="20"/>
    </w:rPr>
  </w:style>
  <w:style w:type="character" w:customStyle="1" w:styleId="Rubrik9Char">
    <w:name w:val="Rubrik 9 Char"/>
    <w:basedOn w:val="Standardstycketeckensnitt"/>
    <w:link w:val="Rubrik9"/>
    <w:rsid w:val="00E91BBD"/>
    <w:rPr>
      <w:rFonts w:ascii="Gill Sans MT" w:eastAsia="Times New Roman" w:hAnsi="Gill Sans MT" w:cs="Times New Roman"/>
      <w:i/>
      <w:sz w:val="18"/>
      <w:szCs w:val="20"/>
    </w:rPr>
  </w:style>
  <w:style w:type="paragraph" w:styleId="Beskrivning">
    <w:name w:val="caption"/>
    <w:basedOn w:val="Normal"/>
    <w:next w:val="Normal"/>
    <w:qFormat/>
    <w:rsid w:val="00A55658"/>
    <w:pPr>
      <w:overflowPunct w:val="0"/>
      <w:autoSpaceDE w:val="0"/>
      <w:autoSpaceDN w:val="0"/>
      <w:adjustRightInd w:val="0"/>
      <w:spacing w:before="120" w:after="120"/>
      <w:textAlignment w:val="baseline"/>
    </w:pPr>
    <w:rPr>
      <w:rFonts w:ascii="Times New Roman" w:hAnsi="Times New Roman"/>
      <w:sz w:val="24"/>
    </w:rPr>
  </w:style>
  <w:style w:type="paragraph" w:styleId="Innehll1">
    <w:name w:val="toc 1"/>
    <w:basedOn w:val="Normal"/>
    <w:next w:val="Normal"/>
    <w:uiPriority w:val="39"/>
    <w:rsid w:val="00A55658"/>
    <w:pPr>
      <w:overflowPunct w:val="0"/>
      <w:autoSpaceDE w:val="0"/>
      <w:autoSpaceDN w:val="0"/>
      <w:adjustRightInd w:val="0"/>
      <w:spacing w:before="120" w:after="120"/>
      <w:textAlignment w:val="baseline"/>
    </w:pPr>
    <w:rPr>
      <w:rFonts w:ascii="Gill Sans MT" w:hAnsi="Gill Sans MT"/>
      <w:b/>
      <w:bCs/>
      <w:sz w:val="28"/>
      <w:szCs w:val="28"/>
    </w:rPr>
  </w:style>
  <w:style w:type="paragraph" w:styleId="Innehll2">
    <w:name w:val="toc 2"/>
    <w:basedOn w:val="Normal"/>
    <w:next w:val="Normal"/>
    <w:uiPriority w:val="39"/>
    <w:rsid w:val="00A55658"/>
    <w:pPr>
      <w:overflowPunct w:val="0"/>
      <w:autoSpaceDE w:val="0"/>
      <w:autoSpaceDN w:val="0"/>
      <w:adjustRightInd w:val="0"/>
      <w:spacing w:after="240"/>
      <w:ind w:left="240"/>
      <w:textAlignment w:val="baseline"/>
    </w:pPr>
    <w:rPr>
      <w:rFonts w:ascii="Times New Roman" w:hAnsi="Times New Roman"/>
      <w:smallCaps/>
    </w:rPr>
  </w:style>
  <w:style w:type="paragraph" w:customStyle="1" w:styleId="Referens">
    <w:name w:val="Referens"/>
    <w:basedOn w:val="Normal"/>
    <w:qFormat/>
    <w:rsid w:val="00A55658"/>
    <w:pPr>
      <w:keepLines/>
      <w:overflowPunct w:val="0"/>
      <w:autoSpaceDE w:val="0"/>
      <w:autoSpaceDN w:val="0"/>
      <w:adjustRightInd w:val="0"/>
      <w:spacing w:after="60"/>
      <w:ind w:left="680" w:hanging="680"/>
      <w:textAlignment w:val="baseline"/>
    </w:pPr>
    <w:rPr>
      <w:rFonts w:ascii="Times New Roman" w:hAnsi="Times New Roman"/>
      <w:sz w:val="24"/>
    </w:rPr>
  </w:style>
  <w:style w:type="paragraph" w:customStyle="1" w:styleId="Rubrik1Ejnumreradochcentrerad">
    <w:name w:val="Rubrik 1: Ej numrerad och centrerad"/>
    <w:basedOn w:val="Normal"/>
    <w:rsid w:val="00A55658"/>
    <w:pPr>
      <w:keepNext/>
      <w:overflowPunct w:val="0"/>
      <w:autoSpaceDE w:val="0"/>
      <w:autoSpaceDN w:val="0"/>
      <w:adjustRightInd w:val="0"/>
      <w:spacing w:before="480" w:after="240"/>
      <w:jc w:val="center"/>
      <w:textAlignment w:val="baseline"/>
    </w:pPr>
    <w:rPr>
      <w:rFonts w:ascii="Gill Sans MT" w:hAnsi="Gill Sans MT"/>
      <w:b/>
      <w:sz w:val="36"/>
    </w:rPr>
  </w:style>
  <w:style w:type="character" w:styleId="Sidnummer">
    <w:name w:val="page number"/>
    <w:basedOn w:val="Standardstycketeckensnitt"/>
    <w:rsid w:val="00A55658"/>
    <w:rPr>
      <w:rFonts w:ascii="Garamond" w:hAnsi="Garamond"/>
    </w:rPr>
  </w:style>
  <w:style w:type="paragraph" w:customStyle="1" w:styleId="Text">
    <w:name w:val="Text"/>
    <w:basedOn w:val="Normal"/>
    <w:qFormat/>
    <w:rsid w:val="006566BA"/>
    <w:pPr>
      <w:keepLines/>
      <w:overflowPunct w:val="0"/>
      <w:autoSpaceDE w:val="0"/>
      <w:autoSpaceDN w:val="0"/>
      <w:adjustRightInd w:val="0"/>
      <w:spacing w:before="120" w:after="120"/>
      <w:jc w:val="left"/>
      <w:textAlignment w:val="baseline"/>
    </w:pPr>
    <w:rPr>
      <w:sz w:val="26"/>
    </w:rPr>
  </w:style>
  <w:style w:type="paragraph" w:customStyle="1" w:styleId="Text-kommentar">
    <w:name w:val="Text-kommentar"/>
    <w:basedOn w:val="Text"/>
    <w:next w:val="Text"/>
    <w:rsid w:val="00A55658"/>
    <w:pPr>
      <w:spacing w:before="60" w:after="180"/>
    </w:pPr>
    <w:rPr>
      <w:color w:val="FF0000"/>
    </w:rPr>
  </w:style>
  <w:style w:type="paragraph" w:customStyle="1" w:styleId="Bilagefrteckning">
    <w:name w:val="Bilageförteckning"/>
    <w:basedOn w:val="Normal"/>
    <w:rsid w:val="00A55658"/>
    <w:pPr>
      <w:keepLines/>
      <w:overflowPunct w:val="0"/>
      <w:autoSpaceDE w:val="0"/>
      <w:autoSpaceDN w:val="0"/>
      <w:adjustRightInd w:val="0"/>
      <w:spacing w:after="60"/>
      <w:ind w:left="1304" w:hanging="1304"/>
      <w:textAlignment w:val="baseline"/>
    </w:pPr>
    <w:rPr>
      <w:rFonts w:ascii="Times New Roman" w:hAnsi="Times New Roman"/>
      <w:sz w:val="24"/>
    </w:rPr>
  </w:style>
  <w:style w:type="paragraph" w:customStyle="1" w:styleId="Nyckelord">
    <w:name w:val="Nyckelord"/>
    <w:basedOn w:val="Text"/>
    <w:rsid w:val="00A55658"/>
  </w:style>
  <w:style w:type="paragraph" w:customStyle="1" w:styleId="Rubrik1Ejnumreradochvnsterjusterad">
    <w:name w:val="Rubrik 1: Ej numrerad och vänsterjusterad"/>
    <w:basedOn w:val="Rubrik1Ejnumreradochcentrerad"/>
    <w:rsid w:val="00A55658"/>
    <w:pPr>
      <w:spacing w:before="240" w:after="60"/>
      <w:jc w:val="left"/>
    </w:pPr>
    <w:rPr>
      <w:bCs/>
    </w:rPr>
  </w:style>
  <w:style w:type="character" w:styleId="Kommentarsreferens">
    <w:name w:val="annotation reference"/>
    <w:basedOn w:val="Standardstycketeckensnitt"/>
    <w:rsid w:val="00A55658"/>
    <w:rPr>
      <w:rFonts w:ascii="Garamond" w:hAnsi="Garamond"/>
      <w:sz w:val="18"/>
      <w:szCs w:val="18"/>
    </w:rPr>
  </w:style>
  <w:style w:type="paragraph" w:styleId="Kommentarer">
    <w:name w:val="annotation text"/>
    <w:basedOn w:val="Normal"/>
    <w:link w:val="KommentarerChar"/>
    <w:rsid w:val="00A55658"/>
    <w:pPr>
      <w:overflowPunct w:val="0"/>
      <w:autoSpaceDE w:val="0"/>
      <w:autoSpaceDN w:val="0"/>
      <w:adjustRightInd w:val="0"/>
      <w:spacing w:after="240"/>
      <w:textAlignment w:val="baseline"/>
    </w:pPr>
    <w:rPr>
      <w:rFonts w:ascii="Times New Roman" w:hAnsi="Times New Roman"/>
      <w:sz w:val="24"/>
      <w:szCs w:val="24"/>
    </w:rPr>
  </w:style>
  <w:style w:type="character" w:customStyle="1" w:styleId="KommentarerChar">
    <w:name w:val="Kommentarer Char"/>
    <w:basedOn w:val="Standardstycketeckensnitt"/>
    <w:link w:val="Kommentarer"/>
    <w:rsid w:val="00A55658"/>
    <w:rPr>
      <w:rFonts w:ascii="Times New Roman" w:eastAsia="Times New Roman" w:hAnsi="Times New Roman" w:cs="Times New Roman"/>
      <w:sz w:val="24"/>
      <w:szCs w:val="24"/>
    </w:rPr>
  </w:style>
  <w:style w:type="paragraph" w:styleId="Innehll3">
    <w:name w:val="toc 3"/>
    <w:basedOn w:val="Normal"/>
    <w:next w:val="Normal"/>
    <w:autoRedefine/>
    <w:uiPriority w:val="39"/>
    <w:unhideWhenUsed/>
    <w:rsid w:val="007C64D6"/>
    <w:pPr>
      <w:tabs>
        <w:tab w:val="right" w:leader="dot" w:pos="8303"/>
      </w:tabs>
      <w:spacing w:after="100"/>
      <w:ind w:left="400"/>
    </w:pPr>
    <w:rPr>
      <w:rFonts w:ascii="Times New Roman" w:hAnsi="Times New Roman"/>
      <w:noProof/>
    </w:rPr>
  </w:style>
  <w:style w:type="table" w:styleId="Tabellrutnt">
    <w:name w:val="Table Grid"/>
    <w:basedOn w:val="Normaltabell"/>
    <w:uiPriority w:val="39"/>
    <w:rsid w:val="00136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3750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mmentarsmne">
    <w:name w:val="annotation subject"/>
    <w:basedOn w:val="Kommentarer"/>
    <w:next w:val="Kommentarer"/>
    <w:link w:val="KommentarsmneChar"/>
    <w:uiPriority w:val="99"/>
    <w:semiHidden/>
    <w:unhideWhenUsed/>
    <w:rsid w:val="00C51B0A"/>
    <w:pPr>
      <w:overflowPunct/>
      <w:autoSpaceDE/>
      <w:autoSpaceDN/>
      <w:adjustRightInd/>
      <w:spacing w:after="0"/>
      <w:textAlignment w:val="auto"/>
    </w:pPr>
    <w:rPr>
      <w:rFonts w:ascii="Georgia" w:hAnsi="Georgia"/>
      <w:b/>
      <w:bCs/>
      <w:sz w:val="20"/>
      <w:szCs w:val="20"/>
    </w:rPr>
  </w:style>
  <w:style w:type="character" w:customStyle="1" w:styleId="KommentarsmneChar">
    <w:name w:val="Kommentarsämne Char"/>
    <w:basedOn w:val="KommentarerChar"/>
    <w:link w:val="Kommentarsmne"/>
    <w:uiPriority w:val="99"/>
    <w:semiHidden/>
    <w:rsid w:val="00C51B0A"/>
    <w:rPr>
      <w:rFonts w:ascii="Georgia" w:eastAsia="Times New Roman" w:hAnsi="Georgia" w:cs="Times New Roman"/>
      <w:b/>
      <w:bCs/>
      <w:sz w:val="20"/>
      <w:szCs w:val="20"/>
    </w:rPr>
  </w:style>
  <w:style w:type="character" w:styleId="AnvndHyperlnk">
    <w:name w:val="FollowedHyperlink"/>
    <w:basedOn w:val="Standardstycketeckensnitt"/>
    <w:uiPriority w:val="99"/>
    <w:semiHidden/>
    <w:unhideWhenUsed/>
    <w:rsid w:val="00F41F0A"/>
    <w:rPr>
      <w:rFonts w:ascii="Garamond" w:hAnsi="Garamond"/>
      <w:color w:val="954F72" w:themeColor="followedHyperlink"/>
      <w:u w:val="single"/>
    </w:rPr>
  </w:style>
  <w:style w:type="character" w:customStyle="1" w:styleId="Rubrik5Char">
    <w:name w:val="Rubrik 5 Char"/>
    <w:basedOn w:val="Standardstycketeckensnitt"/>
    <w:link w:val="Rubrik5"/>
    <w:uiPriority w:val="9"/>
    <w:semiHidden/>
    <w:rsid w:val="004C542E"/>
    <w:rPr>
      <w:rFonts w:ascii="Gill Sans MT" w:eastAsiaTheme="majorEastAsia" w:hAnsi="Gill Sans MT" w:cstheme="majorBidi"/>
      <w:color w:val="B38F0E" w:themeColor="accent1" w:themeShade="BF"/>
      <w:sz w:val="20"/>
      <w:szCs w:val="20"/>
    </w:rPr>
  </w:style>
  <w:style w:type="character" w:styleId="Olstomnmnande">
    <w:name w:val="Unresolved Mention"/>
    <w:basedOn w:val="Standardstycketeckensnitt"/>
    <w:uiPriority w:val="99"/>
    <w:semiHidden/>
    <w:unhideWhenUsed/>
    <w:rsid w:val="00760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32" Type="http://schemas.openxmlformats.org/officeDocument/2006/relationships/header" Target="header1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yperlink" Target="https://support.office.com/en-us/article/create-a-bibliography-citations-and-references-17686589-4824-4940-9c69-342c289fa2a5"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projektmallar.se/gantt-schema" TargetMode="Externa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v01\Desktop\Mall+f&#246;r+examensarbete.dotx" TargetMode="Externa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
      </a:majorFont>
      <a:minorFont>
        <a:latin typeface="Scala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Kommentar xmlns="9b2a0f79-f79f-4247-a4b4-20dd427c4a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F39D77F5144984FB185D25F2A07125E" ma:contentTypeVersion="11" ma:contentTypeDescription="Skapa ett nytt dokument." ma:contentTypeScope="" ma:versionID="1196e11148ba62a73f703ef74c198cef">
  <xsd:schema xmlns:xsd="http://www.w3.org/2001/XMLSchema" xmlns:xs="http://www.w3.org/2001/XMLSchema" xmlns:p="http://schemas.microsoft.com/office/2006/metadata/properties" xmlns:ns2="9b2a0f79-f79f-4247-a4b4-20dd427c4a0d" xmlns:ns3="0a4b59b4-7643-4963-a375-cbb6ee973210" targetNamespace="http://schemas.microsoft.com/office/2006/metadata/properties" ma:root="true" ma:fieldsID="e61e9206a65c5ee0f4a0d469e3320dfe" ns2:_="" ns3:_="">
    <xsd:import namespace="9b2a0f79-f79f-4247-a4b4-20dd427c4a0d"/>
    <xsd:import namespace="0a4b59b4-7643-4963-a375-cbb6ee9732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Komment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a0f79-f79f-4247-a4b4-20dd427c4a0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Kommentar" ma:index="18" nillable="true" ma:displayName="Kommentar" ma:format="Dropdown" ma:internalName="Kommenta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4b59b4-7643-4963-a375-cbb6ee973210" elementFormDefault="qualified">
    <xsd:import namespace="http://schemas.microsoft.com/office/2006/documentManagement/types"/>
    <xsd:import namespace="http://schemas.microsoft.com/office/infopath/2007/PartnerControls"/>
    <xsd:element name="SharedWithUsers" ma:index="12"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B9439-B70F-464C-A2B7-0FBE5AC5BB9C}">
  <ds:schemaRefs>
    <ds:schemaRef ds:uri="http://schemas.microsoft.com/sharepoint/v3/contenttype/forms"/>
  </ds:schemaRefs>
</ds:datastoreItem>
</file>

<file path=customXml/itemProps2.xml><?xml version="1.0" encoding="utf-8"?>
<ds:datastoreItem xmlns:ds="http://schemas.openxmlformats.org/officeDocument/2006/customXml" ds:itemID="{788C345E-8CE8-5948-8F39-8811C74DA02B}">
  <ds:schemaRefs>
    <ds:schemaRef ds:uri="http://schemas.openxmlformats.org/officeDocument/2006/bibliography"/>
  </ds:schemaRefs>
</ds:datastoreItem>
</file>

<file path=customXml/itemProps3.xml><?xml version="1.0" encoding="utf-8"?>
<ds:datastoreItem xmlns:ds="http://schemas.openxmlformats.org/officeDocument/2006/customXml" ds:itemID="{3A2005E1-2B44-4DFB-85CC-5125FA6694F5}">
  <ds:schemaRefs>
    <ds:schemaRef ds:uri="http://schemas.microsoft.com/office/2006/metadata/properties"/>
    <ds:schemaRef ds:uri="http://schemas.microsoft.com/office/infopath/2007/PartnerControls"/>
    <ds:schemaRef ds:uri="9b2a0f79-f79f-4247-a4b4-20dd427c4a0d"/>
  </ds:schemaRefs>
</ds:datastoreItem>
</file>

<file path=customXml/itemProps4.xml><?xml version="1.0" encoding="utf-8"?>
<ds:datastoreItem xmlns:ds="http://schemas.openxmlformats.org/officeDocument/2006/customXml" ds:itemID="{89D9A40E-40D3-43C6-BC25-1D964B009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a0f79-f79f-4247-a4b4-20dd427c4a0d"/>
    <ds:schemaRef ds:uri="0a4b59b4-7643-4963-a375-cbb6ee973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Mall+för+examensarbete.dotx</Template>
  <TotalTime>1</TotalTime>
  <Pages>14</Pages>
  <Words>2656</Words>
  <Characters>14077</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Enikö Olsson</Manager>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andreas.boozon@varnamo.se</dc:creator>
  <cp:keywords/>
  <dc:description/>
  <cp:lastModifiedBy>Kevin Ullbrandt</cp:lastModifiedBy>
  <cp:revision>2</cp:revision>
  <dcterms:created xsi:type="dcterms:W3CDTF">2022-12-21T15:18:00Z</dcterms:created>
  <dcterms:modified xsi:type="dcterms:W3CDTF">2022-12-21T15:18:00Z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0x0101008F39D77F5144984FB185D25F2A07125E</vt:lpwstr>
  </property>
</Properties>
</file>