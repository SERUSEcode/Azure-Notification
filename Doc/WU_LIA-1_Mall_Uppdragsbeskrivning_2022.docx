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95E29" w14:textId="77777777" w:rsidR="00E11A0B" w:rsidRDefault="00E11A0B" w:rsidP="00680867">
      <w:pPr>
        <w:pStyle w:val="vtextrubrik"/>
      </w:pPr>
    </w:p>
    <w:p w14:paraId="52BE306C" w14:textId="5F41261F" w:rsidR="00F70F77" w:rsidRDefault="00396CCC" w:rsidP="005509C7">
      <w:pPr>
        <w:pStyle w:val="vingress"/>
        <w:rPr>
          <w:b/>
          <w:sz w:val="38"/>
        </w:rPr>
      </w:pPr>
      <w:r>
        <w:rPr>
          <w:b/>
          <w:sz w:val="38"/>
        </w:rPr>
        <w:t>Projekt</w:t>
      </w:r>
      <w:r w:rsidR="002D30FD">
        <w:rPr>
          <w:b/>
          <w:sz w:val="38"/>
        </w:rPr>
        <w:t>-/uppdrags</w:t>
      </w:r>
      <w:r>
        <w:rPr>
          <w:b/>
          <w:sz w:val="38"/>
        </w:rPr>
        <w:t>beskrivning</w:t>
      </w:r>
      <w:r w:rsidR="005509C7">
        <w:rPr>
          <w:b/>
          <w:sz w:val="38"/>
        </w:rPr>
        <w:t xml:space="preserve"> för LIA-kurser</w:t>
      </w:r>
      <w:r w:rsidR="00F70F77" w:rsidRPr="005626D1">
        <w:rPr>
          <w:b/>
          <w:sz w:val="38"/>
        </w:rPr>
        <w:t xml:space="preserve"> </w:t>
      </w:r>
    </w:p>
    <w:p w14:paraId="65547DDE" w14:textId="69F7730F" w:rsidR="00AD11A7" w:rsidRDefault="00AD11A7" w:rsidP="00AD11A7">
      <w:r>
        <w:t>Inför en LIA-kurs ska en projekt</w:t>
      </w:r>
      <w:r w:rsidR="002D30FD">
        <w:t>-/uppdrags</w:t>
      </w:r>
      <w:r>
        <w:t>beskrivning lämnas in innehållande information enligt denna mall. Att skapa en bra projekt</w:t>
      </w:r>
      <w:r w:rsidR="002D30FD">
        <w:t>-/uppdrags</w:t>
      </w:r>
      <w:r>
        <w:t>beskrivning är väldigt viktigt att lära sig och kan på många företag vara helt avgörande huruvida projektet</w:t>
      </w:r>
      <w:r w:rsidR="002D30FD">
        <w:t>/uppdraget</w:t>
      </w:r>
      <w:r>
        <w:t xml:space="preserve"> får genomföras eller får ett avslag. På de flesta större företag pågår många projekt</w:t>
      </w:r>
      <w:r w:rsidR="002D30FD">
        <w:t>/uppdrag</w:t>
      </w:r>
      <w:r>
        <w:t xml:space="preserve"> samtidigt och för att få kontroll och styrning över alla projekt</w:t>
      </w:r>
      <w:r w:rsidR="002D30FD">
        <w:t>/uppdrag</w:t>
      </w:r>
      <w:r>
        <w:t xml:space="preserve"> så brukar man begränsa vilka projekt</w:t>
      </w:r>
      <w:r w:rsidR="002D30FD">
        <w:t>/uppdrag</w:t>
      </w:r>
      <w:r>
        <w:t xml:space="preserve"> som får genomföras och godkännande för projektens</w:t>
      </w:r>
      <w:r w:rsidR="002D30FD">
        <w:t>/uppdragens</w:t>
      </w:r>
      <w:r>
        <w:t xml:space="preserve"> genomförande tas på ledningsnivå. Ska man då lyckas få sitt eget projekt</w:t>
      </w:r>
      <w:r w:rsidR="002D30FD">
        <w:t>/uppdrag</w:t>
      </w:r>
      <w:r>
        <w:t xml:space="preserve"> beviljat, så krävs att man presenterar projektet</w:t>
      </w:r>
      <w:r w:rsidR="002D30FD">
        <w:t>/uppdraget</w:t>
      </w:r>
      <w:r>
        <w:t xml:space="preserve"> på ett tydligt och bra sätt och detta görs via en projekt</w:t>
      </w:r>
      <w:r w:rsidR="002D30FD">
        <w:t>-/uppdrags</w:t>
      </w:r>
      <w:r>
        <w:t>beskrivning. Projekt</w:t>
      </w:r>
      <w:r w:rsidR="002D30FD">
        <w:t>-/uppdrags</w:t>
      </w:r>
      <w:r>
        <w:t xml:space="preserve">beskrivningen ska helst rymmas på </w:t>
      </w:r>
      <w:r w:rsidR="002D30FD">
        <w:t>en</w:t>
      </w:r>
      <w:r>
        <w:t xml:space="preserve"> alternativt högst två </w:t>
      </w:r>
      <w:proofErr w:type="spellStart"/>
      <w:r>
        <w:t>A4</w:t>
      </w:r>
      <w:proofErr w:type="spellEnd"/>
      <w:r w:rsidR="002D30FD">
        <w:t>-</w:t>
      </w:r>
      <w:r>
        <w:t>sidor så det gäller att man är konkret och tydlig med enbart relevant information!</w:t>
      </w:r>
    </w:p>
    <w:p w14:paraId="756D974B" w14:textId="77777777" w:rsidR="00AD11A7" w:rsidRDefault="00AD11A7" w:rsidP="00AD11A7"/>
    <w:p w14:paraId="08521CCC" w14:textId="4DE8F950" w:rsidR="00AD11A7" w:rsidRPr="00AD11A7" w:rsidRDefault="00AD11A7" w:rsidP="00432D7A">
      <w:pPr>
        <w:pStyle w:val="vtext0"/>
      </w:pPr>
      <w:r w:rsidRPr="00AD11A7">
        <w:t>Att lägga ner mycket möda på planeringsstadiet (när man skapar en projekt</w:t>
      </w:r>
      <w:r w:rsidR="002D30FD">
        <w:t>-/uppdrags</w:t>
      </w:r>
      <w:r w:rsidRPr="00AD11A7">
        <w:t>beskrivning) är det som har störst påverkan på hur bra eller dåligt projektet</w:t>
      </w:r>
      <w:r w:rsidR="002D30FD">
        <w:t>/uppdraget</w:t>
      </w:r>
      <w:r w:rsidRPr="00AD11A7">
        <w:t xml:space="preserve"> blir. </w:t>
      </w:r>
      <w:r w:rsidR="002D30FD">
        <w:t xml:space="preserve">Ju </w:t>
      </w:r>
      <w:r w:rsidRPr="00AD11A7">
        <w:t>mer arbete man lägger ner på planeringen desto bättre, enklare och snabbare kommer projektet</w:t>
      </w:r>
      <w:r w:rsidR="002D30FD">
        <w:t>/uppdraget</w:t>
      </w:r>
      <w:r w:rsidRPr="00AD11A7">
        <w:t xml:space="preserve"> att genomföras på utsatt tid. </w:t>
      </w:r>
      <w:r w:rsidR="002D30FD">
        <w:t xml:space="preserve">Ju </w:t>
      </w:r>
      <w:r w:rsidRPr="00AD11A7">
        <w:t>mindre tid och möda man lägger på planeringen desto större är risken att projektet</w:t>
      </w:r>
      <w:r w:rsidR="002D30FD">
        <w:t>/uppdraget</w:t>
      </w:r>
      <w:r w:rsidRPr="00AD11A7">
        <w:t xml:space="preserve"> blir misslyckat eller inte levererar </w:t>
      </w:r>
      <w:r w:rsidR="002D30FD">
        <w:t xml:space="preserve">de </w:t>
      </w:r>
      <w:r w:rsidR="00432D7A">
        <w:t>resultat man förväntat sig.</w:t>
      </w:r>
    </w:p>
    <w:tbl>
      <w:tblPr>
        <w:tblStyle w:val="TableGrid"/>
        <w:tblW w:w="0" w:type="auto"/>
        <w:tblLook w:val="04A0" w:firstRow="1" w:lastRow="0" w:firstColumn="1" w:lastColumn="0" w:noHBand="0" w:noVBand="1"/>
      </w:tblPr>
      <w:tblGrid>
        <w:gridCol w:w="4390"/>
        <w:gridCol w:w="4666"/>
      </w:tblGrid>
      <w:tr w:rsidR="005509C7" w:rsidRPr="00CF35B5" w14:paraId="731A83B1" w14:textId="77777777" w:rsidTr="008F0D9F">
        <w:trPr>
          <w:trHeight w:hRule="exact" w:val="284"/>
        </w:trPr>
        <w:tc>
          <w:tcPr>
            <w:tcW w:w="9056" w:type="dxa"/>
            <w:gridSpan w:val="2"/>
            <w:shd w:val="clear" w:color="auto" w:fill="F2F2F2" w:themeFill="background1" w:themeFillShade="F2"/>
          </w:tcPr>
          <w:p w14:paraId="51277E06" w14:textId="77777777" w:rsidR="005509C7" w:rsidRPr="00CF35B5" w:rsidRDefault="005509C7" w:rsidP="005509C7">
            <w:pPr>
              <w:pStyle w:val="vtextrubrik"/>
            </w:pPr>
            <w:r>
              <w:t>Företag</w:t>
            </w:r>
          </w:p>
        </w:tc>
      </w:tr>
      <w:tr w:rsidR="005509C7" w14:paraId="3204C151" w14:textId="77777777" w:rsidTr="00565530">
        <w:tc>
          <w:tcPr>
            <w:tcW w:w="4390" w:type="dxa"/>
            <w:tcBorders>
              <w:bottom w:val="single" w:sz="4" w:space="0" w:color="auto"/>
              <w:right w:val="single" w:sz="4" w:space="0" w:color="808080" w:themeColor="background1" w:themeShade="80"/>
            </w:tcBorders>
          </w:tcPr>
          <w:sdt>
            <w:sdtPr>
              <w:alias w:val="Företagsnamn"/>
              <w:tag w:val="Företagsnamn"/>
              <w:id w:val="-289974947"/>
              <w:placeholder>
                <w:docPart w:val="78F725BD38F7419690093510450C7058"/>
              </w:placeholder>
              <w:showingPlcHdr/>
              <w:text/>
            </w:sdtPr>
            <w:sdtEndPr/>
            <w:sdtContent>
              <w:p w14:paraId="5B3B237F" w14:textId="77777777" w:rsidR="005509C7" w:rsidRDefault="00FB160F" w:rsidP="005509C7">
                <w:pPr>
                  <w:pStyle w:val="vtext0"/>
                </w:pPr>
                <w:r>
                  <w:rPr>
                    <w:rStyle w:val="PlaceholderText"/>
                  </w:rPr>
                  <w:t>Företagets namn</w:t>
                </w:r>
              </w:p>
            </w:sdtContent>
          </w:sdt>
          <w:sdt>
            <w:sdtPr>
              <w:alias w:val="Verksamhetsområde"/>
              <w:tag w:val="Verksamhetsområde"/>
              <w:id w:val="-1163543600"/>
              <w:placeholder>
                <w:docPart w:val="3AE827E8CFB344EB90E2453E7A2A3596"/>
              </w:placeholder>
              <w:showingPlcHdr/>
              <w:text/>
            </w:sdtPr>
            <w:sdtEndPr/>
            <w:sdtContent>
              <w:p w14:paraId="06CDA545" w14:textId="77777777" w:rsidR="005509C7" w:rsidRDefault="005D2DB4" w:rsidP="005D2DB4">
                <w:pPr>
                  <w:pStyle w:val="vtext0"/>
                </w:pPr>
                <w:r>
                  <w:rPr>
                    <w:rStyle w:val="PlaceholderText"/>
                  </w:rPr>
                  <w:t>Ko</w:t>
                </w:r>
                <w:r w:rsidR="005509C7">
                  <w:rPr>
                    <w:rStyle w:val="PlaceholderText"/>
                  </w:rPr>
                  <w:t xml:space="preserve">rt </w:t>
                </w:r>
                <w:r w:rsidR="001706FB">
                  <w:rPr>
                    <w:rStyle w:val="PlaceholderText"/>
                  </w:rPr>
                  <w:t xml:space="preserve">om </w:t>
                </w:r>
                <w:r w:rsidR="005509C7">
                  <w:rPr>
                    <w:rStyle w:val="PlaceholderText"/>
                  </w:rPr>
                  <w:t>verksamhetsområde</w:t>
                </w:r>
              </w:p>
            </w:sdtContent>
          </w:sdt>
        </w:tc>
        <w:tc>
          <w:tcPr>
            <w:tcW w:w="4666" w:type="dxa"/>
            <w:tcBorders>
              <w:left w:val="single" w:sz="4" w:space="0" w:color="808080" w:themeColor="background1" w:themeShade="80"/>
              <w:bottom w:val="single" w:sz="4" w:space="0" w:color="auto"/>
            </w:tcBorders>
          </w:tcPr>
          <w:p w14:paraId="1A49EB49" w14:textId="77777777" w:rsidR="005509C7" w:rsidRDefault="00B572D4" w:rsidP="005509C7">
            <w:pPr>
              <w:pStyle w:val="vtext0"/>
            </w:pPr>
            <w:sdt>
              <w:sdtPr>
                <w:alias w:val="Besöksadress"/>
                <w:tag w:val="Besöksadress"/>
                <w:id w:val="-1789262809"/>
                <w:placeholder>
                  <w:docPart w:val="59E0A9C6FD794FE3B006C8E3D30E93D7"/>
                </w:placeholder>
                <w:showingPlcHdr/>
                <w:text/>
              </w:sdtPr>
              <w:sdtEndPr/>
              <w:sdtContent>
                <w:r w:rsidR="005D2DB4">
                  <w:rPr>
                    <w:rStyle w:val="PlaceholderText"/>
                  </w:rPr>
                  <w:t>B</w:t>
                </w:r>
                <w:r w:rsidR="005509C7">
                  <w:rPr>
                    <w:rStyle w:val="PlaceholderText"/>
                  </w:rPr>
                  <w:t>esöksadress</w:t>
                </w:r>
              </w:sdtContent>
            </w:sdt>
          </w:p>
          <w:p w14:paraId="20D4113C" w14:textId="77777777" w:rsidR="00565530" w:rsidRPr="00565530" w:rsidRDefault="00565530" w:rsidP="00565530">
            <w:pPr>
              <w:pStyle w:val="vtext"/>
            </w:pPr>
          </w:p>
          <w:p w14:paraId="02A5E9BE" w14:textId="77777777" w:rsidR="005509C7" w:rsidRDefault="00B572D4" w:rsidP="005D2DB4">
            <w:pPr>
              <w:pStyle w:val="vtext0"/>
            </w:pPr>
            <w:sdt>
              <w:sdtPr>
                <w:alias w:val="Postnr."/>
                <w:id w:val="-1785110057"/>
                <w:placeholder>
                  <w:docPart w:val="BD91E4D8E74E498898A81A54910AA331"/>
                </w:placeholder>
                <w:showingPlcHdr/>
                <w:text/>
              </w:sdtPr>
              <w:sdtEndPr/>
              <w:sdtContent>
                <w:r w:rsidR="005D2DB4">
                  <w:rPr>
                    <w:rStyle w:val="PlaceholderText"/>
                  </w:rPr>
                  <w:t>P</w:t>
                </w:r>
                <w:r w:rsidR="005509C7">
                  <w:rPr>
                    <w:rStyle w:val="PlaceholderText"/>
                  </w:rPr>
                  <w:t>ostnr.</w:t>
                </w:r>
              </w:sdtContent>
            </w:sdt>
            <w:r w:rsidR="00565530">
              <w:tab/>
              <w:t xml:space="preserve">          </w:t>
            </w:r>
            <w:sdt>
              <w:sdtPr>
                <w:alias w:val="Ort"/>
                <w:id w:val="-1139960775"/>
                <w:placeholder>
                  <w:docPart w:val="9C0E1DED2F4C4AE58F3C8676C4A8FD30"/>
                </w:placeholder>
                <w:showingPlcHdr/>
                <w:text/>
              </w:sdtPr>
              <w:sdtEndPr/>
              <w:sdtContent>
                <w:r w:rsidR="005D2DB4">
                  <w:rPr>
                    <w:rStyle w:val="PlaceholderText"/>
                  </w:rPr>
                  <w:t>O</w:t>
                </w:r>
                <w:r w:rsidR="005509C7">
                  <w:rPr>
                    <w:rStyle w:val="PlaceholderText"/>
                  </w:rPr>
                  <w:t>rt</w:t>
                </w:r>
              </w:sdtContent>
            </w:sdt>
          </w:p>
        </w:tc>
      </w:tr>
      <w:tr w:rsidR="005509C7" w:rsidRPr="00CF35B5" w14:paraId="7B801F99" w14:textId="77777777" w:rsidTr="00565530">
        <w:trPr>
          <w:trHeight w:hRule="exact" w:val="284"/>
        </w:trPr>
        <w:tc>
          <w:tcPr>
            <w:tcW w:w="4390" w:type="dxa"/>
            <w:tcBorders>
              <w:right w:val="nil"/>
            </w:tcBorders>
            <w:shd w:val="clear" w:color="auto" w:fill="F2F2F2" w:themeFill="background1" w:themeFillShade="F2"/>
          </w:tcPr>
          <w:p w14:paraId="7B79091B" w14:textId="77777777" w:rsidR="005509C7" w:rsidRPr="00CF35B5" w:rsidRDefault="005509C7" w:rsidP="005509C7">
            <w:pPr>
              <w:pStyle w:val="vtextrubrik"/>
            </w:pPr>
            <w:r>
              <w:t>Handledare</w:t>
            </w:r>
          </w:p>
        </w:tc>
        <w:tc>
          <w:tcPr>
            <w:tcW w:w="4666" w:type="dxa"/>
            <w:tcBorders>
              <w:left w:val="nil"/>
            </w:tcBorders>
            <w:shd w:val="clear" w:color="auto" w:fill="F2F2F2" w:themeFill="background1" w:themeFillShade="F2"/>
          </w:tcPr>
          <w:p w14:paraId="6D5F48FE" w14:textId="77777777" w:rsidR="005509C7" w:rsidRPr="00CF35B5" w:rsidRDefault="005509C7" w:rsidP="005509C7">
            <w:pPr>
              <w:pStyle w:val="vtextrubrik"/>
            </w:pPr>
            <w:r>
              <w:t>Student</w:t>
            </w:r>
          </w:p>
        </w:tc>
      </w:tr>
      <w:tr w:rsidR="005509C7" w14:paraId="48F65D93" w14:textId="77777777" w:rsidTr="005509C7">
        <w:tc>
          <w:tcPr>
            <w:tcW w:w="4390" w:type="dxa"/>
            <w:tcBorders>
              <w:right w:val="single" w:sz="4" w:space="0" w:color="808080" w:themeColor="background1" w:themeShade="80"/>
            </w:tcBorders>
          </w:tcPr>
          <w:p w14:paraId="7D491D00" w14:textId="77777777" w:rsidR="005509C7" w:rsidRDefault="00B572D4" w:rsidP="005509C7">
            <w:pPr>
              <w:pStyle w:val="vtext0"/>
            </w:pPr>
            <w:sdt>
              <w:sdtPr>
                <w:alias w:val="För-/efternamn"/>
                <w:tag w:val="För-/efternamn"/>
                <w:id w:val="615641255"/>
                <w:placeholder>
                  <w:docPart w:val="071A4798034A4CB3AD06D3A6E8A3CEFC"/>
                </w:placeholder>
                <w:showingPlcHdr/>
                <w:text/>
              </w:sdtPr>
              <w:sdtEndPr/>
              <w:sdtContent>
                <w:r w:rsidR="005509C7">
                  <w:rPr>
                    <w:rStyle w:val="PlaceholderText"/>
                  </w:rPr>
                  <w:t>För-/efternamn</w:t>
                </w:r>
                <w:r w:rsidR="005509C7" w:rsidRPr="00D517D2">
                  <w:rPr>
                    <w:rStyle w:val="PlaceholderText"/>
                  </w:rPr>
                  <w:t>.</w:t>
                </w:r>
              </w:sdtContent>
            </w:sdt>
          </w:p>
          <w:sdt>
            <w:sdtPr>
              <w:alias w:val="Telefonnr."/>
              <w:tag w:val="Telefonnr."/>
              <w:id w:val="-1762441947"/>
              <w:placeholder>
                <w:docPart w:val="59468AB5D8A84424AF62198F0C8856C6"/>
              </w:placeholder>
              <w:showingPlcHdr/>
              <w:text/>
            </w:sdtPr>
            <w:sdtEndPr/>
            <w:sdtContent>
              <w:p w14:paraId="78EA82E8" w14:textId="77777777" w:rsidR="005509C7" w:rsidRDefault="005D2DB4" w:rsidP="005509C7">
                <w:pPr>
                  <w:pStyle w:val="vtext0"/>
                </w:pPr>
                <w:r>
                  <w:rPr>
                    <w:rStyle w:val="PlaceholderText"/>
                  </w:rPr>
                  <w:t>T</w:t>
                </w:r>
                <w:r w:rsidR="005509C7">
                  <w:rPr>
                    <w:rStyle w:val="PlaceholderText"/>
                  </w:rPr>
                  <w:t>elefonnr.</w:t>
                </w:r>
              </w:p>
            </w:sdtContent>
          </w:sdt>
          <w:sdt>
            <w:sdtPr>
              <w:alias w:val="E-Post"/>
              <w:tag w:val="E-Post"/>
              <w:id w:val="-161540340"/>
              <w:placeholder>
                <w:docPart w:val="ED1BC9793B934434AE9A8F55F59CA2A8"/>
              </w:placeholder>
              <w:showingPlcHdr/>
              <w:text/>
            </w:sdtPr>
            <w:sdtEndPr/>
            <w:sdtContent>
              <w:p w14:paraId="57ACEC80" w14:textId="77777777" w:rsidR="005509C7" w:rsidRDefault="005509C7" w:rsidP="005509C7">
                <w:pPr>
                  <w:pStyle w:val="vtext0"/>
                </w:pPr>
                <w:r>
                  <w:rPr>
                    <w:rStyle w:val="PlaceholderText"/>
                  </w:rPr>
                  <w:t>E-postadress.</w:t>
                </w:r>
              </w:p>
            </w:sdtContent>
          </w:sdt>
        </w:tc>
        <w:tc>
          <w:tcPr>
            <w:tcW w:w="4666" w:type="dxa"/>
            <w:tcBorders>
              <w:left w:val="single" w:sz="4" w:space="0" w:color="808080" w:themeColor="background1" w:themeShade="80"/>
            </w:tcBorders>
          </w:tcPr>
          <w:p w14:paraId="1FF9CBD6" w14:textId="77777777" w:rsidR="005509C7" w:rsidRDefault="00B572D4" w:rsidP="005509C7">
            <w:pPr>
              <w:pStyle w:val="vtext0"/>
            </w:pPr>
            <w:sdt>
              <w:sdtPr>
                <w:alias w:val="För-/efternamn"/>
                <w:tag w:val="För-/efternamn"/>
                <w:id w:val="-1313021307"/>
                <w:placeholder>
                  <w:docPart w:val="2F99E2A713B1473B9BF282960A484978"/>
                </w:placeholder>
                <w:showingPlcHdr/>
                <w:text/>
              </w:sdtPr>
              <w:sdtEndPr/>
              <w:sdtContent>
                <w:r w:rsidR="005509C7">
                  <w:rPr>
                    <w:rStyle w:val="PlaceholderText"/>
                  </w:rPr>
                  <w:t>För-/efternamn</w:t>
                </w:r>
              </w:sdtContent>
            </w:sdt>
          </w:p>
          <w:sdt>
            <w:sdtPr>
              <w:alias w:val="Telefonnr."/>
              <w:tag w:val="Telefonnr."/>
              <w:id w:val="1876891299"/>
              <w:placeholder>
                <w:docPart w:val="BC6152F8223048F684FC7C1DF0BA9CED"/>
              </w:placeholder>
              <w:showingPlcHdr/>
              <w:text/>
            </w:sdtPr>
            <w:sdtEndPr/>
            <w:sdtContent>
              <w:p w14:paraId="4D0D8258" w14:textId="77777777" w:rsidR="005509C7" w:rsidRDefault="005D2DB4" w:rsidP="005509C7">
                <w:pPr>
                  <w:pStyle w:val="vtext0"/>
                </w:pPr>
                <w:r>
                  <w:rPr>
                    <w:rStyle w:val="PlaceholderText"/>
                  </w:rPr>
                  <w:t>T</w:t>
                </w:r>
                <w:r w:rsidR="005509C7">
                  <w:rPr>
                    <w:rStyle w:val="PlaceholderText"/>
                  </w:rPr>
                  <w:t>elefonnr.</w:t>
                </w:r>
              </w:p>
            </w:sdtContent>
          </w:sdt>
          <w:sdt>
            <w:sdtPr>
              <w:alias w:val="E-Post"/>
              <w:tag w:val="E-Post"/>
              <w:id w:val="-1058937394"/>
              <w:placeholder>
                <w:docPart w:val="2676A05A40A540D5A9D227CBD61F2415"/>
              </w:placeholder>
              <w:showingPlcHdr/>
              <w:text/>
            </w:sdtPr>
            <w:sdtEndPr/>
            <w:sdtContent>
              <w:p w14:paraId="1A4E4D40" w14:textId="77777777" w:rsidR="005509C7" w:rsidRDefault="005509C7" w:rsidP="005D2DB4">
                <w:pPr>
                  <w:pStyle w:val="vtext0"/>
                </w:pPr>
                <w:r>
                  <w:rPr>
                    <w:rStyle w:val="PlaceholderText"/>
                  </w:rPr>
                  <w:t>E-postadress.</w:t>
                </w:r>
              </w:p>
            </w:sdtContent>
          </w:sdt>
        </w:tc>
      </w:tr>
      <w:tr w:rsidR="005509C7" w:rsidRPr="00CF35B5" w14:paraId="35DAC031" w14:textId="77777777" w:rsidTr="008F0D9F">
        <w:trPr>
          <w:trHeight w:hRule="exact" w:val="284"/>
        </w:trPr>
        <w:tc>
          <w:tcPr>
            <w:tcW w:w="9056" w:type="dxa"/>
            <w:gridSpan w:val="2"/>
            <w:shd w:val="clear" w:color="auto" w:fill="F2F2F2" w:themeFill="background1" w:themeFillShade="F2"/>
          </w:tcPr>
          <w:p w14:paraId="2E70BBA0" w14:textId="31E06CE0" w:rsidR="005509C7" w:rsidRPr="00CF35B5" w:rsidRDefault="00396CCC" w:rsidP="00133CCF">
            <w:pPr>
              <w:pStyle w:val="vtextrubrik"/>
            </w:pPr>
            <w:r>
              <w:t>Projekt</w:t>
            </w:r>
            <w:r w:rsidR="002D30FD">
              <w:t>-/uppdrags</w:t>
            </w:r>
            <w:r w:rsidR="00133CCF">
              <w:t>namn</w:t>
            </w:r>
          </w:p>
        </w:tc>
      </w:tr>
      <w:tr w:rsidR="00133CCF" w:rsidRPr="004C7286" w14:paraId="79A3ADDA" w14:textId="77777777" w:rsidTr="00133CCF">
        <w:trPr>
          <w:trHeight w:val="567"/>
        </w:trPr>
        <w:tc>
          <w:tcPr>
            <w:tcW w:w="9056" w:type="dxa"/>
            <w:gridSpan w:val="2"/>
            <w:tcBorders>
              <w:bottom w:val="single" w:sz="4" w:space="0" w:color="auto"/>
            </w:tcBorders>
          </w:tcPr>
          <w:p w14:paraId="240BF430" w14:textId="6A3F9529" w:rsidR="00133CCF" w:rsidRPr="00E50E00" w:rsidRDefault="00B572D4" w:rsidP="00E41D31">
            <w:pPr>
              <w:pStyle w:val="vtext0"/>
              <w:rPr>
                <w:sz w:val="24"/>
                <w:szCs w:val="24"/>
              </w:rPr>
            </w:pPr>
            <w:sdt>
              <w:sdtPr>
                <w:rPr>
                  <w:rStyle w:val="Heading1Char"/>
                </w:rPr>
                <w:alias w:val="Projekt-/uppdragsnamn"/>
                <w:tag w:val="Projekt-/uppdragsnamn"/>
                <w:id w:val="-2076499514"/>
                <w:placeholder>
                  <w:docPart w:val="9656CA645FEF4EEE86A60BA6AAAE1EC2"/>
                </w:placeholder>
                <w:showingPlcHdr/>
                <w:text/>
              </w:sdtPr>
              <w:sdtEndPr>
                <w:rPr>
                  <w:rStyle w:val="DefaultParagraphFont"/>
                  <w:rFonts w:ascii="Arial" w:eastAsiaTheme="minorEastAsia" w:hAnsi="Arial" w:cs="Arial"/>
                  <w:b w:val="0"/>
                  <w:bCs w:val="0"/>
                  <w:color w:val="221E1F"/>
                  <w:sz w:val="24"/>
                  <w:szCs w:val="24"/>
                </w:rPr>
              </w:sdtEndPr>
              <w:sdtContent>
                <w:r w:rsidR="00E41D31" w:rsidRPr="00E50E00">
                  <w:rPr>
                    <w:rStyle w:val="PlaceholderText"/>
                    <w:sz w:val="24"/>
                    <w:szCs w:val="24"/>
                  </w:rPr>
                  <w:t>Projekt</w:t>
                </w:r>
                <w:r w:rsidR="00D05247">
                  <w:rPr>
                    <w:rStyle w:val="PlaceholderText"/>
                    <w:sz w:val="24"/>
                    <w:szCs w:val="24"/>
                  </w:rPr>
                  <w:t>-/uppdrags</w:t>
                </w:r>
                <w:r w:rsidR="00E41D31" w:rsidRPr="00E50E00">
                  <w:rPr>
                    <w:rStyle w:val="PlaceholderText"/>
                    <w:sz w:val="24"/>
                    <w:szCs w:val="24"/>
                  </w:rPr>
                  <w:t>namn</w:t>
                </w:r>
              </w:sdtContent>
            </w:sdt>
          </w:p>
        </w:tc>
      </w:tr>
    </w:tbl>
    <w:p w14:paraId="17516AED" w14:textId="77777777" w:rsidR="00AD11A7" w:rsidRDefault="00AD11A7">
      <w:pPr>
        <w:rPr>
          <w:smallCaps/>
        </w:rPr>
      </w:pPr>
      <w:r>
        <w:rPr>
          <w:smallCaps/>
        </w:rPr>
        <w:br w:type="page"/>
      </w:r>
    </w:p>
    <w:tbl>
      <w:tblPr>
        <w:tblStyle w:val="TableGrid"/>
        <w:tblW w:w="0" w:type="auto"/>
        <w:tblLook w:val="04A0" w:firstRow="1" w:lastRow="0" w:firstColumn="1" w:lastColumn="0" w:noHBand="0" w:noVBand="1"/>
      </w:tblPr>
      <w:tblGrid>
        <w:gridCol w:w="9056"/>
      </w:tblGrid>
      <w:tr w:rsidR="00133CCF" w:rsidRPr="00133CCF" w14:paraId="242D0C02" w14:textId="77777777" w:rsidTr="00133CCF">
        <w:trPr>
          <w:trHeight w:val="283"/>
        </w:trPr>
        <w:tc>
          <w:tcPr>
            <w:tcW w:w="9056" w:type="dxa"/>
            <w:tcBorders>
              <w:top w:val="single" w:sz="4" w:space="0" w:color="auto"/>
              <w:bottom w:val="single" w:sz="4" w:space="0" w:color="auto"/>
            </w:tcBorders>
            <w:shd w:val="clear" w:color="auto" w:fill="F2F2F2" w:themeFill="background1" w:themeFillShade="F2"/>
          </w:tcPr>
          <w:p w14:paraId="297FBAC6" w14:textId="7D209831" w:rsidR="00133CCF" w:rsidRPr="00133CCF" w:rsidRDefault="00133CCF" w:rsidP="00133CCF">
            <w:pPr>
              <w:pStyle w:val="vtextrubrik"/>
              <w:rPr>
                <w:szCs w:val="18"/>
              </w:rPr>
            </w:pPr>
            <w:r w:rsidRPr="00133CCF">
              <w:lastRenderedPageBreak/>
              <w:t>Projekt</w:t>
            </w:r>
            <w:r w:rsidR="00D05247">
              <w:t>-/uppdrags</w:t>
            </w:r>
            <w:r w:rsidRPr="00133CCF">
              <w:t>beskrivning</w:t>
            </w:r>
          </w:p>
        </w:tc>
      </w:tr>
      <w:tr w:rsidR="00133CCF" w:rsidRPr="00133CCF" w14:paraId="26282ED8" w14:textId="77777777" w:rsidTr="00AD11A7">
        <w:trPr>
          <w:trHeight w:val="3685"/>
        </w:trPr>
        <w:tc>
          <w:tcPr>
            <w:tcW w:w="9056" w:type="dxa"/>
            <w:tcBorders>
              <w:top w:val="single" w:sz="4" w:space="0" w:color="auto"/>
              <w:bottom w:val="single" w:sz="4" w:space="0" w:color="808080" w:themeColor="background1" w:themeShade="80"/>
            </w:tcBorders>
          </w:tcPr>
          <w:p w14:paraId="6F32668A" w14:textId="77777777" w:rsidR="00133CCF" w:rsidRDefault="00133CCF" w:rsidP="00432D7A">
            <w:pPr>
              <w:pStyle w:val="vtext0"/>
            </w:pPr>
            <w:r w:rsidRPr="00133CCF">
              <w:t>Mål:</w:t>
            </w:r>
          </w:p>
          <w:sdt>
            <w:sdtPr>
              <w:alias w:val="Mål"/>
              <w:tag w:val="Mål"/>
              <w:id w:val="-1022012458"/>
              <w:placeholder>
                <w:docPart w:val="44EC3976936F4EEB91DBC1D0D5499795"/>
              </w:placeholder>
              <w:showingPlcHdr/>
              <w:text w:multiLine="1"/>
            </w:sdtPr>
            <w:sdtEndPr/>
            <w:sdtContent>
              <w:p w14:paraId="7B94B6B6" w14:textId="558CA788" w:rsidR="009825C8" w:rsidRPr="009825C8" w:rsidRDefault="009825C8" w:rsidP="009825C8">
                <w:pPr>
                  <w:pStyle w:val="vtext0"/>
                  <w:rPr>
                    <w:rStyle w:val="PlaceholderText"/>
                  </w:rPr>
                </w:pPr>
                <w:r w:rsidRPr="009825C8">
                  <w:rPr>
                    <w:rStyle w:val="PlaceholderText"/>
                  </w:rPr>
                  <w:t>När vi nu känner till bakgrunden och problemen vi idag har så ska målet på ett lika tydligt sätt påvisa vad vi konkret vill uppnå med projektet</w:t>
                </w:r>
                <w:r w:rsidR="00D05247">
                  <w:rPr>
                    <w:rStyle w:val="PlaceholderText"/>
                  </w:rPr>
                  <w:t>/uppdraget</w:t>
                </w:r>
                <w:r w:rsidRPr="009825C8">
                  <w:rPr>
                    <w:rStyle w:val="PlaceholderText"/>
                  </w:rPr>
                  <w:t>. I målbeskrivningen bör två saker beskrivas så kortfattat som möjligt:</w:t>
                </w:r>
              </w:p>
              <w:p w14:paraId="13326A9E" w14:textId="77777777" w:rsidR="009825C8" w:rsidRPr="009825C8" w:rsidRDefault="009825C8" w:rsidP="009825C8">
                <w:pPr>
                  <w:pStyle w:val="vtext0"/>
                  <w:rPr>
                    <w:rStyle w:val="PlaceholderText"/>
                  </w:rPr>
                </w:pPr>
                <w:r w:rsidRPr="009825C8">
                  <w:rPr>
                    <w:rStyle w:val="PlaceholderText"/>
                  </w:rPr>
                  <w:t>1.</w:t>
                </w:r>
                <w:r>
                  <w:rPr>
                    <w:rStyle w:val="PlaceholderText"/>
                  </w:rPr>
                  <w:t xml:space="preserve"> </w:t>
                </w:r>
                <w:r w:rsidRPr="009825C8">
                  <w:rPr>
                    <w:rStyle w:val="PlaceholderText"/>
                  </w:rPr>
                  <w:t>Vad ska införas/förändras/implementeras förklaras i löptext</w:t>
                </w:r>
              </w:p>
              <w:p w14:paraId="1030E4AD" w14:textId="77777777" w:rsidR="009825C8" w:rsidRPr="009825C8" w:rsidRDefault="009825C8" w:rsidP="009825C8">
                <w:pPr>
                  <w:pStyle w:val="vtext0"/>
                  <w:rPr>
                    <w:rStyle w:val="PlaceholderText"/>
                  </w:rPr>
                </w:pPr>
                <w:r>
                  <w:rPr>
                    <w:rStyle w:val="PlaceholderText"/>
                  </w:rPr>
                  <w:t xml:space="preserve">2. </w:t>
                </w:r>
                <w:r w:rsidRPr="009825C8">
                  <w:rPr>
                    <w:rStyle w:val="PlaceholderText"/>
                  </w:rPr>
                  <w:t>Vad är dom förväntade resultaten av att göra detta</w:t>
                </w:r>
              </w:p>
              <w:p w14:paraId="3EC179F2" w14:textId="77777777" w:rsidR="009825C8" w:rsidRPr="009825C8" w:rsidRDefault="009825C8" w:rsidP="009825C8">
                <w:pPr>
                  <w:pStyle w:val="vtext0"/>
                  <w:rPr>
                    <w:rStyle w:val="PlaceholderText"/>
                  </w:rPr>
                </w:pPr>
                <w:r w:rsidRPr="009825C8">
                  <w:rPr>
                    <w:rStyle w:val="PlaceholderText"/>
                  </w:rPr>
                  <w:t>Återigen blir det tydligast för alla om dom förväntade resultaten konkretiseras med mät</w:t>
                </w:r>
                <w:r>
                  <w:rPr>
                    <w:rStyle w:val="PlaceholderText"/>
                  </w:rPr>
                  <w:t>etal eller så kallade målvärden.</w:t>
                </w:r>
              </w:p>
              <w:p w14:paraId="1F6FFC21" w14:textId="69EB41E7" w:rsidR="00432D7A" w:rsidRPr="00432D7A" w:rsidRDefault="009825C8" w:rsidP="009825C8">
                <w:pPr>
                  <w:pStyle w:val="vtext0"/>
                  <w:rPr>
                    <w:rFonts w:asciiTheme="minorHAnsi" w:hAnsiTheme="minorHAnsi" w:cstheme="minorBidi"/>
                    <w:color w:val="auto"/>
                    <w:sz w:val="24"/>
                    <w:szCs w:val="24"/>
                  </w:rPr>
                </w:pPr>
                <w:r w:rsidRPr="009825C8">
                  <w:rPr>
                    <w:rStyle w:val="PlaceholderText"/>
                  </w:rPr>
                  <w:t>Det kan vara svårt många gånger att förutse vilka resultaten kommer att bli men man får göra en kvalificerad bedömning efter bästa förmåga. Resultaten kan bli lite sämre eller lite bättre när projektet</w:t>
                </w:r>
                <w:r w:rsidR="00D05247">
                  <w:rPr>
                    <w:rStyle w:val="PlaceholderText"/>
                  </w:rPr>
                  <w:t>/uppdraget</w:t>
                </w:r>
                <w:r w:rsidRPr="009825C8">
                  <w:rPr>
                    <w:rStyle w:val="PlaceholderText"/>
                  </w:rPr>
                  <w:t xml:space="preserve"> väl är genomfört och uppföljt. </w:t>
                </w:r>
                <w:r w:rsidR="00D05247">
                  <w:rPr>
                    <w:rStyle w:val="PlaceholderText"/>
                  </w:rPr>
                  <w:t xml:space="preserve">Ju </w:t>
                </w:r>
                <w:r w:rsidRPr="009825C8">
                  <w:rPr>
                    <w:rStyle w:val="PlaceholderText"/>
                  </w:rPr>
                  <w:t>noggrannare förarbete man gjort desto bättre bli</w:t>
                </w:r>
                <w:r w:rsidR="00D05247">
                  <w:rPr>
                    <w:rStyle w:val="PlaceholderText"/>
                  </w:rPr>
                  <w:t>r</w:t>
                </w:r>
                <w:r w:rsidRPr="009825C8">
                  <w:rPr>
                    <w:rStyle w:val="PlaceholderText"/>
                  </w:rPr>
                  <w:t xml:space="preserve"> bedömningen.</w:t>
                </w:r>
              </w:p>
            </w:sdtContent>
          </w:sdt>
        </w:tc>
      </w:tr>
      <w:tr w:rsidR="00133CCF" w:rsidRPr="00133CCF" w14:paraId="614133FA" w14:textId="77777777" w:rsidTr="00AD11A7">
        <w:trPr>
          <w:trHeight w:val="3685"/>
        </w:trPr>
        <w:tc>
          <w:tcPr>
            <w:tcW w:w="9056" w:type="dxa"/>
            <w:tcBorders>
              <w:top w:val="single" w:sz="4" w:space="0" w:color="808080" w:themeColor="background1" w:themeShade="80"/>
              <w:bottom w:val="single" w:sz="4" w:space="0" w:color="808080" w:themeColor="background1" w:themeShade="80"/>
            </w:tcBorders>
          </w:tcPr>
          <w:p w14:paraId="6E99D86D" w14:textId="77777777" w:rsidR="00133CCF" w:rsidRDefault="00133CCF" w:rsidP="00432D7A">
            <w:pPr>
              <w:pStyle w:val="vtext0"/>
            </w:pPr>
            <w:r w:rsidRPr="00133CCF">
              <w:t>Bakgrund:</w:t>
            </w:r>
          </w:p>
          <w:sdt>
            <w:sdtPr>
              <w:alias w:val="Bakgrund"/>
              <w:tag w:val="Bakgrund"/>
              <w:id w:val="-632785563"/>
              <w:placeholder>
                <w:docPart w:val="50325AFBDA2D46DDB71B1CD7C4ED4CE3"/>
              </w:placeholder>
              <w:showingPlcHdr/>
              <w:text w:multiLine="1"/>
            </w:sdtPr>
            <w:sdtEndPr/>
            <w:sdtContent>
              <w:p w14:paraId="1F10C423" w14:textId="165411D0" w:rsidR="00432D7A" w:rsidRPr="00432D7A" w:rsidRDefault="009825C8" w:rsidP="009825C8">
                <w:pPr>
                  <w:pStyle w:val="vtext0"/>
                  <w:rPr>
                    <w:rFonts w:asciiTheme="minorHAnsi" w:hAnsiTheme="minorHAnsi" w:cstheme="minorBidi"/>
                    <w:color w:val="auto"/>
                    <w:sz w:val="24"/>
                    <w:szCs w:val="24"/>
                  </w:rPr>
                </w:pPr>
                <w:r w:rsidRPr="009825C8">
                  <w:rPr>
                    <w:color w:val="808080" w:themeColor="background1" w:themeShade="80"/>
                  </w:rPr>
                  <w:t>Varför är detta projekt</w:t>
                </w:r>
                <w:r w:rsidR="00D05247">
                  <w:rPr>
                    <w:color w:val="808080" w:themeColor="background1" w:themeShade="80"/>
                  </w:rPr>
                  <w:t>/uppdrag</w:t>
                </w:r>
                <w:r w:rsidRPr="009825C8">
                  <w:rPr>
                    <w:color w:val="808080" w:themeColor="background1" w:themeShade="80"/>
                  </w:rPr>
                  <w:t xml:space="preserve"> intressant att genomföra? För att få projektet</w:t>
                </w:r>
                <w:r w:rsidR="00D05247">
                  <w:rPr>
                    <w:color w:val="808080" w:themeColor="background1" w:themeShade="80"/>
                  </w:rPr>
                  <w:t>/uppdraget</w:t>
                </w:r>
                <w:r w:rsidRPr="009825C8">
                  <w:rPr>
                    <w:color w:val="808080" w:themeColor="background1" w:themeShade="80"/>
                  </w:rPr>
                  <w:t xml:space="preserve"> godkänt, med nödvändiga resurser och eventuella investeringar, så krävs att man tydligt visar på problem man har idag. Vilka problem har vi och får leva med om projektet</w:t>
                </w:r>
                <w:r w:rsidR="00D05247">
                  <w:rPr>
                    <w:color w:val="808080" w:themeColor="background1" w:themeShade="80"/>
                  </w:rPr>
                  <w:t>/uppdraget</w:t>
                </w:r>
                <w:r w:rsidRPr="009825C8">
                  <w:rPr>
                    <w:color w:val="808080" w:themeColor="background1" w:themeShade="80"/>
                  </w:rPr>
                  <w:t xml:space="preserve"> inte genomförs? Det mest effektiva är att beskriva detta genom att konkretisera med så kallade mätetal eller krav, alltså något som går att visa på. Bakgrunden ska på ett tydligt och konkret sätt påvisa behovet av att projektet</w:t>
                </w:r>
                <w:r w:rsidR="00D05247">
                  <w:rPr>
                    <w:color w:val="808080" w:themeColor="background1" w:themeShade="80"/>
                  </w:rPr>
                  <w:t>/uppdraget</w:t>
                </w:r>
                <w:r w:rsidRPr="009825C8">
                  <w:rPr>
                    <w:color w:val="808080" w:themeColor="background1" w:themeShade="80"/>
                  </w:rPr>
                  <w:t xml:space="preserve"> genomförs.</w:t>
                </w:r>
              </w:p>
            </w:sdtContent>
          </w:sdt>
        </w:tc>
      </w:tr>
      <w:tr w:rsidR="00133CCF" w:rsidRPr="00133CCF" w14:paraId="771CFF98" w14:textId="77777777" w:rsidTr="00AD11A7">
        <w:trPr>
          <w:trHeight w:val="3685"/>
        </w:trPr>
        <w:tc>
          <w:tcPr>
            <w:tcW w:w="9056" w:type="dxa"/>
            <w:tcBorders>
              <w:top w:val="single" w:sz="4" w:space="0" w:color="808080" w:themeColor="background1" w:themeShade="80"/>
              <w:bottom w:val="single" w:sz="4" w:space="0" w:color="808080" w:themeColor="background1" w:themeShade="80"/>
            </w:tcBorders>
          </w:tcPr>
          <w:p w14:paraId="1D73DFAE" w14:textId="77777777" w:rsidR="00133CCF" w:rsidRDefault="00133CCF" w:rsidP="00432D7A">
            <w:pPr>
              <w:pStyle w:val="vtext0"/>
            </w:pPr>
            <w:r w:rsidRPr="00133CCF">
              <w:t>Avgränsningar:</w:t>
            </w:r>
          </w:p>
          <w:sdt>
            <w:sdtPr>
              <w:rPr>
                <w:rFonts w:ascii="Arial" w:hAnsi="Arial" w:cs="Arial"/>
                <w:color w:val="221E1F"/>
                <w:sz w:val="18"/>
                <w:szCs w:val="18"/>
              </w:rPr>
              <w:alias w:val="Avgränsningar"/>
              <w:tag w:val="Avgränsningar"/>
              <w:id w:val="1060289747"/>
              <w:placeholder>
                <w:docPart w:val="3C170629935345EF9C9F5A5A01A6FBA3"/>
              </w:placeholder>
              <w:showingPlcHdr/>
              <w:text w:multiLine="1"/>
            </w:sdtPr>
            <w:sdtEndPr/>
            <w:sdtContent>
              <w:p w14:paraId="0158D23C" w14:textId="756365AF" w:rsidR="009825C8" w:rsidRPr="009825C8" w:rsidRDefault="009825C8" w:rsidP="009825C8">
                <w:pPr>
                  <w:rPr>
                    <w:rFonts w:ascii="Arial" w:hAnsi="Arial" w:cs="Arial"/>
                    <w:color w:val="A6A6A6" w:themeColor="background1" w:themeShade="A6"/>
                    <w:sz w:val="18"/>
                    <w:szCs w:val="18"/>
                  </w:rPr>
                </w:pPr>
                <w:r w:rsidRPr="009825C8">
                  <w:rPr>
                    <w:rFonts w:ascii="Arial" w:hAnsi="Arial" w:cs="Arial"/>
                    <w:color w:val="808080" w:themeColor="background1" w:themeShade="80"/>
                    <w:sz w:val="18"/>
                    <w:szCs w:val="18"/>
                  </w:rPr>
                  <w:t>För att inte bli fast i ett projekt</w:t>
                </w:r>
                <w:r w:rsidR="00D05247">
                  <w:rPr>
                    <w:rFonts w:ascii="Arial" w:hAnsi="Arial" w:cs="Arial"/>
                    <w:color w:val="808080" w:themeColor="background1" w:themeShade="80"/>
                    <w:sz w:val="18"/>
                    <w:szCs w:val="18"/>
                  </w:rPr>
                  <w:t>/uppdrag</w:t>
                </w:r>
                <w:r w:rsidRPr="009825C8">
                  <w:rPr>
                    <w:rFonts w:ascii="Arial" w:hAnsi="Arial" w:cs="Arial"/>
                    <w:color w:val="808080" w:themeColor="background1" w:themeShade="80"/>
                    <w:sz w:val="18"/>
                    <w:szCs w:val="18"/>
                  </w:rPr>
                  <w:t xml:space="preserve"> eller att projektet</w:t>
                </w:r>
                <w:r w:rsidR="00D05247">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xml:space="preserve"> ”växer över tid” så ska man här vara tydlig med att beskriva vad som </w:t>
                </w:r>
                <w:r w:rsidRPr="009825C8">
                  <w:rPr>
                    <w:rFonts w:ascii="Arial" w:hAnsi="Arial" w:cs="Arial"/>
                    <w:color w:val="808080" w:themeColor="background1" w:themeShade="80"/>
                    <w:sz w:val="18"/>
                    <w:szCs w:val="18"/>
                    <w:u w:val="single"/>
                  </w:rPr>
                  <w:t>INTE</w:t>
                </w:r>
                <w:r w:rsidRPr="009825C8">
                  <w:rPr>
                    <w:rFonts w:ascii="Arial" w:hAnsi="Arial" w:cs="Arial"/>
                    <w:color w:val="808080" w:themeColor="background1" w:themeShade="80"/>
                    <w:sz w:val="18"/>
                    <w:szCs w:val="18"/>
                  </w:rPr>
                  <w:t xml:space="preserve"> berörs i projektet</w:t>
                </w:r>
                <w:r w:rsidR="00D05247">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Ingen ska kunna hävda ”men du ska väl göra detta också?”. Vad som inte ingår i projektet</w:t>
                </w:r>
                <w:r w:rsidR="00D05247">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xml:space="preserve"> ska tydligt framgå i avgränsningarna.</w:t>
                </w:r>
              </w:p>
              <w:p w14:paraId="4785E7DE" w14:textId="77777777" w:rsidR="00432D7A" w:rsidRPr="00432D7A" w:rsidRDefault="00B572D4" w:rsidP="009825C8">
                <w:pPr>
                  <w:pStyle w:val="vtext0"/>
                  <w:rPr>
                    <w:rFonts w:asciiTheme="minorHAnsi" w:hAnsiTheme="minorHAnsi" w:cstheme="minorBidi"/>
                    <w:color w:val="auto"/>
                    <w:sz w:val="24"/>
                    <w:szCs w:val="24"/>
                  </w:rPr>
                </w:pPr>
              </w:p>
            </w:sdtContent>
          </w:sdt>
        </w:tc>
      </w:tr>
    </w:tbl>
    <w:p w14:paraId="2E866E9E" w14:textId="77777777" w:rsidR="005D2DB4" w:rsidRDefault="005D2DB4">
      <w:r>
        <w:rPr>
          <w:smallCaps/>
        </w:rPr>
        <w:lastRenderedPageBreak/>
        <w:br w:type="page"/>
      </w:r>
    </w:p>
    <w:tbl>
      <w:tblPr>
        <w:tblStyle w:val="TableGrid"/>
        <w:tblW w:w="0" w:type="auto"/>
        <w:tblLook w:val="04A0" w:firstRow="1" w:lastRow="0" w:firstColumn="1" w:lastColumn="0" w:noHBand="0" w:noVBand="1"/>
      </w:tblPr>
      <w:tblGrid>
        <w:gridCol w:w="4390"/>
        <w:gridCol w:w="4666"/>
      </w:tblGrid>
      <w:tr w:rsidR="007D381A" w14:paraId="3BEDE16B" w14:textId="77777777" w:rsidTr="008F0D9F">
        <w:trPr>
          <w:trHeight w:hRule="exact" w:val="284"/>
        </w:trPr>
        <w:tc>
          <w:tcPr>
            <w:tcW w:w="9056" w:type="dxa"/>
            <w:gridSpan w:val="2"/>
            <w:tcBorders>
              <w:top w:val="single" w:sz="4" w:space="0" w:color="808080" w:themeColor="background1" w:themeShade="80"/>
            </w:tcBorders>
            <w:shd w:val="clear" w:color="auto" w:fill="F2F2F2" w:themeFill="background1" w:themeFillShade="F2"/>
          </w:tcPr>
          <w:p w14:paraId="764E7BBC" w14:textId="77777777" w:rsidR="007D381A" w:rsidRDefault="00396CCC" w:rsidP="007D381A">
            <w:pPr>
              <w:pStyle w:val="vtextrubrik"/>
            </w:pPr>
            <w:r>
              <w:lastRenderedPageBreak/>
              <w:t>Genomförande &amp; Tidplan</w:t>
            </w:r>
          </w:p>
        </w:tc>
      </w:tr>
      <w:tr w:rsidR="00433E8B" w14:paraId="5E1949C3" w14:textId="77777777" w:rsidTr="00AD11A7">
        <w:trPr>
          <w:trHeight w:val="3118"/>
        </w:trPr>
        <w:tc>
          <w:tcPr>
            <w:tcW w:w="9056" w:type="dxa"/>
            <w:gridSpan w:val="2"/>
            <w:tcBorders>
              <w:top w:val="single" w:sz="4" w:space="0" w:color="808080" w:themeColor="background1" w:themeShade="80"/>
            </w:tcBorders>
          </w:tcPr>
          <w:p w14:paraId="2FEDA51B" w14:textId="77777777" w:rsidR="00133CCF" w:rsidRDefault="00AD11A7" w:rsidP="00AD11A7">
            <w:pPr>
              <w:pStyle w:val="vtext0"/>
            </w:pPr>
            <w:r>
              <w:t>Genomförande:</w:t>
            </w:r>
          </w:p>
          <w:sdt>
            <w:sdtPr>
              <w:alias w:val="Genomförande"/>
              <w:tag w:val="Genomförande"/>
              <w:id w:val="-1576892781"/>
              <w:placeholder>
                <w:docPart w:val="8B2B0E6AF8B144A9AFADB29E05798D65"/>
              </w:placeholder>
              <w:showingPlcHdr/>
              <w:text w:multiLine="1"/>
            </w:sdtPr>
            <w:sdtEndPr/>
            <w:sdtContent>
              <w:p w14:paraId="4AE3D17A" w14:textId="51787D3B" w:rsidR="009825C8" w:rsidRPr="009825C8" w:rsidRDefault="009825C8" w:rsidP="009825C8">
                <w:pPr>
                  <w:pStyle w:val="vtext0"/>
                  <w:rPr>
                    <w:rStyle w:val="PlaceholderText"/>
                  </w:rPr>
                </w:pPr>
                <w:r w:rsidRPr="009825C8">
                  <w:rPr>
                    <w:rStyle w:val="PlaceholderText"/>
                  </w:rPr>
                  <w:t>Här ska vi beskriva vad och hur vi tänker göra för att gå från bakgrund till mål. Här är viktigt att man också är tydlig så att projektet</w:t>
                </w:r>
                <w:r w:rsidR="00D05247">
                  <w:rPr>
                    <w:rStyle w:val="PlaceholderText"/>
                  </w:rPr>
                  <w:t>/uppdraget</w:t>
                </w:r>
                <w:r w:rsidRPr="009825C8">
                  <w:rPr>
                    <w:rStyle w:val="PlaceholderText"/>
                  </w:rPr>
                  <w:t xml:space="preserve"> blir trovärdigt. I genomförandet är det två saker som är viktigt att beskriva:</w:t>
                </w:r>
              </w:p>
              <w:p w14:paraId="20E818E7" w14:textId="00FFDD02" w:rsidR="009825C8" w:rsidRPr="009825C8" w:rsidRDefault="009825C8" w:rsidP="009825C8">
                <w:pPr>
                  <w:pStyle w:val="vtext0"/>
                  <w:rPr>
                    <w:rStyle w:val="PlaceholderText"/>
                  </w:rPr>
                </w:pPr>
                <w:r>
                  <w:rPr>
                    <w:rStyle w:val="PlaceholderText"/>
                  </w:rPr>
                  <w:t>1. Aktiviteter</w:t>
                </w:r>
                <w:r w:rsidR="00D05247">
                  <w:rPr>
                    <w:rStyle w:val="PlaceholderText"/>
                  </w:rPr>
                  <w:t xml:space="preserve"> -</w:t>
                </w:r>
                <w:r w:rsidRPr="009825C8">
                  <w:rPr>
                    <w:rStyle w:val="PlaceholderText"/>
                  </w:rPr>
                  <w:t xml:space="preserve"> </w:t>
                </w:r>
                <w:r>
                  <w:rPr>
                    <w:rStyle w:val="PlaceholderText"/>
                  </w:rPr>
                  <w:tab/>
                </w:r>
                <w:r w:rsidRPr="009825C8">
                  <w:rPr>
                    <w:rStyle w:val="PlaceholderText"/>
                  </w:rPr>
                  <w:t>Exakt vad tänker vi göra</w:t>
                </w:r>
                <w:r>
                  <w:rPr>
                    <w:rStyle w:val="PlaceholderText"/>
                  </w:rPr>
                  <w:t xml:space="preserve">. </w:t>
                </w:r>
                <w:r w:rsidRPr="009825C8">
                  <w:rPr>
                    <w:rStyle w:val="PlaceholderText"/>
                  </w:rPr>
                  <w:t>I vilken ordning tänker vi göra det</w:t>
                </w:r>
                <w:r>
                  <w:rPr>
                    <w:rStyle w:val="PlaceholderText"/>
                  </w:rPr>
                  <w:t xml:space="preserve">. </w:t>
                </w:r>
                <w:r w:rsidRPr="009825C8">
                  <w:rPr>
                    <w:rStyle w:val="PlaceholderText"/>
                  </w:rPr>
                  <w:t>Vem ska göra det</w:t>
                </w:r>
                <w:r>
                  <w:rPr>
                    <w:rStyle w:val="PlaceholderText"/>
                  </w:rPr>
                  <w:t>.</w:t>
                </w:r>
              </w:p>
              <w:p w14:paraId="031018C2" w14:textId="4F134C54" w:rsidR="009825C8" w:rsidRPr="009825C8" w:rsidRDefault="009825C8" w:rsidP="009825C8">
                <w:pPr>
                  <w:pStyle w:val="vtext0"/>
                  <w:rPr>
                    <w:rStyle w:val="PlaceholderText"/>
                  </w:rPr>
                </w:pPr>
                <w:r>
                  <w:rPr>
                    <w:rStyle w:val="PlaceholderText"/>
                  </w:rPr>
                  <w:t xml:space="preserve">2. </w:t>
                </w:r>
                <w:r w:rsidRPr="009825C8">
                  <w:rPr>
                    <w:rStyle w:val="PlaceholderText"/>
                  </w:rPr>
                  <w:t>Tidsplan</w:t>
                </w:r>
                <w:r w:rsidR="00D05247">
                  <w:rPr>
                    <w:rStyle w:val="PlaceholderText"/>
                  </w:rPr>
                  <w:t xml:space="preserve"> </w:t>
                </w:r>
                <w:r>
                  <w:rPr>
                    <w:rStyle w:val="PlaceholderText"/>
                  </w:rPr>
                  <w:t>-</w:t>
                </w:r>
                <w:r>
                  <w:rPr>
                    <w:rStyle w:val="PlaceholderText"/>
                  </w:rPr>
                  <w:tab/>
                </w:r>
                <w:r w:rsidRPr="009825C8">
                  <w:rPr>
                    <w:rStyle w:val="PlaceholderText"/>
                  </w:rPr>
                  <w:t>När startar</w:t>
                </w:r>
                <w:r>
                  <w:rPr>
                    <w:rStyle w:val="PlaceholderText"/>
                  </w:rPr>
                  <w:t xml:space="preserve"> &amp; slutar</w:t>
                </w:r>
                <w:r w:rsidRPr="009825C8">
                  <w:rPr>
                    <w:rStyle w:val="PlaceholderText"/>
                  </w:rPr>
                  <w:t xml:space="preserve"> projektet</w:t>
                </w:r>
                <w:r w:rsidR="00D05247">
                  <w:rPr>
                    <w:rStyle w:val="PlaceholderText"/>
                  </w:rPr>
                  <w:t>/uppdraget</w:t>
                </w:r>
                <w:r>
                  <w:rPr>
                    <w:rStyle w:val="PlaceholderText"/>
                  </w:rPr>
                  <w:t xml:space="preserve">? </w:t>
                </w:r>
                <w:r w:rsidRPr="009825C8">
                  <w:rPr>
                    <w:rStyle w:val="PlaceholderText"/>
                  </w:rPr>
                  <w:t>Hur lång tid beräknar vi för dom olika aktiviteterna</w:t>
                </w:r>
                <w:r>
                  <w:rPr>
                    <w:rStyle w:val="PlaceholderText"/>
                  </w:rPr>
                  <w:t xml:space="preserve">? </w:t>
                </w:r>
              </w:p>
              <w:p w14:paraId="1B927EDB" w14:textId="77777777" w:rsidR="00432D7A" w:rsidRPr="00432D7A" w:rsidRDefault="009825C8" w:rsidP="009825C8">
                <w:pPr>
                  <w:pStyle w:val="vtext0"/>
                  <w:rPr>
                    <w:rFonts w:asciiTheme="minorHAnsi" w:hAnsiTheme="minorHAnsi" w:cstheme="minorBidi"/>
                    <w:color w:val="auto"/>
                    <w:sz w:val="24"/>
                    <w:szCs w:val="24"/>
                  </w:rPr>
                </w:pPr>
                <w:r w:rsidRPr="009825C8">
                  <w:rPr>
                    <w:rStyle w:val="PlaceholderText"/>
                  </w:rPr>
                  <w:t>Ett Ganttschema kan vara ett bra komplement för att beskriva genomförandet/tidsplanen. Om du använder dig av ett Ganttschema eller liknande illustration behöver du inte beskriva din tidplan här utan infogar den istället nedan.</w:t>
                </w:r>
              </w:p>
            </w:sdtContent>
          </w:sdt>
        </w:tc>
      </w:tr>
      <w:tr w:rsidR="007D381A" w14:paraId="3A1563C3" w14:textId="77777777" w:rsidTr="00D263D7">
        <w:trPr>
          <w:trHeight w:val="442"/>
        </w:trPr>
        <w:tc>
          <w:tcPr>
            <w:tcW w:w="9056" w:type="dxa"/>
            <w:gridSpan w:val="2"/>
            <w:tcBorders>
              <w:top w:val="single" w:sz="4" w:space="0" w:color="808080" w:themeColor="background1" w:themeShade="80"/>
            </w:tcBorders>
          </w:tcPr>
          <w:p w14:paraId="0B2FA325" w14:textId="77777777" w:rsidR="007D381A" w:rsidRDefault="0085686E" w:rsidP="00D263D7">
            <w:pPr>
              <w:pStyle w:val="vtext0"/>
            </w:pPr>
            <w:r>
              <w:t>Här infogar du din tidplan – Skapa din tidplan i valfritt program och spara ner den som en bild på datorn. Klicka på rutan nedan och infoga din bild.</w:t>
            </w:r>
            <w:r w:rsidR="00133CCF">
              <w:t xml:space="preserve"> Alternativt bifoga tidsplanen separat.</w:t>
            </w:r>
          </w:p>
          <w:sdt>
            <w:sdtPr>
              <w:id w:val="-2042581588"/>
              <w:showingPlcHdr/>
              <w:picture/>
            </w:sdtPr>
            <w:sdtEndPr/>
            <w:sdtContent>
              <w:p w14:paraId="3D928C19" w14:textId="77777777" w:rsidR="0085686E" w:rsidRPr="0085686E" w:rsidRDefault="0085686E" w:rsidP="0085686E">
                <w:pPr>
                  <w:pStyle w:val="vtext"/>
                  <w:jc w:val="center"/>
                </w:pPr>
                <w:r>
                  <w:rPr>
                    <w:noProof/>
                  </w:rPr>
                  <w:drawing>
                    <wp:inline distT="0" distB="0" distL="0" distR="0" wp14:anchorId="42B4B28B" wp14:editId="29324AB3">
                      <wp:extent cx="5400000" cy="3337200"/>
                      <wp:effectExtent l="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00" cy="3337200"/>
                              </a:xfrm>
                              <a:prstGeom prst="rect">
                                <a:avLst/>
                              </a:prstGeom>
                              <a:noFill/>
                              <a:ln>
                                <a:noFill/>
                              </a:ln>
                            </pic:spPr>
                          </pic:pic>
                        </a:graphicData>
                      </a:graphic>
                    </wp:inline>
                  </w:drawing>
                </w:r>
              </w:p>
            </w:sdtContent>
          </w:sdt>
        </w:tc>
      </w:tr>
      <w:tr w:rsidR="0085686E" w14:paraId="7B16DD35" w14:textId="77777777" w:rsidTr="00D263D7">
        <w:trPr>
          <w:trHeight w:val="442"/>
        </w:trPr>
        <w:tc>
          <w:tcPr>
            <w:tcW w:w="9056" w:type="dxa"/>
            <w:gridSpan w:val="2"/>
            <w:tcBorders>
              <w:top w:val="single" w:sz="4" w:space="0" w:color="808080" w:themeColor="background1" w:themeShade="80"/>
            </w:tcBorders>
          </w:tcPr>
          <w:p w14:paraId="61A11105" w14:textId="77777777" w:rsidR="0085686E" w:rsidRPr="0085686E" w:rsidRDefault="0085686E" w:rsidP="0085686E">
            <w:pPr>
              <w:pStyle w:val="vtext0"/>
            </w:pPr>
            <w:r>
              <w:t>Datum för redovisning på företaget:</w:t>
            </w:r>
            <w:r>
              <w:tab/>
              <w:t xml:space="preserve">          </w:t>
            </w:r>
            <w:sdt>
              <w:sdtPr>
                <w:id w:val="-507061699"/>
                <w:placeholder>
                  <w:docPart w:val="E2CB1A9B46D84CAB99A564DA511363D4"/>
                </w:placeholder>
                <w:showingPlcHdr/>
                <w:date w:fullDate="2016-08-19T00:00:00Z">
                  <w:dateFormat w:val="yyyy-MM-dd"/>
                  <w:lid w:val="sv-SE"/>
                  <w:storeMappedDataAs w:val="dateTime"/>
                  <w:calendar w:val="gregorian"/>
                </w:date>
              </w:sdtPr>
              <w:sdtEndPr/>
              <w:sdtContent>
                <w:r>
                  <w:rPr>
                    <w:rStyle w:val="PlaceholderText"/>
                  </w:rPr>
                  <w:t>D</w:t>
                </w:r>
                <w:r w:rsidRPr="00D517D2">
                  <w:rPr>
                    <w:rStyle w:val="PlaceholderText"/>
                  </w:rPr>
                  <w:t>atum</w:t>
                </w:r>
              </w:sdtContent>
            </w:sdt>
          </w:p>
        </w:tc>
      </w:tr>
      <w:tr w:rsidR="007D381A" w:rsidRPr="00CF35B5" w14:paraId="73830FF1" w14:textId="77777777" w:rsidTr="005509C7">
        <w:tc>
          <w:tcPr>
            <w:tcW w:w="9056" w:type="dxa"/>
            <w:gridSpan w:val="2"/>
            <w:shd w:val="clear" w:color="auto" w:fill="F2F2F2" w:themeFill="background1" w:themeFillShade="F2"/>
          </w:tcPr>
          <w:p w14:paraId="373125C7" w14:textId="77777777" w:rsidR="007D381A" w:rsidRPr="00CF35B5" w:rsidRDefault="007D381A" w:rsidP="0085686E">
            <w:pPr>
              <w:pStyle w:val="vtextrubrik"/>
            </w:pPr>
            <w:r w:rsidRPr="00CF35B5">
              <w:t>Intygas</w:t>
            </w:r>
            <w:r w:rsidR="0085686E">
              <w:t xml:space="preserve"> av handledare</w:t>
            </w:r>
          </w:p>
        </w:tc>
      </w:tr>
      <w:tr w:rsidR="007D381A" w14:paraId="4689865A" w14:textId="77777777" w:rsidTr="005509C7">
        <w:tc>
          <w:tcPr>
            <w:tcW w:w="4390" w:type="dxa"/>
            <w:tcBorders>
              <w:right w:val="single" w:sz="4" w:space="0" w:color="808080" w:themeColor="background1" w:themeShade="80"/>
            </w:tcBorders>
            <w:shd w:val="clear" w:color="auto" w:fill="FFFFFF" w:themeFill="background1"/>
          </w:tcPr>
          <w:p w14:paraId="060789CA" w14:textId="77777777" w:rsidR="007D381A" w:rsidRDefault="007D381A" w:rsidP="007D381A">
            <w:pPr>
              <w:pStyle w:val="vtext0"/>
            </w:pPr>
            <w:r>
              <w:t xml:space="preserve"> </w:t>
            </w:r>
            <w:sdt>
              <w:sdtPr>
                <w:id w:val="895249484"/>
                <w:placeholder>
                  <w:docPart w:val="17239A45A03B4DCBB027B61ACAD41F23"/>
                </w:placeholder>
                <w:showingPlcHdr/>
                <w:text/>
              </w:sdtPr>
              <w:sdtEndPr/>
              <w:sdtContent>
                <w:r w:rsidR="00565530">
                  <w:rPr>
                    <w:rStyle w:val="PlaceholderText"/>
                  </w:rPr>
                  <w:t>O</w:t>
                </w:r>
                <w:r>
                  <w:rPr>
                    <w:rStyle w:val="PlaceholderText"/>
                  </w:rPr>
                  <w:t>rt</w:t>
                </w:r>
              </w:sdtContent>
            </w:sdt>
            <w:r>
              <w:t xml:space="preserve"> </w:t>
            </w:r>
            <w:r>
              <w:tab/>
            </w:r>
            <w:r>
              <w:tab/>
            </w:r>
          </w:p>
          <w:p w14:paraId="6A3DB9F6" w14:textId="77777777" w:rsidR="007D381A" w:rsidRDefault="007D381A" w:rsidP="00565530">
            <w:pPr>
              <w:pStyle w:val="vtext0"/>
            </w:pPr>
            <w:r>
              <w:t xml:space="preserve"> </w:t>
            </w:r>
            <w:sdt>
              <w:sdtPr>
                <w:id w:val="-53624584"/>
                <w:placeholder>
                  <w:docPart w:val="567376700B7A45FE9C58FF09A539A09C"/>
                </w:placeholder>
                <w:showingPlcHdr/>
                <w:date>
                  <w:dateFormat w:val="yyyy-MM-dd"/>
                  <w:lid w:val="sv-SE"/>
                  <w:storeMappedDataAs w:val="dateTime"/>
                  <w:calendar w:val="gregorian"/>
                </w:date>
              </w:sdtPr>
              <w:sdtEndPr/>
              <w:sdtContent>
                <w:r w:rsidR="00565530">
                  <w:rPr>
                    <w:rStyle w:val="PlaceholderText"/>
                  </w:rPr>
                  <w:t>D</w:t>
                </w:r>
                <w:r w:rsidRPr="00D517D2">
                  <w:rPr>
                    <w:rStyle w:val="PlaceholderText"/>
                  </w:rPr>
                  <w:t>atum</w:t>
                </w:r>
              </w:sdtContent>
            </w:sdt>
          </w:p>
        </w:tc>
        <w:tc>
          <w:tcPr>
            <w:tcW w:w="4666" w:type="dxa"/>
            <w:tcBorders>
              <w:left w:val="single" w:sz="4" w:space="0" w:color="808080" w:themeColor="background1" w:themeShade="80"/>
            </w:tcBorders>
            <w:shd w:val="clear" w:color="auto" w:fill="FFFFFF" w:themeFill="background1"/>
          </w:tcPr>
          <w:p w14:paraId="5D13F951" w14:textId="77777777" w:rsidR="007D381A" w:rsidRDefault="007D381A" w:rsidP="007D381A">
            <w:pPr>
              <w:pStyle w:val="vtext0"/>
            </w:pPr>
            <w:r>
              <w:t>Signatur:</w:t>
            </w:r>
          </w:p>
          <w:p w14:paraId="6250884B" w14:textId="77777777" w:rsidR="007D381A" w:rsidRDefault="007D381A" w:rsidP="007D381A">
            <w:pPr>
              <w:pStyle w:val="vtext0"/>
            </w:pPr>
          </w:p>
        </w:tc>
      </w:tr>
    </w:tbl>
    <w:p w14:paraId="24F4141F" w14:textId="77777777" w:rsidR="00E11A0B" w:rsidRPr="00E11A0B" w:rsidRDefault="00E11A0B" w:rsidP="00AD11A7">
      <w:pPr>
        <w:tabs>
          <w:tab w:val="left" w:pos="1680"/>
        </w:tabs>
      </w:pPr>
    </w:p>
    <w:sectPr w:rsidR="00E11A0B" w:rsidRPr="00E11A0B" w:rsidSect="002B64E1">
      <w:headerReference w:type="default" r:id="rId12"/>
      <w:footerReference w:type="default" r:id="rId13"/>
      <w:pgSz w:w="11900" w:h="16840"/>
      <w:pgMar w:top="3742"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00EB3" w14:textId="77777777" w:rsidR="00B572D4" w:rsidRDefault="00B572D4" w:rsidP="00667B98">
      <w:r>
        <w:separator/>
      </w:r>
    </w:p>
  </w:endnote>
  <w:endnote w:type="continuationSeparator" w:id="0">
    <w:p w14:paraId="05C615E7" w14:textId="77777777" w:rsidR="00B572D4" w:rsidRDefault="00B572D4" w:rsidP="00667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Neue">
    <w:altName w:val="Corbe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60A31" w14:textId="77777777" w:rsidR="00E41D31" w:rsidRPr="00E11A0B" w:rsidRDefault="00E41D31" w:rsidP="00E11A0B">
    <w:pPr>
      <w:pStyle w:val="Footer"/>
      <w:rPr>
        <w:sz w:val="18"/>
        <w:szCs w:val="18"/>
      </w:rPr>
    </w:pPr>
    <w:r w:rsidRPr="00E11A0B">
      <w:rPr>
        <w:rFonts w:ascii="Arial" w:hAnsi="Arial" w:cs="Arial"/>
        <w:sz w:val="18"/>
        <w:szCs w:val="18"/>
      </w:rPr>
      <w:t>Jönköpingsvägen 15, 331 83 Värnamo | Telefon 0370-37 70 00 | info@campus.varnamo.se | campus.varnamo.se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75DB9A" w14:textId="77777777" w:rsidR="00B572D4" w:rsidRDefault="00B572D4" w:rsidP="00667B98">
      <w:r>
        <w:separator/>
      </w:r>
    </w:p>
  </w:footnote>
  <w:footnote w:type="continuationSeparator" w:id="0">
    <w:p w14:paraId="640C3CD6" w14:textId="77777777" w:rsidR="00B572D4" w:rsidRDefault="00B572D4" w:rsidP="00667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5FF83" w14:textId="77777777" w:rsidR="00E41D31" w:rsidRDefault="00E41D31">
    <w:pPr>
      <w:pStyle w:val="Header"/>
    </w:pPr>
    <w:r>
      <w:rPr>
        <w:noProof/>
      </w:rPr>
      <mc:AlternateContent>
        <mc:Choice Requires="wps">
          <w:drawing>
            <wp:anchor distT="0" distB="0" distL="114300" distR="114300" simplePos="0" relativeHeight="251662336" behindDoc="0" locked="0" layoutInCell="1" allowOverlap="1" wp14:anchorId="73E0D270" wp14:editId="3EDBDAC2">
              <wp:simplePos x="0" y="0"/>
              <wp:positionH relativeFrom="column">
                <wp:posOffset>2043430</wp:posOffset>
              </wp:positionH>
              <wp:positionV relativeFrom="paragraph">
                <wp:posOffset>102870</wp:posOffset>
              </wp:positionV>
              <wp:extent cx="3672840" cy="685800"/>
              <wp:effectExtent l="0" t="0" r="0" b="0"/>
              <wp:wrapNone/>
              <wp:docPr id="3" name="Textruta 3"/>
              <wp:cNvGraphicFramePr/>
              <a:graphic xmlns:a="http://schemas.openxmlformats.org/drawingml/2006/main">
                <a:graphicData uri="http://schemas.microsoft.com/office/word/2010/wordprocessingShape">
                  <wps:wsp>
                    <wps:cNvSpPr txBox="1"/>
                    <wps:spPr>
                      <a:xfrm>
                        <a:off x="0" y="0"/>
                        <a:ext cx="367284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71E111" w14:textId="1120B3BD" w:rsidR="00E41D31" w:rsidRPr="00680867" w:rsidRDefault="00E41D31" w:rsidP="00680867">
                          <w:pPr>
                            <w:pStyle w:val="vtext"/>
                            <w:jc w:val="right"/>
                            <w:rPr>
                              <w:sz w:val="38"/>
                              <w:szCs w:val="38"/>
                            </w:rPr>
                          </w:pPr>
                          <w:r>
                            <w:rPr>
                              <w:rStyle w:val="A4"/>
                            </w:rPr>
                            <w:t>Projekt</w:t>
                          </w:r>
                          <w:r w:rsidR="002D30FD">
                            <w:rPr>
                              <w:rStyle w:val="A4"/>
                            </w:rPr>
                            <w:t>-/uppdrags</w:t>
                          </w:r>
                          <w:r>
                            <w:rPr>
                              <w:rStyle w:val="A4"/>
                            </w:rPr>
                            <w:t>beskrivning</w:t>
                          </w:r>
                          <w:r>
                            <w:rPr>
                              <w:rStyle w:val="A4"/>
                            </w:rPr>
                            <w:br/>
                          </w:r>
                          <w:r>
                            <w:rPr>
                              <w:rStyle w:val="A4"/>
                              <w:sz w:val="28"/>
                              <w:szCs w:val="28"/>
                            </w:rPr>
                            <w:t>LIA-kurser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0D270" id="_x0000_t202" coordsize="21600,21600" o:spt="202" path="m,l,21600r21600,l21600,xe">
              <v:stroke joinstyle="miter"/>
              <v:path gradientshapeok="t" o:connecttype="rect"/>
            </v:shapetype>
            <v:shape id="Textruta 3" o:spid="_x0000_s1026" type="#_x0000_t202" style="position:absolute;margin-left:160.9pt;margin-top:8.1pt;width:289.2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" filled="f" stroked="f">
              <v:textbox>
                <w:txbxContent>
                  <w:p w14:paraId="5171E111" w14:textId="1120B3BD" w:rsidR="00E41D31" w:rsidRPr="00680867" w:rsidRDefault="00E41D31" w:rsidP="00680867">
                    <w:pPr>
                      <w:pStyle w:val="vtext"/>
                      <w:jc w:val="right"/>
                      <w:rPr>
                        <w:sz w:val="38"/>
                        <w:szCs w:val="38"/>
                      </w:rPr>
                    </w:pPr>
                    <w:r>
                      <w:rPr>
                        <w:rStyle w:val="A4"/>
                      </w:rPr>
                      <w:t>Projekt</w:t>
                    </w:r>
                    <w:r w:rsidR="002D30FD">
                      <w:rPr>
                        <w:rStyle w:val="A4"/>
                      </w:rPr>
                      <w:t>-/uppdrags</w:t>
                    </w:r>
                    <w:r>
                      <w:rPr>
                        <w:rStyle w:val="A4"/>
                      </w:rPr>
                      <w:t>beskrivning</w:t>
                    </w:r>
                    <w:r>
                      <w:rPr>
                        <w:rStyle w:val="A4"/>
                      </w:rPr>
                      <w:br/>
                    </w:r>
                    <w:r>
                      <w:rPr>
                        <w:rStyle w:val="A4"/>
                        <w:sz w:val="28"/>
                        <w:szCs w:val="28"/>
                      </w:rPr>
                      <w:t>LIA-kurser</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1F82C58" wp14:editId="28C9CDB0">
              <wp:simplePos x="0" y="0"/>
              <wp:positionH relativeFrom="column">
                <wp:posOffset>4229100</wp:posOffset>
              </wp:positionH>
              <wp:positionV relativeFrom="paragraph">
                <wp:posOffset>897890</wp:posOffset>
              </wp:positionV>
              <wp:extent cx="1485900" cy="457200"/>
              <wp:effectExtent l="0" t="0" r="0" b="0"/>
              <wp:wrapNone/>
              <wp:docPr id="4" name="Textruta 4"/>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ABC6F8" w14:textId="229E9CBF" w:rsidR="00E41D31" w:rsidRPr="002B64E1" w:rsidRDefault="00E41D31" w:rsidP="002B64E1">
                          <w:pPr>
                            <w:pStyle w:val="DFPagination"/>
                          </w:pPr>
                          <w:r>
                            <w:t>20</w:t>
                          </w:r>
                          <w:r w:rsidR="002D30FD">
                            <w:t>22</w:t>
                          </w:r>
                          <w:r>
                            <w:t>-0</w:t>
                          </w:r>
                          <w:r w:rsidR="002D30FD">
                            <w:t>9</w:t>
                          </w:r>
                          <w:r>
                            <w:t>-2</w:t>
                          </w:r>
                          <w:r w:rsidR="002D30FD">
                            <w:t>8</w:t>
                          </w:r>
                          <w:r>
                            <w:br/>
                          </w:r>
                          <w:r w:rsidRPr="002B64E1">
                            <w:rPr>
                              <w:sz w:val="16"/>
                              <w:szCs w:val="16"/>
                            </w:rPr>
                            <w:t xml:space="preserve">Sida  </w:t>
                          </w:r>
                          <w:r w:rsidRPr="002B64E1">
                            <w:rPr>
                              <w:sz w:val="16"/>
                              <w:szCs w:val="16"/>
                            </w:rPr>
                            <w:fldChar w:fldCharType="begin"/>
                          </w:r>
                          <w:r w:rsidRPr="002B64E1">
                            <w:rPr>
                              <w:sz w:val="16"/>
                              <w:szCs w:val="16"/>
                            </w:rPr>
                            <w:instrText xml:space="preserve">PAGE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r w:rsidRPr="002B64E1">
                            <w:rPr>
                              <w:sz w:val="16"/>
                              <w:szCs w:val="16"/>
                            </w:rPr>
                            <w:fldChar w:fldCharType="begin"/>
                          </w:r>
                          <w:r w:rsidRPr="002B64E1">
                            <w:rPr>
                              <w:sz w:val="16"/>
                              <w:szCs w:val="16"/>
                            </w:rPr>
                            <w:instrText xml:space="preserve"> NUMPAGES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F82C58" id="Textruta 4" o:spid="_x0000_s1027" type="#_x0000_t202" style="position:absolute;margin-left:333pt;margin-top:70.7pt;width:117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" filled="f" stroked="f">
              <v:textbox>
                <w:txbxContent>
                  <w:p w14:paraId="1FABC6F8" w14:textId="229E9CBF" w:rsidR="00E41D31" w:rsidRPr="002B64E1" w:rsidRDefault="00E41D31" w:rsidP="002B64E1">
                    <w:pPr>
                      <w:pStyle w:val="DFPagination"/>
                    </w:pPr>
                    <w:r>
                      <w:t>20</w:t>
                    </w:r>
                    <w:r w:rsidR="002D30FD">
                      <w:t>22</w:t>
                    </w:r>
                    <w:r>
                      <w:t>-0</w:t>
                    </w:r>
                    <w:r w:rsidR="002D30FD">
                      <w:t>9</w:t>
                    </w:r>
                    <w:r>
                      <w:t>-2</w:t>
                    </w:r>
                    <w:r w:rsidR="002D30FD">
                      <w:t>8</w:t>
                    </w:r>
                    <w:r>
                      <w:br/>
                    </w:r>
                    <w:r w:rsidRPr="002B64E1">
                      <w:rPr>
                        <w:sz w:val="16"/>
                        <w:szCs w:val="16"/>
                      </w:rPr>
                      <w:t xml:space="preserve">Sida  </w:t>
                    </w:r>
                    <w:r w:rsidRPr="002B64E1">
                      <w:rPr>
                        <w:sz w:val="16"/>
                        <w:szCs w:val="16"/>
                      </w:rPr>
                      <w:fldChar w:fldCharType="begin"/>
                    </w:r>
                    <w:r w:rsidRPr="002B64E1">
                      <w:rPr>
                        <w:sz w:val="16"/>
                        <w:szCs w:val="16"/>
                      </w:rPr>
                      <w:instrText xml:space="preserve">PAGE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r w:rsidRPr="002B64E1">
                      <w:rPr>
                        <w:sz w:val="16"/>
                        <w:szCs w:val="16"/>
                      </w:rPr>
                      <w:fldChar w:fldCharType="begin"/>
                    </w:r>
                    <w:r w:rsidRPr="002B64E1">
                      <w:rPr>
                        <w:sz w:val="16"/>
                        <w:szCs w:val="16"/>
                      </w:rPr>
                      <w:instrText xml:space="preserve"> NUMPAGES </w:instrText>
                    </w:r>
                    <w:r w:rsidRPr="002B64E1">
                      <w:rPr>
                        <w:sz w:val="16"/>
                        <w:szCs w:val="16"/>
                      </w:rPr>
                      <w:fldChar w:fldCharType="separate"/>
                    </w:r>
                    <w:r w:rsidR="00E50E00">
                      <w:rPr>
                        <w:sz w:val="16"/>
                        <w:szCs w:val="16"/>
                      </w:rPr>
                      <w:t>3</w:t>
                    </w:r>
                    <w:r w:rsidRPr="002B64E1">
                      <w:rPr>
                        <w:sz w:val="16"/>
                        <w:szCs w:val="16"/>
                      </w:rPr>
                      <w:fldChar w:fldCharType="end"/>
                    </w:r>
                    <w:r w:rsidRPr="002B64E1">
                      <w:rPr>
                        <w:sz w:val="16"/>
                        <w:szCs w:val="16"/>
                      </w:rPr>
                      <w:t>)</w:t>
                    </w:r>
                  </w:p>
                </w:txbxContent>
              </v:textbox>
            </v:shape>
          </w:pict>
        </mc:Fallback>
      </mc:AlternateContent>
    </w:r>
    <w:r>
      <w:rPr>
        <w:noProof/>
      </w:rPr>
      <w:drawing>
        <wp:anchor distT="0" distB="0" distL="114300" distR="114300" simplePos="0" relativeHeight="251661312" behindDoc="1" locked="0" layoutInCell="1" allowOverlap="1" wp14:anchorId="60E4A8BD" wp14:editId="3F2A364C">
          <wp:simplePos x="0" y="0"/>
          <wp:positionH relativeFrom="column">
            <wp:posOffset>-114300</wp:posOffset>
          </wp:positionH>
          <wp:positionV relativeFrom="paragraph">
            <wp:posOffset>97790</wp:posOffset>
          </wp:positionV>
          <wp:extent cx="1522095" cy="454660"/>
          <wp:effectExtent l="0" t="0" r="1905" b="2540"/>
          <wp:wrapNone/>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png"/>
                  <pic:cNvPicPr/>
                </pic:nvPicPr>
                <pic:blipFill>
                  <a:blip r:embed="rId1">
                    <a:extLst>
                      <a:ext uri="{28A0092B-C50C-407E-A947-70E740481C1C}">
                        <a14:useLocalDpi xmlns:a14="http://schemas.microsoft.com/office/drawing/2010/main" val="0"/>
                      </a:ext>
                    </a:extLst>
                  </a:blip>
                  <a:stretch>
                    <a:fillRect/>
                  </a:stretch>
                </pic:blipFill>
                <pic:spPr>
                  <a:xfrm>
                    <a:off x="0" y="0"/>
                    <a:ext cx="1522095" cy="4546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002DF"/>
    <w:multiLevelType w:val="hybridMultilevel"/>
    <w:tmpl w:val="930CB032"/>
    <w:lvl w:ilvl="0" w:tplc="1174CE72">
      <w:start w:val="1"/>
      <w:numFmt w:val="bullet"/>
      <w:pStyle w:val="Formatmall1"/>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15:restartNumberingAfterBreak="0">
    <w:nsid w:val="466F555E"/>
    <w:multiLevelType w:val="hybridMultilevel"/>
    <w:tmpl w:val="8E2E267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attachedTemplate r:id="rId1"/>
  <w:documentProtection w:edit="forms" w:enforcement="1"/>
  <w:defaultTabStop w:val="1304"/>
  <w:hyphenationZone w:val="425"/>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F77"/>
    <w:rsid w:val="000109F0"/>
    <w:rsid w:val="00050A52"/>
    <w:rsid w:val="000B1C11"/>
    <w:rsid w:val="000E0F03"/>
    <w:rsid w:val="001129F2"/>
    <w:rsid w:val="00133CCF"/>
    <w:rsid w:val="001706FB"/>
    <w:rsid w:val="00180BF8"/>
    <w:rsid w:val="0020088E"/>
    <w:rsid w:val="00217E8D"/>
    <w:rsid w:val="002B0C73"/>
    <w:rsid w:val="002B64E1"/>
    <w:rsid w:val="002D30FD"/>
    <w:rsid w:val="00370E78"/>
    <w:rsid w:val="00396CCC"/>
    <w:rsid w:val="003F42B7"/>
    <w:rsid w:val="0040337A"/>
    <w:rsid w:val="00432D7A"/>
    <w:rsid w:val="00433E8B"/>
    <w:rsid w:val="00457D48"/>
    <w:rsid w:val="0046563F"/>
    <w:rsid w:val="0046604F"/>
    <w:rsid w:val="004678AC"/>
    <w:rsid w:val="004D0303"/>
    <w:rsid w:val="005509C7"/>
    <w:rsid w:val="005626D1"/>
    <w:rsid w:val="0056320C"/>
    <w:rsid w:val="00565530"/>
    <w:rsid w:val="005A7468"/>
    <w:rsid w:val="005D2DB4"/>
    <w:rsid w:val="00606854"/>
    <w:rsid w:val="00667B98"/>
    <w:rsid w:val="00680867"/>
    <w:rsid w:val="00726102"/>
    <w:rsid w:val="007763BC"/>
    <w:rsid w:val="0078693C"/>
    <w:rsid w:val="007C37CF"/>
    <w:rsid w:val="007D381A"/>
    <w:rsid w:val="007F3F84"/>
    <w:rsid w:val="0084208B"/>
    <w:rsid w:val="0085686E"/>
    <w:rsid w:val="008F0D9F"/>
    <w:rsid w:val="009635BF"/>
    <w:rsid w:val="009825C8"/>
    <w:rsid w:val="00A71B8A"/>
    <w:rsid w:val="00AA722D"/>
    <w:rsid w:val="00AD11A7"/>
    <w:rsid w:val="00B572D4"/>
    <w:rsid w:val="00BE36DA"/>
    <w:rsid w:val="00D05247"/>
    <w:rsid w:val="00D263D7"/>
    <w:rsid w:val="00D52B8E"/>
    <w:rsid w:val="00D71E95"/>
    <w:rsid w:val="00D822BC"/>
    <w:rsid w:val="00DD108C"/>
    <w:rsid w:val="00DD1D81"/>
    <w:rsid w:val="00E11A0B"/>
    <w:rsid w:val="00E145E5"/>
    <w:rsid w:val="00E27E3F"/>
    <w:rsid w:val="00E37A39"/>
    <w:rsid w:val="00E41D31"/>
    <w:rsid w:val="00E50E00"/>
    <w:rsid w:val="00EB11FD"/>
    <w:rsid w:val="00F24814"/>
    <w:rsid w:val="00F70F77"/>
    <w:rsid w:val="00F818B3"/>
    <w:rsid w:val="00F82190"/>
    <w:rsid w:val="00F97E28"/>
    <w:rsid w:val="00FB160F"/>
    <w:rsid w:val="00FF0F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12320F"/>
  <w14:defaultImageDpi w14:val="300"/>
  <w15:docId w15:val="{51FF0FC3-04DC-4070-8299-5B98B99DD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E3F"/>
    <w:pPr>
      <w:keepNext/>
      <w:keepLines/>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29F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E3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129F2"/>
    <w:rPr>
      <w:rFonts w:asciiTheme="majorHAnsi" w:eastAsiaTheme="majorEastAsia" w:hAnsiTheme="majorHAnsi" w:cstheme="majorBidi"/>
      <w:b/>
      <w:bCs/>
      <w:color w:val="4F81BD" w:themeColor="accent1"/>
      <w:sz w:val="26"/>
      <w:szCs w:val="26"/>
    </w:rPr>
  </w:style>
  <w:style w:type="paragraph" w:customStyle="1" w:styleId="vrubrik">
    <w:name w:val="v__rubrik"/>
    <w:basedOn w:val="Normal"/>
    <w:next w:val="vingress"/>
    <w:autoRedefine/>
    <w:qFormat/>
    <w:rsid w:val="00680867"/>
    <w:pPr>
      <w:spacing w:after="240"/>
    </w:pPr>
    <w:rPr>
      <w:rFonts w:ascii="Arial" w:hAnsi="Arial"/>
      <w:b/>
      <w:sz w:val="38"/>
    </w:rPr>
  </w:style>
  <w:style w:type="paragraph" w:customStyle="1" w:styleId="vingress">
    <w:name w:val="v__ingress"/>
    <w:basedOn w:val="Normal"/>
    <w:next w:val="vingress2"/>
    <w:autoRedefine/>
    <w:qFormat/>
    <w:rsid w:val="00680867"/>
    <w:pPr>
      <w:spacing w:after="240"/>
    </w:pPr>
    <w:rPr>
      <w:rFonts w:ascii="Arial" w:hAnsi="Arial"/>
      <w:sz w:val="32"/>
    </w:rPr>
  </w:style>
  <w:style w:type="paragraph" w:customStyle="1" w:styleId="vingress2">
    <w:name w:val="v_ingress_2"/>
    <w:basedOn w:val="vingress"/>
    <w:autoRedefine/>
    <w:qFormat/>
    <w:rsid w:val="00606854"/>
    <w:pPr>
      <w:spacing w:after="120"/>
      <w:ind w:left="2603" w:hanging="2603"/>
    </w:pPr>
    <w:rPr>
      <w:sz w:val="28"/>
    </w:rPr>
  </w:style>
  <w:style w:type="paragraph" w:customStyle="1" w:styleId="Default">
    <w:name w:val="Default"/>
    <w:rsid w:val="00E145E5"/>
    <w:pPr>
      <w:widowControl w:val="0"/>
      <w:autoSpaceDE w:val="0"/>
      <w:autoSpaceDN w:val="0"/>
      <w:adjustRightInd w:val="0"/>
    </w:pPr>
    <w:rPr>
      <w:rFonts w:ascii="Arial" w:hAnsi="Arial" w:cs="Arial"/>
      <w:color w:val="000000"/>
    </w:rPr>
  </w:style>
  <w:style w:type="paragraph" w:customStyle="1" w:styleId="Pa0">
    <w:name w:val="Pa0"/>
    <w:basedOn w:val="Default"/>
    <w:next w:val="Default"/>
    <w:uiPriority w:val="99"/>
    <w:rsid w:val="00E145E5"/>
    <w:pPr>
      <w:spacing w:line="281" w:lineRule="atLeast"/>
    </w:pPr>
    <w:rPr>
      <w:rFonts w:cs="Times New Roman"/>
      <w:color w:val="auto"/>
    </w:rPr>
  </w:style>
  <w:style w:type="paragraph" w:styleId="Header">
    <w:name w:val="header"/>
    <w:basedOn w:val="Normal"/>
    <w:link w:val="HeaderChar"/>
    <w:uiPriority w:val="99"/>
    <w:unhideWhenUsed/>
    <w:rsid w:val="00667B98"/>
    <w:pPr>
      <w:tabs>
        <w:tab w:val="center" w:pos="4536"/>
        <w:tab w:val="right" w:pos="9072"/>
      </w:tabs>
    </w:pPr>
  </w:style>
  <w:style w:type="character" w:customStyle="1" w:styleId="HeaderChar">
    <w:name w:val="Header Char"/>
    <w:basedOn w:val="DefaultParagraphFont"/>
    <w:link w:val="Header"/>
    <w:uiPriority w:val="99"/>
    <w:rsid w:val="00667B98"/>
  </w:style>
  <w:style w:type="paragraph" w:styleId="Footer">
    <w:name w:val="footer"/>
    <w:basedOn w:val="Normal"/>
    <w:link w:val="FooterChar"/>
    <w:uiPriority w:val="99"/>
    <w:unhideWhenUsed/>
    <w:rsid w:val="00667B98"/>
    <w:pPr>
      <w:tabs>
        <w:tab w:val="center" w:pos="4536"/>
        <w:tab w:val="right" w:pos="9072"/>
      </w:tabs>
    </w:pPr>
  </w:style>
  <w:style w:type="character" w:customStyle="1" w:styleId="FooterChar">
    <w:name w:val="Footer Char"/>
    <w:basedOn w:val="DefaultParagraphFont"/>
    <w:link w:val="Footer"/>
    <w:uiPriority w:val="99"/>
    <w:rsid w:val="00667B98"/>
  </w:style>
  <w:style w:type="paragraph" w:styleId="BalloonText">
    <w:name w:val="Balloon Text"/>
    <w:basedOn w:val="Normal"/>
    <w:link w:val="BalloonTextChar"/>
    <w:uiPriority w:val="99"/>
    <w:semiHidden/>
    <w:unhideWhenUsed/>
    <w:rsid w:val="00667B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67B98"/>
    <w:rPr>
      <w:rFonts w:ascii="Lucida Grande" w:hAnsi="Lucida Grande" w:cs="Lucida Grande"/>
      <w:sz w:val="18"/>
      <w:szCs w:val="18"/>
    </w:rPr>
  </w:style>
  <w:style w:type="character" w:styleId="CommentReference">
    <w:name w:val="annotation reference"/>
    <w:basedOn w:val="DefaultParagraphFont"/>
    <w:uiPriority w:val="99"/>
    <w:semiHidden/>
    <w:unhideWhenUsed/>
    <w:rsid w:val="005A7468"/>
    <w:rPr>
      <w:sz w:val="18"/>
      <w:szCs w:val="18"/>
    </w:rPr>
  </w:style>
  <w:style w:type="paragraph" w:styleId="CommentText">
    <w:name w:val="annotation text"/>
    <w:basedOn w:val="Normal"/>
    <w:link w:val="CommentTextChar"/>
    <w:uiPriority w:val="99"/>
    <w:semiHidden/>
    <w:unhideWhenUsed/>
    <w:rsid w:val="005A7468"/>
  </w:style>
  <w:style w:type="character" w:customStyle="1" w:styleId="CommentTextChar">
    <w:name w:val="Comment Text Char"/>
    <w:basedOn w:val="DefaultParagraphFont"/>
    <w:link w:val="CommentText"/>
    <w:uiPriority w:val="99"/>
    <w:semiHidden/>
    <w:rsid w:val="005A7468"/>
  </w:style>
  <w:style w:type="paragraph" w:styleId="CommentSubject">
    <w:name w:val="annotation subject"/>
    <w:basedOn w:val="CommentText"/>
    <w:next w:val="CommentText"/>
    <w:link w:val="CommentSubjectChar"/>
    <w:uiPriority w:val="99"/>
    <w:semiHidden/>
    <w:unhideWhenUsed/>
    <w:rsid w:val="005A7468"/>
    <w:rPr>
      <w:b/>
      <w:bCs/>
      <w:sz w:val="20"/>
      <w:szCs w:val="20"/>
    </w:rPr>
  </w:style>
  <w:style w:type="character" w:customStyle="1" w:styleId="CommentSubjectChar">
    <w:name w:val="Comment Subject Char"/>
    <w:basedOn w:val="CommentTextChar"/>
    <w:link w:val="CommentSubject"/>
    <w:uiPriority w:val="99"/>
    <w:semiHidden/>
    <w:rsid w:val="005A7468"/>
    <w:rPr>
      <w:b/>
      <w:bCs/>
      <w:sz w:val="20"/>
      <w:szCs w:val="20"/>
    </w:rPr>
  </w:style>
  <w:style w:type="paragraph" w:customStyle="1" w:styleId="Pa2">
    <w:name w:val="Pa2"/>
    <w:basedOn w:val="Default"/>
    <w:next w:val="Default"/>
    <w:uiPriority w:val="99"/>
    <w:rsid w:val="003F42B7"/>
    <w:pPr>
      <w:spacing w:line="181" w:lineRule="atLeast"/>
    </w:pPr>
    <w:rPr>
      <w:rFonts w:cs="Times New Roman"/>
      <w:color w:val="auto"/>
    </w:rPr>
  </w:style>
  <w:style w:type="paragraph" w:customStyle="1" w:styleId="vtext">
    <w:name w:val="v_text"/>
    <w:basedOn w:val="Normal"/>
    <w:autoRedefine/>
    <w:qFormat/>
    <w:rsid w:val="005626D1"/>
    <w:pPr>
      <w:spacing w:after="200" w:line="288" w:lineRule="auto"/>
    </w:pPr>
    <w:rPr>
      <w:rFonts w:ascii="Arial" w:hAnsi="Arial" w:cs="Arial"/>
      <w:color w:val="221E1F"/>
      <w:sz w:val="18"/>
      <w:szCs w:val="18"/>
    </w:rPr>
  </w:style>
  <w:style w:type="paragraph" w:customStyle="1" w:styleId="vtextrubrik">
    <w:name w:val="v_text_rubrik"/>
    <w:basedOn w:val="vtext"/>
    <w:next w:val="Normal"/>
    <w:autoRedefine/>
    <w:qFormat/>
    <w:rsid w:val="007F3F84"/>
    <w:pPr>
      <w:spacing w:after="0"/>
    </w:pPr>
    <w:rPr>
      <w:smallCaps/>
      <w:szCs w:val="20"/>
    </w:rPr>
  </w:style>
  <w:style w:type="paragraph" w:customStyle="1" w:styleId="DFPagination">
    <w:name w:val="DF Pagination"/>
    <w:basedOn w:val="Normal"/>
    <w:next w:val="Normal"/>
    <w:autoRedefine/>
    <w:qFormat/>
    <w:rsid w:val="009635BF"/>
    <w:pPr>
      <w:tabs>
        <w:tab w:val="center" w:pos="4536"/>
        <w:tab w:val="right" w:pos="9072"/>
      </w:tabs>
      <w:jc w:val="right"/>
    </w:pPr>
    <w:rPr>
      <w:rFonts w:ascii="Arial" w:hAnsi="Arial" w:cs="Arial"/>
      <w:smallCaps/>
      <w:noProof/>
      <w:sz w:val="20"/>
      <w:szCs w:val="20"/>
    </w:rPr>
  </w:style>
  <w:style w:type="character" w:customStyle="1" w:styleId="A4">
    <w:name w:val="A4"/>
    <w:uiPriority w:val="99"/>
    <w:rsid w:val="00680867"/>
    <w:rPr>
      <w:rFonts w:cs="Arial"/>
      <w:color w:val="211D1E"/>
      <w:sz w:val="38"/>
      <w:szCs w:val="38"/>
    </w:rPr>
  </w:style>
  <w:style w:type="paragraph" w:customStyle="1" w:styleId="vtext0">
    <w:name w:val="v_text"/>
    <w:basedOn w:val="Normal"/>
    <w:next w:val="vtext"/>
    <w:autoRedefine/>
    <w:qFormat/>
    <w:rsid w:val="00AD11A7"/>
    <w:pPr>
      <w:spacing w:after="200" w:line="288" w:lineRule="auto"/>
    </w:pPr>
    <w:rPr>
      <w:rFonts w:ascii="Arial" w:hAnsi="Arial" w:cs="Arial"/>
      <w:color w:val="221E1F"/>
      <w:sz w:val="18"/>
      <w:szCs w:val="18"/>
    </w:rPr>
  </w:style>
  <w:style w:type="paragraph" w:customStyle="1" w:styleId="Formatmall1">
    <w:name w:val="Formatmall1"/>
    <w:basedOn w:val="vtext"/>
    <w:qFormat/>
    <w:rsid w:val="005626D1"/>
    <w:pPr>
      <w:numPr>
        <w:numId w:val="1"/>
      </w:numPr>
    </w:pPr>
  </w:style>
  <w:style w:type="paragraph" w:customStyle="1" w:styleId="Formatmall10">
    <w:name w:val="Formatmall1"/>
    <w:basedOn w:val="vtext"/>
    <w:next w:val="Formatmall1"/>
    <w:qFormat/>
    <w:rsid w:val="005626D1"/>
    <w:pPr>
      <w:ind w:left="720" w:hanging="360"/>
    </w:pPr>
  </w:style>
  <w:style w:type="paragraph" w:styleId="ListParagraph">
    <w:name w:val="List Paragraph"/>
    <w:basedOn w:val="Normal"/>
    <w:uiPriority w:val="34"/>
    <w:qFormat/>
    <w:rsid w:val="005509C7"/>
    <w:pPr>
      <w:spacing w:after="160"/>
      <w:ind w:left="720"/>
      <w:contextualSpacing/>
    </w:pPr>
    <w:rPr>
      <w:rFonts w:ascii="Helvetica Neue" w:hAnsi="Helvetica Neue"/>
      <w:sz w:val="18"/>
    </w:rPr>
  </w:style>
  <w:style w:type="table" w:styleId="TableGrid">
    <w:name w:val="Table Grid"/>
    <w:basedOn w:val="TableNormal"/>
    <w:uiPriority w:val="59"/>
    <w:rsid w:val="00550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09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JENNOR01\Downloads\protokol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F725BD38F7419690093510450C7058"/>
        <w:category>
          <w:name w:val="Allmänt"/>
          <w:gallery w:val="placeholder"/>
        </w:category>
        <w:types>
          <w:type w:val="bbPlcHdr"/>
        </w:types>
        <w:behaviors>
          <w:behavior w:val="content"/>
        </w:behaviors>
        <w:guid w:val="{94CB12AD-75D3-4B78-8873-90565D5F5CE5}"/>
      </w:docPartPr>
      <w:docPartBody>
        <w:p w:rsidR="00B16893" w:rsidRDefault="00F003CE" w:rsidP="00F003CE">
          <w:pPr>
            <w:pStyle w:val="78F725BD38F7419690093510450C70581"/>
          </w:pPr>
          <w:r>
            <w:rPr>
              <w:rStyle w:val="PlaceholderText"/>
            </w:rPr>
            <w:t>Företagets namn</w:t>
          </w:r>
        </w:p>
      </w:docPartBody>
    </w:docPart>
    <w:docPart>
      <w:docPartPr>
        <w:name w:val="3AE827E8CFB344EB90E2453E7A2A3596"/>
        <w:category>
          <w:name w:val="Allmänt"/>
          <w:gallery w:val="placeholder"/>
        </w:category>
        <w:types>
          <w:type w:val="bbPlcHdr"/>
        </w:types>
        <w:behaviors>
          <w:behavior w:val="content"/>
        </w:behaviors>
        <w:guid w:val="{BDB011F2-A88C-40FF-BD35-6FA6F3CD3A62}"/>
      </w:docPartPr>
      <w:docPartBody>
        <w:p w:rsidR="00B16893" w:rsidRDefault="00F003CE" w:rsidP="00F003CE">
          <w:pPr>
            <w:pStyle w:val="3AE827E8CFB344EB90E2453E7A2A35961"/>
          </w:pPr>
          <w:r>
            <w:rPr>
              <w:rStyle w:val="PlaceholderText"/>
            </w:rPr>
            <w:t>Kort om verksamhetsområde</w:t>
          </w:r>
        </w:p>
      </w:docPartBody>
    </w:docPart>
    <w:docPart>
      <w:docPartPr>
        <w:name w:val="59E0A9C6FD794FE3B006C8E3D30E93D7"/>
        <w:category>
          <w:name w:val="Allmänt"/>
          <w:gallery w:val="placeholder"/>
        </w:category>
        <w:types>
          <w:type w:val="bbPlcHdr"/>
        </w:types>
        <w:behaviors>
          <w:behavior w:val="content"/>
        </w:behaviors>
        <w:guid w:val="{327BCC8B-7730-49DA-9911-0480FBA58253}"/>
      </w:docPartPr>
      <w:docPartBody>
        <w:p w:rsidR="00B16893" w:rsidRDefault="00F003CE" w:rsidP="00F003CE">
          <w:pPr>
            <w:pStyle w:val="59E0A9C6FD794FE3B006C8E3D30E93D71"/>
          </w:pPr>
          <w:r>
            <w:rPr>
              <w:rStyle w:val="PlaceholderText"/>
            </w:rPr>
            <w:t>Besöksadress</w:t>
          </w:r>
        </w:p>
      </w:docPartBody>
    </w:docPart>
    <w:docPart>
      <w:docPartPr>
        <w:name w:val="BD91E4D8E74E498898A81A54910AA331"/>
        <w:category>
          <w:name w:val="Allmänt"/>
          <w:gallery w:val="placeholder"/>
        </w:category>
        <w:types>
          <w:type w:val="bbPlcHdr"/>
        </w:types>
        <w:behaviors>
          <w:behavior w:val="content"/>
        </w:behaviors>
        <w:guid w:val="{25B692F9-F139-49B3-BFAC-CEBC698A5950}"/>
      </w:docPartPr>
      <w:docPartBody>
        <w:p w:rsidR="00B16893" w:rsidRDefault="00F003CE" w:rsidP="00F003CE">
          <w:pPr>
            <w:pStyle w:val="BD91E4D8E74E498898A81A54910AA3311"/>
          </w:pPr>
          <w:r>
            <w:rPr>
              <w:rStyle w:val="PlaceholderText"/>
            </w:rPr>
            <w:t>Postnr.</w:t>
          </w:r>
        </w:p>
      </w:docPartBody>
    </w:docPart>
    <w:docPart>
      <w:docPartPr>
        <w:name w:val="9C0E1DED2F4C4AE58F3C8676C4A8FD30"/>
        <w:category>
          <w:name w:val="Allmänt"/>
          <w:gallery w:val="placeholder"/>
        </w:category>
        <w:types>
          <w:type w:val="bbPlcHdr"/>
        </w:types>
        <w:behaviors>
          <w:behavior w:val="content"/>
        </w:behaviors>
        <w:guid w:val="{F71CAA70-F0AC-4F15-A93D-B50127C5F894}"/>
      </w:docPartPr>
      <w:docPartBody>
        <w:p w:rsidR="00B16893" w:rsidRDefault="00F003CE" w:rsidP="00F003CE">
          <w:pPr>
            <w:pStyle w:val="9C0E1DED2F4C4AE58F3C8676C4A8FD301"/>
          </w:pPr>
          <w:r>
            <w:rPr>
              <w:rStyle w:val="PlaceholderText"/>
            </w:rPr>
            <w:t>Ort</w:t>
          </w:r>
        </w:p>
      </w:docPartBody>
    </w:docPart>
    <w:docPart>
      <w:docPartPr>
        <w:name w:val="071A4798034A4CB3AD06D3A6E8A3CEFC"/>
        <w:category>
          <w:name w:val="Allmänt"/>
          <w:gallery w:val="placeholder"/>
        </w:category>
        <w:types>
          <w:type w:val="bbPlcHdr"/>
        </w:types>
        <w:behaviors>
          <w:behavior w:val="content"/>
        </w:behaviors>
        <w:guid w:val="{1927D23D-C553-4099-9F29-A1266B325F75}"/>
      </w:docPartPr>
      <w:docPartBody>
        <w:p w:rsidR="00B16893" w:rsidRDefault="00F003CE" w:rsidP="00F003CE">
          <w:pPr>
            <w:pStyle w:val="071A4798034A4CB3AD06D3A6E8A3CEFC1"/>
          </w:pPr>
          <w:r>
            <w:rPr>
              <w:rStyle w:val="PlaceholderText"/>
            </w:rPr>
            <w:t>För-/efternamn</w:t>
          </w:r>
          <w:r w:rsidRPr="00D517D2">
            <w:rPr>
              <w:rStyle w:val="PlaceholderText"/>
            </w:rPr>
            <w:t>.</w:t>
          </w:r>
        </w:p>
      </w:docPartBody>
    </w:docPart>
    <w:docPart>
      <w:docPartPr>
        <w:name w:val="59468AB5D8A84424AF62198F0C8856C6"/>
        <w:category>
          <w:name w:val="Allmänt"/>
          <w:gallery w:val="placeholder"/>
        </w:category>
        <w:types>
          <w:type w:val="bbPlcHdr"/>
        </w:types>
        <w:behaviors>
          <w:behavior w:val="content"/>
        </w:behaviors>
        <w:guid w:val="{955BC726-50DA-4D58-8EDE-ED446991AF6D}"/>
      </w:docPartPr>
      <w:docPartBody>
        <w:p w:rsidR="00B16893" w:rsidRDefault="00F003CE" w:rsidP="00F003CE">
          <w:pPr>
            <w:pStyle w:val="59468AB5D8A84424AF62198F0C8856C61"/>
          </w:pPr>
          <w:r>
            <w:rPr>
              <w:rStyle w:val="PlaceholderText"/>
            </w:rPr>
            <w:t>Telefonnr.</w:t>
          </w:r>
        </w:p>
      </w:docPartBody>
    </w:docPart>
    <w:docPart>
      <w:docPartPr>
        <w:name w:val="ED1BC9793B934434AE9A8F55F59CA2A8"/>
        <w:category>
          <w:name w:val="Allmänt"/>
          <w:gallery w:val="placeholder"/>
        </w:category>
        <w:types>
          <w:type w:val="bbPlcHdr"/>
        </w:types>
        <w:behaviors>
          <w:behavior w:val="content"/>
        </w:behaviors>
        <w:guid w:val="{0BF33002-AABE-4A23-9CD3-8BF3A35E414D}"/>
      </w:docPartPr>
      <w:docPartBody>
        <w:p w:rsidR="00B16893" w:rsidRDefault="00F003CE" w:rsidP="00F003CE">
          <w:pPr>
            <w:pStyle w:val="ED1BC9793B934434AE9A8F55F59CA2A81"/>
          </w:pPr>
          <w:r>
            <w:rPr>
              <w:rStyle w:val="PlaceholderText"/>
            </w:rPr>
            <w:t>E-postadress.</w:t>
          </w:r>
        </w:p>
      </w:docPartBody>
    </w:docPart>
    <w:docPart>
      <w:docPartPr>
        <w:name w:val="2F99E2A713B1473B9BF282960A484978"/>
        <w:category>
          <w:name w:val="Allmänt"/>
          <w:gallery w:val="placeholder"/>
        </w:category>
        <w:types>
          <w:type w:val="bbPlcHdr"/>
        </w:types>
        <w:behaviors>
          <w:behavior w:val="content"/>
        </w:behaviors>
        <w:guid w:val="{599904A3-92B0-4687-BEA4-31B16147DBF3}"/>
      </w:docPartPr>
      <w:docPartBody>
        <w:p w:rsidR="00B16893" w:rsidRDefault="00F003CE" w:rsidP="00F003CE">
          <w:pPr>
            <w:pStyle w:val="2F99E2A713B1473B9BF282960A4849781"/>
          </w:pPr>
          <w:r>
            <w:rPr>
              <w:rStyle w:val="PlaceholderText"/>
            </w:rPr>
            <w:t>För-/efternamn</w:t>
          </w:r>
        </w:p>
      </w:docPartBody>
    </w:docPart>
    <w:docPart>
      <w:docPartPr>
        <w:name w:val="BC6152F8223048F684FC7C1DF0BA9CED"/>
        <w:category>
          <w:name w:val="Allmänt"/>
          <w:gallery w:val="placeholder"/>
        </w:category>
        <w:types>
          <w:type w:val="bbPlcHdr"/>
        </w:types>
        <w:behaviors>
          <w:behavior w:val="content"/>
        </w:behaviors>
        <w:guid w:val="{5587EBDF-DD4E-4334-A639-3F23E3D0A80D}"/>
      </w:docPartPr>
      <w:docPartBody>
        <w:p w:rsidR="00B16893" w:rsidRDefault="00F003CE" w:rsidP="00F003CE">
          <w:pPr>
            <w:pStyle w:val="BC6152F8223048F684FC7C1DF0BA9CED1"/>
          </w:pPr>
          <w:r>
            <w:rPr>
              <w:rStyle w:val="PlaceholderText"/>
            </w:rPr>
            <w:t>Telefonnr.</w:t>
          </w:r>
        </w:p>
      </w:docPartBody>
    </w:docPart>
    <w:docPart>
      <w:docPartPr>
        <w:name w:val="2676A05A40A540D5A9D227CBD61F2415"/>
        <w:category>
          <w:name w:val="Allmänt"/>
          <w:gallery w:val="placeholder"/>
        </w:category>
        <w:types>
          <w:type w:val="bbPlcHdr"/>
        </w:types>
        <w:behaviors>
          <w:behavior w:val="content"/>
        </w:behaviors>
        <w:guid w:val="{FE62692D-53A4-48E0-9916-B8F384DB7210}"/>
      </w:docPartPr>
      <w:docPartBody>
        <w:p w:rsidR="00B16893" w:rsidRDefault="00F003CE" w:rsidP="00F003CE">
          <w:pPr>
            <w:pStyle w:val="2676A05A40A540D5A9D227CBD61F24151"/>
          </w:pPr>
          <w:r>
            <w:rPr>
              <w:rStyle w:val="PlaceholderText"/>
            </w:rPr>
            <w:t>E-postadress.</w:t>
          </w:r>
        </w:p>
      </w:docPartBody>
    </w:docPart>
    <w:docPart>
      <w:docPartPr>
        <w:name w:val="17239A45A03B4DCBB027B61ACAD41F23"/>
        <w:category>
          <w:name w:val="Allmänt"/>
          <w:gallery w:val="placeholder"/>
        </w:category>
        <w:types>
          <w:type w:val="bbPlcHdr"/>
        </w:types>
        <w:behaviors>
          <w:behavior w:val="content"/>
        </w:behaviors>
        <w:guid w:val="{53C02200-635A-43C9-A005-FE7628D937D3}"/>
      </w:docPartPr>
      <w:docPartBody>
        <w:p w:rsidR="00B16893" w:rsidRDefault="00F003CE" w:rsidP="00F003CE">
          <w:pPr>
            <w:pStyle w:val="17239A45A03B4DCBB027B61ACAD41F231"/>
          </w:pPr>
          <w:r>
            <w:rPr>
              <w:rStyle w:val="PlaceholderText"/>
            </w:rPr>
            <w:t>Ort</w:t>
          </w:r>
        </w:p>
      </w:docPartBody>
    </w:docPart>
    <w:docPart>
      <w:docPartPr>
        <w:name w:val="567376700B7A45FE9C58FF09A539A09C"/>
        <w:category>
          <w:name w:val="Allmänt"/>
          <w:gallery w:val="placeholder"/>
        </w:category>
        <w:types>
          <w:type w:val="bbPlcHdr"/>
        </w:types>
        <w:behaviors>
          <w:behavior w:val="content"/>
        </w:behaviors>
        <w:guid w:val="{EC8CFD04-36BF-4B7E-B88B-CB70D5ABFEDE}"/>
      </w:docPartPr>
      <w:docPartBody>
        <w:p w:rsidR="00B16893" w:rsidRDefault="00F003CE" w:rsidP="00F003CE">
          <w:pPr>
            <w:pStyle w:val="567376700B7A45FE9C58FF09A539A09C1"/>
          </w:pPr>
          <w:r>
            <w:rPr>
              <w:rStyle w:val="PlaceholderText"/>
            </w:rPr>
            <w:t>D</w:t>
          </w:r>
          <w:r w:rsidRPr="00D517D2">
            <w:rPr>
              <w:rStyle w:val="PlaceholderText"/>
            </w:rPr>
            <w:t>atum</w:t>
          </w:r>
        </w:p>
      </w:docPartBody>
    </w:docPart>
    <w:docPart>
      <w:docPartPr>
        <w:name w:val="E2CB1A9B46D84CAB99A564DA511363D4"/>
        <w:category>
          <w:name w:val="Allmänt"/>
          <w:gallery w:val="placeholder"/>
        </w:category>
        <w:types>
          <w:type w:val="bbPlcHdr"/>
        </w:types>
        <w:behaviors>
          <w:behavior w:val="content"/>
        </w:behaviors>
        <w:guid w:val="{4F734FFF-300A-4C9A-8E7E-F238C1E79F95}"/>
      </w:docPartPr>
      <w:docPartBody>
        <w:p w:rsidR="00FB0E60" w:rsidRDefault="00F003CE" w:rsidP="00F003CE">
          <w:pPr>
            <w:pStyle w:val="E2CB1A9B46D84CAB99A564DA511363D41"/>
          </w:pPr>
          <w:r>
            <w:rPr>
              <w:rStyle w:val="PlaceholderText"/>
            </w:rPr>
            <w:t>D</w:t>
          </w:r>
          <w:r w:rsidRPr="00D517D2">
            <w:rPr>
              <w:rStyle w:val="PlaceholderText"/>
            </w:rPr>
            <w:t>atum</w:t>
          </w:r>
        </w:p>
      </w:docPartBody>
    </w:docPart>
    <w:docPart>
      <w:docPartPr>
        <w:name w:val="9656CA645FEF4EEE86A60BA6AAAE1EC2"/>
        <w:category>
          <w:name w:val="Allmänt"/>
          <w:gallery w:val="placeholder"/>
        </w:category>
        <w:types>
          <w:type w:val="bbPlcHdr"/>
        </w:types>
        <w:behaviors>
          <w:behavior w:val="content"/>
        </w:behaviors>
        <w:guid w:val="{364C0273-C322-4B33-9BC3-9D23587D60A8}"/>
      </w:docPartPr>
      <w:docPartBody>
        <w:p w:rsidR="00FB0E60" w:rsidRDefault="00F003CE" w:rsidP="00F003CE">
          <w:pPr>
            <w:pStyle w:val="9656CA645FEF4EEE86A60BA6AAAE1EC21"/>
          </w:pPr>
          <w:r w:rsidRPr="00E50E00">
            <w:rPr>
              <w:rStyle w:val="PlaceholderText"/>
              <w:sz w:val="24"/>
              <w:szCs w:val="24"/>
            </w:rPr>
            <w:t>Projekt</w:t>
          </w:r>
          <w:r>
            <w:rPr>
              <w:rStyle w:val="PlaceholderText"/>
              <w:sz w:val="24"/>
              <w:szCs w:val="24"/>
            </w:rPr>
            <w:t>-/uppdrags</w:t>
          </w:r>
          <w:r w:rsidRPr="00E50E00">
            <w:rPr>
              <w:rStyle w:val="PlaceholderText"/>
              <w:sz w:val="24"/>
              <w:szCs w:val="24"/>
            </w:rPr>
            <w:t>namn</w:t>
          </w:r>
        </w:p>
      </w:docPartBody>
    </w:docPart>
    <w:docPart>
      <w:docPartPr>
        <w:name w:val="44EC3976936F4EEB91DBC1D0D5499795"/>
        <w:category>
          <w:name w:val="Allmänt"/>
          <w:gallery w:val="placeholder"/>
        </w:category>
        <w:types>
          <w:type w:val="bbPlcHdr"/>
        </w:types>
        <w:behaviors>
          <w:behavior w:val="content"/>
        </w:behaviors>
        <w:guid w:val="{8F52EF8E-7DE5-46B7-B29B-F918289F9369}"/>
      </w:docPartPr>
      <w:docPartBody>
        <w:p w:rsidR="00F003CE" w:rsidRPr="009825C8" w:rsidRDefault="00F003CE" w:rsidP="009825C8">
          <w:pPr>
            <w:pStyle w:val="vtext"/>
            <w:rPr>
              <w:rStyle w:val="PlaceholderText"/>
            </w:rPr>
          </w:pPr>
          <w:r w:rsidRPr="009825C8">
            <w:rPr>
              <w:rStyle w:val="PlaceholderText"/>
            </w:rPr>
            <w:t>När vi nu känner till bakgrunden och problemen vi idag har så ska målet på ett lika tydligt sätt påvisa vad vi konkret vill uppnå med projektet</w:t>
          </w:r>
          <w:r>
            <w:rPr>
              <w:rStyle w:val="PlaceholderText"/>
            </w:rPr>
            <w:t>/uppdraget</w:t>
          </w:r>
          <w:r w:rsidRPr="009825C8">
            <w:rPr>
              <w:rStyle w:val="PlaceholderText"/>
            </w:rPr>
            <w:t>. I målbeskrivningen bör två saker beskrivas så kortfattat som möjligt:</w:t>
          </w:r>
        </w:p>
        <w:p w:rsidR="00F003CE" w:rsidRPr="009825C8" w:rsidRDefault="00F003CE" w:rsidP="009825C8">
          <w:pPr>
            <w:pStyle w:val="vtext"/>
            <w:rPr>
              <w:rStyle w:val="PlaceholderText"/>
            </w:rPr>
          </w:pPr>
          <w:r w:rsidRPr="009825C8">
            <w:rPr>
              <w:rStyle w:val="PlaceholderText"/>
            </w:rPr>
            <w:t>1.</w:t>
          </w:r>
          <w:r>
            <w:rPr>
              <w:rStyle w:val="PlaceholderText"/>
            </w:rPr>
            <w:t xml:space="preserve"> </w:t>
          </w:r>
          <w:r w:rsidRPr="009825C8">
            <w:rPr>
              <w:rStyle w:val="PlaceholderText"/>
            </w:rPr>
            <w:t>Vad ska införas/förändras/implementeras förklaras i löptext</w:t>
          </w:r>
        </w:p>
        <w:p w:rsidR="00F003CE" w:rsidRPr="009825C8" w:rsidRDefault="00F003CE" w:rsidP="009825C8">
          <w:pPr>
            <w:pStyle w:val="vtext"/>
            <w:rPr>
              <w:rStyle w:val="PlaceholderText"/>
            </w:rPr>
          </w:pPr>
          <w:r>
            <w:rPr>
              <w:rStyle w:val="PlaceholderText"/>
            </w:rPr>
            <w:t xml:space="preserve">2. </w:t>
          </w:r>
          <w:r w:rsidRPr="009825C8">
            <w:rPr>
              <w:rStyle w:val="PlaceholderText"/>
            </w:rPr>
            <w:t>Vad är dom förväntade resultaten av att göra detta</w:t>
          </w:r>
        </w:p>
        <w:p w:rsidR="00F003CE" w:rsidRPr="009825C8" w:rsidRDefault="00F003CE" w:rsidP="009825C8">
          <w:pPr>
            <w:pStyle w:val="vtext"/>
            <w:rPr>
              <w:rStyle w:val="PlaceholderText"/>
            </w:rPr>
          </w:pPr>
          <w:r w:rsidRPr="009825C8">
            <w:rPr>
              <w:rStyle w:val="PlaceholderText"/>
            </w:rPr>
            <w:t>Återigen blir det tydligast för alla om dom förväntade resultaten konkretiseras med mät</w:t>
          </w:r>
          <w:r>
            <w:rPr>
              <w:rStyle w:val="PlaceholderText"/>
            </w:rPr>
            <w:t>etal eller så kallade målvärden.</w:t>
          </w:r>
        </w:p>
        <w:p w:rsidR="00FB0E60" w:rsidRDefault="00F003CE" w:rsidP="00F003CE">
          <w:pPr>
            <w:pStyle w:val="44EC3976936F4EEB91DBC1D0D54997951"/>
          </w:pPr>
          <w:r w:rsidRPr="009825C8">
            <w:rPr>
              <w:rStyle w:val="PlaceholderText"/>
            </w:rPr>
            <w:t>Det kan vara svårt många gånger att förutse vilka resultaten kommer att bli men man får göra en kvalificerad bedömning efter bästa förmåga. Resultaten kan bli lite sämre eller lite bättre när projektet</w:t>
          </w:r>
          <w:r>
            <w:rPr>
              <w:rStyle w:val="PlaceholderText"/>
            </w:rPr>
            <w:t>/uppdraget</w:t>
          </w:r>
          <w:r w:rsidRPr="009825C8">
            <w:rPr>
              <w:rStyle w:val="PlaceholderText"/>
            </w:rPr>
            <w:t xml:space="preserve"> väl är genomfört och uppföljt. </w:t>
          </w:r>
          <w:r>
            <w:rPr>
              <w:rStyle w:val="PlaceholderText"/>
            </w:rPr>
            <w:t xml:space="preserve">Ju </w:t>
          </w:r>
          <w:r w:rsidRPr="009825C8">
            <w:rPr>
              <w:rStyle w:val="PlaceholderText"/>
            </w:rPr>
            <w:t>noggrannare förarbete man gjort desto bättre bli</w:t>
          </w:r>
          <w:r>
            <w:rPr>
              <w:rStyle w:val="PlaceholderText"/>
            </w:rPr>
            <w:t>r</w:t>
          </w:r>
          <w:r w:rsidRPr="009825C8">
            <w:rPr>
              <w:rStyle w:val="PlaceholderText"/>
            </w:rPr>
            <w:t xml:space="preserve"> bedömningen.</w:t>
          </w:r>
        </w:p>
      </w:docPartBody>
    </w:docPart>
    <w:docPart>
      <w:docPartPr>
        <w:name w:val="50325AFBDA2D46DDB71B1CD7C4ED4CE3"/>
        <w:category>
          <w:name w:val="Allmänt"/>
          <w:gallery w:val="placeholder"/>
        </w:category>
        <w:types>
          <w:type w:val="bbPlcHdr"/>
        </w:types>
        <w:behaviors>
          <w:behavior w:val="content"/>
        </w:behaviors>
        <w:guid w:val="{8D0FC691-E739-4184-9B5A-8092D8A610E3}"/>
      </w:docPartPr>
      <w:docPartBody>
        <w:p w:rsidR="00FB0E60" w:rsidRDefault="00F003CE" w:rsidP="00F003CE">
          <w:pPr>
            <w:pStyle w:val="50325AFBDA2D46DDB71B1CD7C4ED4CE31"/>
          </w:pPr>
          <w:r w:rsidRPr="009825C8">
            <w:rPr>
              <w:color w:val="808080" w:themeColor="background1" w:themeShade="80"/>
            </w:rPr>
            <w:t>Varför är detta projekt</w:t>
          </w:r>
          <w:r>
            <w:rPr>
              <w:color w:val="808080" w:themeColor="background1" w:themeShade="80"/>
            </w:rPr>
            <w:t>/uppdrag</w:t>
          </w:r>
          <w:r w:rsidRPr="009825C8">
            <w:rPr>
              <w:color w:val="808080" w:themeColor="background1" w:themeShade="80"/>
            </w:rPr>
            <w:t xml:space="preserve"> intressant att genomföra? För att få projektet</w:t>
          </w:r>
          <w:r>
            <w:rPr>
              <w:color w:val="808080" w:themeColor="background1" w:themeShade="80"/>
            </w:rPr>
            <w:t>/uppdraget</w:t>
          </w:r>
          <w:r w:rsidRPr="009825C8">
            <w:rPr>
              <w:color w:val="808080" w:themeColor="background1" w:themeShade="80"/>
            </w:rPr>
            <w:t xml:space="preserve"> godkänt, med nödvändiga resurser och eventuella investeringar, så krävs att man tydligt visar på problem man har idag. Vilka problem har vi och får leva med om projektet</w:t>
          </w:r>
          <w:r>
            <w:rPr>
              <w:color w:val="808080" w:themeColor="background1" w:themeShade="80"/>
            </w:rPr>
            <w:t>/uppdraget</w:t>
          </w:r>
          <w:r w:rsidRPr="009825C8">
            <w:rPr>
              <w:color w:val="808080" w:themeColor="background1" w:themeShade="80"/>
            </w:rPr>
            <w:t xml:space="preserve"> inte genomförs? Det mest effektiva är att beskriva detta genom att konkretisera med så kallade mätetal eller krav, alltså något som går att visa på. Bakgrunden ska på ett tydligt och konkret sätt påvisa behovet av att projektet</w:t>
          </w:r>
          <w:r>
            <w:rPr>
              <w:color w:val="808080" w:themeColor="background1" w:themeShade="80"/>
            </w:rPr>
            <w:t>/uppdraget</w:t>
          </w:r>
          <w:r w:rsidRPr="009825C8">
            <w:rPr>
              <w:color w:val="808080" w:themeColor="background1" w:themeShade="80"/>
            </w:rPr>
            <w:t xml:space="preserve"> genomförs.</w:t>
          </w:r>
        </w:p>
      </w:docPartBody>
    </w:docPart>
    <w:docPart>
      <w:docPartPr>
        <w:name w:val="3C170629935345EF9C9F5A5A01A6FBA3"/>
        <w:category>
          <w:name w:val="Allmänt"/>
          <w:gallery w:val="placeholder"/>
        </w:category>
        <w:types>
          <w:type w:val="bbPlcHdr"/>
        </w:types>
        <w:behaviors>
          <w:behavior w:val="content"/>
        </w:behaviors>
        <w:guid w:val="{7F46EDF2-4C3B-4499-90B1-123A4C7720FC}"/>
      </w:docPartPr>
      <w:docPartBody>
        <w:p w:rsidR="00F003CE" w:rsidRPr="009825C8" w:rsidRDefault="00F003CE" w:rsidP="009825C8">
          <w:pPr>
            <w:rPr>
              <w:rFonts w:ascii="Arial" w:hAnsi="Arial" w:cs="Arial"/>
              <w:color w:val="A6A6A6" w:themeColor="background1" w:themeShade="A6"/>
              <w:sz w:val="18"/>
              <w:szCs w:val="18"/>
            </w:rPr>
          </w:pPr>
          <w:r w:rsidRPr="009825C8">
            <w:rPr>
              <w:rFonts w:ascii="Arial" w:hAnsi="Arial" w:cs="Arial"/>
              <w:color w:val="808080" w:themeColor="background1" w:themeShade="80"/>
              <w:sz w:val="18"/>
              <w:szCs w:val="18"/>
            </w:rPr>
            <w:t>För att inte bli fast i ett projekt</w:t>
          </w:r>
          <w:r>
            <w:rPr>
              <w:rFonts w:ascii="Arial" w:hAnsi="Arial" w:cs="Arial"/>
              <w:color w:val="808080" w:themeColor="background1" w:themeShade="80"/>
              <w:sz w:val="18"/>
              <w:szCs w:val="18"/>
            </w:rPr>
            <w:t>/uppdrag</w:t>
          </w:r>
          <w:r w:rsidRPr="009825C8">
            <w:rPr>
              <w:rFonts w:ascii="Arial" w:hAnsi="Arial" w:cs="Arial"/>
              <w:color w:val="808080" w:themeColor="background1" w:themeShade="80"/>
              <w:sz w:val="18"/>
              <w:szCs w:val="18"/>
            </w:rPr>
            <w:t xml:space="preserve"> eller att projektet</w:t>
          </w:r>
          <w:r>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xml:space="preserve"> ”växer över tid” så ska man här vara tydlig med att beskriva vad som </w:t>
          </w:r>
          <w:r w:rsidRPr="009825C8">
            <w:rPr>
              <w:rFonts w:ascii="Arial" w:hAnsi="Arial" w:cs="Arial"/>
              <w:color w:val="808080" w:themeColor="background1" w:themeShade="80"/>
              <w:sz w:val="18"/>
              <w:szCs w:val="18"/>
              <w:u w:val="single"/>
            </w:rPr>
            <w:t>INTE</w:t>
          </w:r>
          <w:r w:rsidRPr="009825C8">
            <w:rPr>
              <w:rFonts w:ascii="Arial" w:hAnsi="Arial" w:cs="Arial"/>
              <w:color w:val="808080" w:themeColor="background1" w:themeShade="80"/>
              <w:sz w:val="18"/>
              <w:szCs w:val="18"/>
            </w:rPr>
            <w:t xml:space="preserve"> berörs i projektet</w:t>
          </w:r>
          <w:r>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Ingen ska kunna hävda ”men du ska väl göra detta också?”. Vad som inte ingår i projektet</w:t>
          </w:r>
          <w:r>
            <w:rPr>
              <w:rFonts w:ascii="Arial" w:hAnsi="Arial" w:cs="Arial"/>
              <w:color w:val="808080" w:themeColor="background1" w:themeShade="80"/>
              <w:sz w:val="18"/>
              <w:szCs w:val="18"/>
            </w:rPr>
            <w:t>/uppdraget</w:t>
          </w:r>
          <w:r w:rsidRPr="009825C8">
            <w:rPr>
              <w:rFonts w:ascii="Arial" w:hAnsi="Arial" w:cs="Arial"/>
              <w:color w:val="808080" w:themeColor="background1" w:themeShade="80"/>
              <w:sz w:val="18"/>
              <w:szCs w:val="18"/>
            </w:rPr>
            <w:t xml:space="preserve"> ska tydligt framgå i avgränsningarna.</w:t>
          </w:r>
        </w:p>
        <w:p w:rsidR="00FB0E60" w:rsidRDefault="00FB0E60" w:rsidP="00FB0E60">
          <w:pPr>
            <w:pStyle w:val="3C170629935345EF9C9F5A5A01A6FBA3"/>
          </w:pPr>
        </w:p>
      </w:docPartBody>
    </w:docPart>
    <w:docPart>
      <w:docPartPr>
        <w:name w:val="8B2B0E6AF8B144A9AFADB29E05798D65"/>
        <w:category>
          <w:name w:val="Allmänt"/>
          <w:gallery w:val="placeholder"/>
        </w:category>
        <w:types>
          <w:type w:val="bbPlcHdr"/>
        </w:types>
        <w:behaviors>
          <w:behavior w:val="content"/>
        </w:behaviors>
        <w:guid w:val="{621FBA78-27BA-4E2D-BB39-53A6B64BC2E2}"/>
      </w:docPartPr>
      <w:docPartBody>
        <w:p w:rsidR="00F003CE" w:rsidRPr="009825C8" w:rsidRDefault="00F003CE" w:rsidP="009825C8">
          <w:pPr>
            <w:pStyle w:val="vtext"/>
            <w:rPr>
              <w:rStyle w:val="PlaceholderText"/>
            </w:rPr>
          </w:pPr>
          <w:r w:rsidRPr="009825C8">
            <w:rPr>
              <w:rStyle w:val="PlaceholderText"/>
            </w:rPr>
            <w:t>Här ska vi beskriva vad och hur vi tänker göra för att gå från bakgrund till mål. Här är viktigt att man också är tydlig så att projektet</w:t>
          </w:r>
          <w:r>
            <w:rPr>
              <w:rStyle w:val="PlaceholderText"/>
            </w:rPr>
            <w:t>/uppdraget</w:t>
          </w:r>
          <w:r w:rsidRPr="009825C8">
            <w:rPr>
              <w:rStyle w:val="PlaceholderText"/>
            </w:rPr>
            <w:t xml:space="preserve"> blir trovärdigt. I genomförandet är det två saker som är viktigt att beskriva:</w:t>
          </w:r>
        </w:p>
        <w:p w:rsidR="00F003CE" w:rsidRPr="009825C8" w:rsidRDefault="00F003CE" w:rsidP="009825C8">
          <w:pPr>
            <w:pStyle w:val="vtext"/>
            <w:rPr>
              <w:rStyle w:val="PlaceholderText"/>
            </w:rPr>
          </w:pPr>
          <w:r>
            <w:rPr>
              <w:rStyle w:val="PlaceholderText"/>
            </w:rPr>
            <w:t>1. Aktiviteter -</w:t>
          </w:r>
          <w:r w:rsidRPr="009825C8">
            <w:rPr>
              <w:rStyle w:val="PlaceholderText"/>
            </w:rPr>
            <w:t xml:space="preserve"> </w:t>
          </w:r>
          <w:r>
            <w:rPr>
              <w:rStyle w:val="PlaceholderText"/>
            </w:rPr>
            <w:tab/>
          </w:r>
          <w:r w:rsidRPr="009825C8">
            <w:rPr>
              <w:rStyle w:val="PlaceholderText"/>
            </w:rPr>
            <w:t>Exakt vad tänker vi göra</w:t>
          </w:r>
          <w:r>
            <w:rPr>
              <w:rStyle w:val="PlaceholderText"/>
            </w:rPr>
            <w:t xml:space="preserve">. </w:t>
          </w:r>
          <w:r w:rsidRPr="009825C8">
            <w:rPr>
              <w:rStyle w:val="PlaceholderText"/>
            </w:rPr>
            <w:t>I vilken ordning tänker vi göra det</w:t>
          </w:r>
          <w:r>
            <w:rPr>
              <w:rStyle w:val="PlaceholderText"/>
            </w:rPr>
            <w:t xml:space="preserve">. </w:t>
          </w:r>
          <w:r w:rsidRPr="009825C8">
            <w:rPr>
              <w:rStyle w:val="PlaceholderText"/>
            </w:rPr>
            <w:t>Vem ska göra det</w:t>
          </w:r>
          <w:r>
            <w:rPr>
              <w:rStyle w:val="PlaceholderText"/>
            </w:rPr>
            <w:t>.</w:t>
          </w:r>
        </w:p>
        <w:p w:rsidR="00F003CE" w:rsidRPr="009825C8" w:rsidRDefault="00F003CE" w:rsidP="009825C8">
          <w:pPr>
            <w:pStyle w:val="vtext"/>
            <w:rPr>
              <w:rStyle w:val="PlaceholderText"/>
            </w:rPr>
          </w:pPr>
          <w:r>
            <w:rPr>
              <w:rStyle w:val="PlaceholderText"/>
            </w:rPr>
            <w:t xml:space="preserve">2. </w:t>
          </w:r>
          <w:r w:rsidRPr="009825C8">
            <w:rPr>
              <w:rStyle w:val="PlaceholderText"/>
            </w:rPr>
            <w:t>Tidsplan</w:t>
          </w:r>
          <w:r>
            <w:rPr>
              <w:rStyle w:val="PlaceholderText"/>
            </w:rPr>
            <w:t xml:space="preserve"> -</w:t>
          </w:r>
          <w:r>
            <w:rPr>
              <w:rStyle w:val="PlaceholderText"/>
            </w:rPr>
            <w:tab/>
          </w:r>
          <w:r w:rsidRPr="009825C8">
            <w:rPr>
              <w:rStyle w:val="PlaceholderText"/>
            </w:rPr>
            <w:t>När startar</w:t>
          </w:r>
          <w:r>
            <w:rPr>
              <w:rStyle w:val="PlaceholderText"/>
            </w:rPr>
            <w:t xml:space="preserve"> &amp; slutar</w:t>
          </w:r>
          <w:r w:rsidRPr="009825C8">
            <w:rPr>
              <w:rStyle w:val="PlaceholderText"/>
            </w:rPr>
            <w:t xml:space="preserve"> projektet</w:t>
          </w:r>
          <w:r>
            <w:rPr>
              <w:rStyle w:val="PlaceholderText"/>
            </w:rPr>
            <w:t xml:space="preserve">/uppdraget? </w:t>
          </w:r>
          <w:r w:rsidRPr="009825C8">
            <w:rPr>
              <w:rStyle w:val="PlaceholderText"/>
            </w:rPr>
            <w:t>Hur lång tid beräknar vi för dom olika aktiviteterna</w:t>
          </w:r>
          <w:r>
            <w:rPr>
              <w:rStyle w:val="PlaceholderText"/>
            </w:rPr>
            <w:t xml:space="preserve">? </w:t>
          </w:r>
        </w:p>
        <w:p w:rsidR="00FB0E60" w:rsidRDefault="00F003CE" w:rsidP="00F003CE">
          <w:pPr>
            <w:pStyle w:val="8B2B0E6AF8B144A9AFADB29E05798D651"/>
          </w:pPr>
          <w:r w:rsidRPr="009825C8">
            <w:rPr>
              <w:rStyle w:val="PlaceholderText"/>
            </w:rPr>
            <w:t>Ett Ganttschema kan vara ett bra komplement för att beskriva genomförandet/tidsplanen. Om du använder dig av ett Ganttschema eller liknande illustration behöver du inte beskriva din tidplan här utan infogar den istället nedan.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Helvetica Neue">
    <w:altName w:val="Corbel"/>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893"/>
    <w:rsid w:val="00537947"/>
    <w:rsid w:val="006955B3"/>
    <w:rsid w:val="00936892"/>
    <w:rsid w:val="00B16893"/>
    <w:rsid w:val="00C9095B"/>
    <w:rsid w:val="00CB1BF9"/>
    <w:rsid w:val="00CE25FB"/>
    <w:rsid w:val="00F003CE"/>
    <w:rsid w:val="00FB0E6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03CE"/>
    <w:rPr>
      <w:color w:val="808080"/>
    </w:rPr>
  </w:style>
  <w:style w:type="paragraph" w:customStyle="1" w:styleId="78F725BD38F7419690093510450C7058">
    <w:name w:val="78F725BD38F7419690093510450C7058"/>
    <w:rsid w:val="00F003CE"/>
    <w:pPr>
      <w:spacing w:after="200" w:line="288" w:lineRule="auto"/>
    </w:pPr>
    <w:rPr>
      <w:rFonts w:ascii="Arial" w:hAnsi="Arial" w:cs="Arial"/>
      <w:color w:val="221E1F"/>
      <w:sz w:val="18"/>
      <w:szCs w:val="18"/>
    </w:rPr>
  </w:style>
  <w:style w:type="paragraph" w:customStyle="1" w:styleId="3AE827E8CFB344EB90E2453E7A2A3596">
    <w:name w:val="3AE827E8CFB344EB90E2453E7A2A3596"/>
    <w:rsid w:val="00F003CE"/>
    <w:pPr>
      <w:spacing w:after="200" w:line="288" w:lineRule="auto"/>
    </w:pPr>
    <w:rPr>
      <w:rFonts w:ascii="Arial" w:hAnsi="Arial" w:cs="Arial"/>
      <w:color w:val="221E1F"/>
      <w:sz w:val="18"/>
      <w:szCs w:val="18"/>
    </w:rPr>
  </w:style>
  <w:style w:type="paragraph" w:customStyle="1" w:styleId="59E0A9C6FD794FE3B006C8E3D30E93D7">
    <w:name w:val="59E0A9C6FD794FE3B006C8E3D30E93D7"/>
    <w:rsid w:val="00F003CE"/>
    <w:pPr>
      <w:spacing w:after="200" w:line="288" w:lineRule="auto"/>
    </w:pPr>
    <w:rPr>
      <w:rFonts w:ascii="Arial" w:hAnsi="Arial" w:cs="Arial"/>
      <w:color w:val="221E1F"/>
      <w:sz w:val="18"/>
      <w:szCs w:val="18"/>
    </w:rPr>
  </w:style>
  <w:style w:type="paragraph" w:customStyle="1" w:styleId="BD91E4D8E74E498898A81A54910AA331">
    <w:name w:val="BD91E4D8E74E498898A81A54910AA331"/>
    <w:rsid w:val="00F003CE"/>
    <w:pPr>
      <w:spacing w:after="200" w:line="288" w:lineRule="auto"/>
    </w:pPr>
    <w:rPr>
      <w:rFonts w:ascii="Arial" w:hAnsi="Arial" w:cs="Arial"/>
      <w:color w:val="221E1F"/>
      <w:sz w:val="18"/>
      <w:szCs w:val="18"/>
    </w:rPr>
  </w:style>
  <w:style w:type="paragraph" w:customStyle="1" w:styleId="9C0E1DED2F4C4AE58F3C8676C4A8FD30">
    <w:name w:val="9C0E1DED2F4C4AE58F3C8676C4A8FD30"/>
    <w:rsid w:val="00F003CE"/>
    <w:pPr>
      <w:spacing w:after="200" w:line="288" w:lineRule="auto"/>
    </w:pPr>
    <w:rPr>
      <w:rFonts w:ascii="Arial" w:hAnsi="Arial" w:cs="Arial"/>
      <w:color w:val="221E1F"/>
      <w:sz w:val="18"/>
      <w:szCs w:val="18"/>
    </w:rPr>
  </w:style>
  <w:style w:type="paragraph" w:customStyle="1" w:styleId="071A4798034A4CB3AD06D3A6E8A3CEFC">
    <w:name w:val="071A4798034A4CB3AD06D3A6E8A3CEFC"/>
    <w:rsid w:val="00F003CE"/>
    <w:pPr>
      <w:spacing w:after="200" w:line="288" w:lineRule="auto"/>
    </w:pPr>
    <w:rPr>
      <w:rFonts w:ascii="Arial" w:hAnsi="Arial" w:cs="Arial"/>
      <w:color w:val="221E1F"/>
      <w:sz w:val="18"/>
      <w:szCs w:val="18"/>
    </w:rPr>
  </w:style>
  <w:style w:type="paragraph" w:customStyle="1" w:styleId="59468AB5D8A84424AF62198F0C8856C6">
    <w:name w:val="59468AB5D8A84424AF62198F0C8856C6"/>
    <w:rsid w:val="00F003CE"/>
    <w:pPr>
      <w:spacing w:after="200" w:line="288" w:lineRule="auto"/>
    </w:pPr>
    <w:rPr>
      <w:rFonts w:ascii="Arial" w:hAnsi="Arial" w:cs="Arial"/>
      <w:color w:val="221E1F"/>
      <w:sz w:val="18"/>
      <w:szCs w:val="18"/>
    </w:rPr>
  </w:style>
  <w:style w:type="paragraph" w:customStyle="1" w:styleId="ED1BC9793B934434AE9A8F55F59CA2A8">
    <w:name w:val="ED1BC9793B934434AE9A8F55F59CA2A8"/>
    <w:rsid w:val="00F003CE"/>
    <w:pPr>
      <w:spacing w:after="200" w:line="288" w:lineRule="auto"/>
    </w:pPr>
    <w:rPr>
      <w:rFonts w:ascii="Arial" w:hAnsi="Arial" w:cs="Arial"/>
      <w:color w:val="221E1F"/>
      <w:sz w:val="18"/>
      <w:szCs w:val="18"/>
    </w:rPr>
  </w:style>
  <w:style w:type="paragraph" w:customStyle="1" w:styleId="2F99E2A713B1473B9BF282960A484978">
    <w:name w:val="2F99E2A713B1473B9BF282960A484978"/>
    <w:rsid w:val="00F003CE"/>
    <w:pPr>
      <w:spacing w:after="200" w:line="288" w:lineRule="auto"/>
    </w:pPr>
    <w:rPr>
      <w:rFonts w:ascii="Arial" w:hAnsi="Arial" w:cs="Arial"/>
      <w:color w:val="221E1F"/>
      <w:sz w:val="18"/>
      <w:szCs w:val="18"/>
    </w:rPr>
  </w:style>
  <w:style w:type="paragraph" w:customStyle="1" w:styleId="BC6152F8223048F684FC7C1DF0BA9CED">
    <w:name w:val="BC6152F8223048F684FC7C1DF0BA9CED"/>
    <w:rsid w:val="00F003CE"/>
    <w:pPr>
      <w:spacing w:after="200" w:line="288" w:lineRule="auto"/>
    </w:pPr>
    <w:rPr>
      <w:rFonts w:ascii="Arial" w:hAnsi="Arial" w:cs="Arial"/>
      <w:color w:val="221E1F"/>
      <w:sz w:val="18"/>
      <w:szCs w:val="18"/>
    </w:rPr>
  </w:style>
  <w:style w:type="paragraph" w:customStyle="1" w:styleId="2676A05A40A540D5A9D227CBD61F2415">
    <w:name w:val="2676A05A40A540D5A9D227CBD61F2415"/>
    <w:rsid w:val="00F003CE"/>
    <w:pPr>
      <w:spacing w:after="200" w:line="288" w:lineRule="auto"/>
    </w:pPr>
    <w:rPr>
      <w:rFonts w:ascii="Arial" w:hAnsi="Arial" w:cs="Arial"/>
      <w:color w:val="221E1F"/>
      <w:sz w:val="18"/>
      <w:szCs w:val="18"/>
    </w:rPr>
  </w:style>
  <w:style w:type="paragraph" w:customStyle="1" w:styleId="9656CA645FEF4EEE86A60BA6AAAE1EC2">
    <w:name w:val="9656CA645FEF4EEE86A60BA6AAAE1EC2"/>
    <w:rsid w:val="00F003CE"/>
    <w:pPr>
      <w:spacing w:after="200" w:line="288" w:lineRule="auto"/>
    </w:pPr>
    <w:rPr>
      <w:rFonts w:ascii="Arial" w:hAnsi="Arial" w:cs="Arial"/>
      <w:color w:val="221E1F"/>
      <w:sz w:val="18"/>
      <w:szCs w:val="18"/>
    </w:rPr>
  </w:style>
  <w:style w:type="paragraph" w:customStyle="1" w:styleId="44EC3976936F4EEB91DBC1D0D5499795">
    <w:name w:val="44EC3976936F4EEB91DBC1D0D5499795"/>
    <w:rsid w:val="00F003CE"/>
    <w:pPr>
      <w:spacing w:after="200" w:line="288" w:lineRule="auto"/>
    </w:pPr>
    <w:rPr>
      <w:rFonts w:ascii="Arial" w:hAnsi="Arial" w:cs="Arial"/>
      <w:color w:val="221E1F"/>
      <w:sz w:val="18"/>
      <w:szCs w:val="18"/>
    </w:rPr>
  </w:style>
  <w:style w:type="paragraph" w:customStyle="1" w:styleId="50325AFBDA2D46DDB71B1CD7C4ED4CE3">
    <w:name w:val="50325AFBDA2D46DDB71B1CD7C4ED4CE3"/>
    <w:rsid w:val="00F003CE"/>
    <w:pPr>
      <w:spacing w:after="200" w:line="288" w:lineRule="auto"/>
    </w:pPr>
    <w:rPr>
      <w:rFonts w:ascii="Arial" w:hAnsi="Arial" w:cs="Arial"/>
      <w:color w:val="221E1F"/>
      <w:sz w:val="18"/>
      <w:szCs w:val="18"/>
    </w:rPr>
  </w:style>
  <w:style w:type="paragraph" w:customStyle="1" w:styleId="8B2B0E6AF8B144A9AFADB29E05798D65">
    <w:name w:val="8B2B0E6AF8B144A9AFADB29E05798D65"/>
    <w:rsid w:val="00F003CE"/>
    <w:pPr>
      <w:spacing w:after="200" w:line="288" w:lineRule="auto"/>
    </w:pPr>
    <w:rPr>
      <w:rFonts w:ascii="Arial" w:hAnsi="Arial" w:cs="Arial"/>
      <w:color w:val="221E1F"/>
      <w:sz w:val="18"/>
      <w:szCs w:val="18"/>
    </w:rPr>
  </w:style>
  <w:style w:type="paragraph" w:customStyle="1" w:styleId="E2CB1A9B46D84CAB99A564DA511363D4">
    <w:name w:val="E2CB1A9B46D84CAB99A564DA511363D4"/>
    <w:rsid w:val="00F003CE"/>
    <w:pPr>
      <w:spacing w:after="200" w:line="288" w:lineRule="auto"/>
    </w:pPr>
    <w:rPr>
      <w:rFonts w:ascii="Arial" w:hAnsi="Arial" w:cs="Arial"/>
      <w:color w:val="221E1F"/>
      <w:sz w:val="18"/>
      <w:szCs w:val="18"/>
    </w:rPr>
  </w:style>
  <w:style w:type="paragraph" w:customStyle="1" w:styleId="17239A45A03B4DCBB027B61ACAD41F23">
    <w:name w:val="17239A45A03B4DCBB027B61ACAD41F23"/>
    <w:rsid w:val="00F003CE"/>
    <w:pPr>
      <w:spacing w:after="200" w:line="288" w:lineRule="auto"/>
    </w:pPr>
    <w:rPr>
      <w:rFonts w:ascii="Arial" w:hAnsi="Arial" w:cs="Arial"/>
      <w:color w:val="221E1F"/>
      <w:sz w:val="18"/>
      <w:szCs w:val="18"/>
    </w:rPr>
  </w:style>
  <w:style w:type="paragraph" w:customStyle="1" w:styleId="567376700B7A45FE9C58FF09A539A09C">
    <w:name w:val="567376700B7A45FE9C58FF09A539A09C"/>
    <w:rsid w:val="00F003CE"/>
    <w:pPr>
      <w:spacing w:after="200" w:line="288" w:lineRule="auto"/>
    </w:pPr>
    <w:rPr>
      <w:rFonts w:ascii="Arial" w:hAnsi="Arial" w:cs="Arial"/>
      <w:color w:val="221E1F"/>
      <w:sz w:val="18"/>
      <w:szCs w:val="18"/>
    </w:rPr>
  </w:style>
  <w:style w:type="paragraph" w:customStyle="1" w:styleId="78F725BD38F7419690093510450C70581">
    <w:name w:val="78F725BD38F7419690093510450C70581"/>
    <w:rsid w:val="00F003CE"/>
    <w:pPr>
      <w:spacing w:after="200" w:line="288" w:lineRule="auto"/>
    </w:pPr>
    <w:rPr>
      <w:rFonts w:ascii="Arial" w:hAnsi="Arial" w:cs="Arial"/>
      <w:color w:val="221E1F"/>
      <w:sz w:val="18"/>
      <w:szCs w:val="18"/>
    </w:rPr>
  </w:style>
  <w:style w:type="paragraph" w:customStyle="1" w:styleId="3AE827E8CFB344EB90E2453E7A2A35961">
    <w:name w:val="3AE827E8CFB344EB90E2453E7A2A35961"/>
    <w:rsid w:val="00F003CE"/>
    <w:pPr>
      <w:spacing w:after="200" w:line="288" w:lineRule="auto"/>
    </w:pPr>
    <w:rPr>
      <w:rFonts w:ascii="Arial" w:hAnsi="Arial" w:cs="Arial"/>
      <w:color w:val="221E1F"/>
      <w:sz w:val="18"/>
      <w:szCs w:val="18"/>
    </w:rPr>
  </w:style>
  <w:style w:type="paragraph" w:customStyle="1" w:styleId="59E0A9C6FD794FE3B006C8E3D30E93D71">
    <w:name w:val="59E0A9C6FD794FE3B006C8E3D30E93D71"/>
    <w:rsid w:val="00F003CE"/>
    <w:pPr>
      <w:spacing w:after="200" w:line="288" w:lineRule="auto"/>
    </w:pPr>
    <w:rPr>
      <w:rFonts w:ascii="Arial" w:hAnsi="Arial" w:cs="Arial"/>
      <w:color w:val="221E1F"/>
      <w:sz w:val="18"/>
      <w:szCs w:val="18"/>
    </w:rPr>
  </w:style>
  <w:style w:type="paragraph" w:customStyle="1" w:styleId="BD91E4D8E74E498898A81A54910AA3311">
    <w:name w:val="BD91E4D8E74E498898A81A54910AA3311"/>
    <w:rsid w:val="00F003CE"/>
    <w:pPr>
      <w:spacing w:after="200" w:line="288" w:lineRule="auto"/>
    </w:pPr>
    <w:rPr>
      <w:rFonts w:ascii="Arial" w:hAnsi="Arial" w:cs="Arial"/>
      <w:color w:val="221E1F"/>
      <w:sz w:val="18"/>
      <w:szCs w:val="18"/>
    </w:rPr>
  </w:style>
  <w:style w:type="paragraph" w:customStyle="1" w:styleId="9C0E1DED2F4C4AE58F3C8676C4A8FD301">
    <w:name w:val="9C0E1DED2F4C4AE58F3C8676C4A8FD301"/>
    <w:rsid w:val="00F003CE"/>
    <w:pPr>
      <w:spacing w:after="200" w:line="288" w:lineRule="auto"/>
    </w:pPr>
    <w:rPr>
      <w:rFonts w:ascii="Arial" w:hAnsi="Arial" w:cs="Arial"/>
      <w:color w:val="221E1F"/>
      <w:sz w:val="18"/>
      <w:szCs w:val="18"/>
    </w:rPr>
  </w:style>
  <w:style w:type="paragraph" w:customStyle="1" w:styleId="071A4798034A4CB3AD06D3A6E8A3CEFC1">
    <w:name w:val="071A4798034A4CB3AD06D3A6E8A3CEFC1"/>
    <w:rsid w:val="00F003CE"/>
    <w:pPr>
      <w:spacing w:after="200" w:line="288" w:lineRule="auto"/>
    </w:pPr>
    <w:rPr>
      <w:rFonts w:ascii="Arial" w:hAnsi="Arial" w:cs="Arial"/>
      <w:color w:val="221E1F"/>
      <w:sz w:val="18"/>
      <w:szCs w:val="18"/>
    </w:rPr>
  </w:style>
  <w:style w:type="paragraph" w:customStyle="1" w:styleId="59468AB5D8A84424AF62198F0C8856C61">
    <w:name w:val="59468AB5D8A84424AF62198F0C8856C61"/>
    <w:rsid w:val="00F003CE"/>
    <w:pPr>
      <w:spacing w:after="200" w:line="288" w:lineRule="auto"/>
    </w:pPr>
    <w:rPr>
      <w:rFonts w:ascii="Arial" w:hAnsi="Arial" w:cs="Arial"/>
      <w:color w:val="221E1F"/>
      <w:sz w:val="18"/>
      <w:szCs w:val="18"/>
    </w:rPr>
  </w:style>
  <w:style w:type="paragraph" w:customStyle="1" w:styleId="ED1BC9793B934434AE9A8F55F59CA2A81">
    <w:name w:val="ED1BC9793B934434AE9A8F55F59CA2A81"/>
    <w:rsid w:val="00F003CE"/>
    <w:pPr>
      <w:spacing w:after="200" w:line="288" w:lineRule="auto"/>
    </w:pPr>
    <w:rPr>
      <w:rFonts w:ascii="Arial" w:hAnsi="Arial" w:cs="Arial"/>
      <w:color w:val="221E1F"/>
      <w:sz w:val="18"/>
      <w:szCs w:val="18"/>
    </w:rPr>
  </w:style>
  <w:style w:type="paragraph" w:customStyle="1" w:styleId="2F99E2A713B1473B9BF282960A4849781">
    <w:name w:val="2F99E2A713B1473B9BF282960A4849781"/>
    <w:rsid w:val="00F003CE"/>
    <w:pPr>
      <w:spacing w:after="200" w:line="288" w:lineRule="auto"/>
    </w:pPr>
    <w:rPr>
      <w:rFonts w:ascii="Arial" w:hAnsi="Arial" w:cs="Arial"/>
      <w:color w:val="221E1F"/>
      <w:sz w:val="18"/>
      <w:szCs w:val="18"/>
    </w:rPr>
  </w:style>
  <w:style w:type="paragraph" w:customStyle="1" w:styleId="BC6152F8223048F684FC7C1DF0BA9CED1">
    <w:name w:val="BC6152F8223048F684FC7C1DF0BA9CED1"/>
    <w:rsid w:val="00F003CE"/>
    <w:pPr>
      <w:spacing w:after="200" w:line="288" w:lineRule="auto"/>
    </w:pPr>
    <w:rPr>
      <w:rFonts w:ascii="Arial" w:hAnsi="Arial" w:cs="Arial"/>
      <w:color w:val="221E1F"/>
      <w:sz w:val="18"/>
      <w:szCs w:val="18"/>
    </w:rPr>
  </w:style>
  <w:style w:type="paragraph" w:customStyle="1" w:styleId="2676A05A40A540D5A9D227CBD61F24151">
    <w:name w:val="2676A05A40A540D5A9D227CBD61F24151"/>
    <w:rsid w:val="00F003CE"/>
    <w:pPr>
      <w:spacing w:after="200" w:line="288" w:lineRule="auto"/>
    </w:pPr>
    <w:rPr>
      <w:rFonts w:ascii="Arial" w:hAnsi="Arial" w:cs="Arial"/>
      <w:color w:val="221E1F"/>
      <w:sz w:val="18"/>
      <w:szCs w:val="18"/>
    </w:rPr>
  </w:style>
  <w:style w:type="paragraph" w:customStyle="1" w:styleId="9656CA645FEF4EEE86A60BA6AAAE1EC21">
    <w:name w:val="9656CA645FEF4EEE86A60BA6AAAE1EC21"/>
    <w:rsid w:val="00F003CE"/>
    <w:pPr>
      <w:spacing w:after="200" w:line="288" w:lineRule="auto"/>
    </w:pPr>
    <w:rPr>
      <w:rFonts w:ascii="Arial" w:hAnsi="Arial" w:cs="Arial"/>
      <w:color w:val="221E1F"/>
      <w:sz w:val="18"/>
      <w:szCs w:val="18"/>
    </w:rPr>
  </w:style>
  <w:style w:type="character" w:styleId="CommentReference">
    <w:name w:val="annotation reference"/>
    <w:basedOn w:val="DefaultParagraphFont"/>
    <w:uiPriority w:val="99"/>
    <w:semiHidden/>
    <w:unhideWhenUsed/>
    <w:rsid w:val="00F003CE"/>
    <w:rPr>
      <w:sz w:val="18"/>
      <w:szCs w:val="18"/>
    </w:rPr>
  </w:style>
  <w:style w:type="paragraph" w:customStyle="1" w:styleId="44EC3976936F4EEB91DBC1D0D54997951">
    <w:name w:val="44EC3976936F4EEB91DBC1D0D54997951"/>
    <w:rsid w:val="00F003CE"/>
    <w:pPr>
      <w:spacing w:after="200" w:line="288" w:lineRule="auto"/>
    </w:pPr>
    <w:rPr>
      <w:rFonts w:ascii="Arial" w:hAnsi="Arial" w:cs="Arial"/>
      <w:color w:val="221E1F"/>
      <w:sz w:val="18"/>
      <w:szCs w:val="18"/>
    </w:rPr>
  </w:style>
  <w:style w:type="paragraph" w:customStyle="1" w:styleId="50325AFBDA2D46DDB71B1CD7C4ED4CE31">
    <w:name w:val="50325AFBDA2D46DDB71B1CD7C4ED4CE31"/>
    <w:rsid w:val="00F003CE"/>
    <w:pPr>
      <w:spacing w:after="200" w:line="288" w:lineRule="auto"/>
    </w:pPr>
    <w:rPr>
      <w:rFonts w:ascii="Arial" w:hAnsi="Arial" w:cs="Arial"/>
      <w:color w:val="221E1F"/>
      <w:sz w:val="18"/>
      <w:szCs w:val="18"/>
    </w:rPr>
  </w:style>
  <w:style w:type="paragraph" w:styleId="CommentText">
    <w:name w:val="annotation text"/>
    <w:basedOn w:val="Normal"/>
    <w:link w:val="CommentTextChar"/>
    <w:uiPriority w:val="99"/>
    <w:semiHidden/>
    <w:unhideWhenUsed/>
    <w:rsid w:val="00F003CE"/>
    <w:pPr>
      <w:spacing w:after="0" w:line="240" w:lineRule="auto"/>
    </w:pPr>
    <w:rPr>
      <w:sz w:val="24"/>
      <w:szCs w:val="24"/>
    </w:rPr>
  </w:style>
  <w:style w:type="character" w:customStyle="1" w:styleId="CommentTextChar">
    <w:name w:val="Comment Text Char"/>
    <w:basedOn w:val="DefaultParagraphFont"/>
    <w:link w:val="CommentText"/>
    <w:uiPriority w:val="99"/>
    <w:semiHidden/>
    <w:rsid w:val="00F003CE"/>
    <w:rPr>
      <w:sz w:val="24"/>
      <w:szCs w:val="24"/>
    </w:rPr>
  </w:style>
  <w:style w:type="paragraph" w:customStyle="1" w:styleId="8B2B0E6AF8B144A9AFADB29E05798D651">
    <w:name w:val="8B2B0E6AF8B144A9AFADB29E05798D651"/>
    <w:rsid w:val="00F003CE"/>
    <w:pPr>
      <w:spacing w:after="200" w:line="288" w:lineRule="auto"/>
    </w:pPr>
    <w:rPr>
      <w:rFonts w:ascii="Arial" w:hAnsi="Arial" w:cs="Arial"/>
      <w:color w:val="221E1F"/>
      <w:sz w:val="18"/>
      <w:szCs w:val="18"/>
    </w:rPr>
  </w:style>
  <w:style w:type="paragraph" w:customStyle="1" w:styleId="E2CB1A9B46D84CAB99A564DA511363D41">
    <w:name w:val="E2CB1A9B46D84CAB99A564DA511363D41"/>
    <w:rsid w:val="00F003CE"/>
    <w:pPr>
      <w:spacing w:after="200" w:line="288" w:lineRule="auto"/>
    </w:pPr>
    <w:rPr>
      <w:rFonts w:ascii="Arial" w:hAnsi="Arial" w:cs="Arial"/>
      <w:color w:val="221E1F"/>
      <w:sz w:val="18"/>
      <w:szCs w:val="18"/>
    </w:rPr>
  </w:style>
  <w:style w:type="paragraph" w:customStyle="1" w:styleId="17239A45A03B4DCBB027B61ACAD41F231">
    <w:name w:val="17239A45A03B4DCBB027B61ACAD41F231"/>
    <w:rsid w:val="00F003CE"/>
    <w:pPr>
      <w:spacing w:after="200" w:line="288" w:lineRule="auto"/>
    </w:pPr>
    <w:rPr>
      <w:rFonts w:ascii="Arial" w:hAnsi="Arial" w:cs="Arial"/>
      <w:color w:val="221E1F"/>
      <w:sz w:val="18"/>
      <w:szCs w:val="18"/>
    </w:rPr>
  </w:style>
  <w:style w:type="paragraph" w:customStyle="1" w:styleId="567376700B7A45FE9C58FF09A539A09C1">
    <w:name w:val="567376700B7A45FE9C58FF09A539A09C1"/>
    <w:rsid w:val="00F003CE"/>
    <w:pPr>
      <w:spacing w:after="200" w:line="288" w:lineRule="auto"/>
    </w:pPr>
    <w:rPr>
      <w:rFonts w:ascii="Arial" w:hAnsi="Arial" w:cs="Arial"/>
      <w:color w:val="221E1F"/>
      <w:sz w:val="18"/>
      <w:szCs w:val="18"/>
    </w:rPr>
  </w:style>
  <w:style w:type="paragraph" w:customStyle="1" w:styleId="3C170629935345EF9C9F5A5A01A6FBA3">
    <w:name w:val="3C170629935345EF9C9F5A5A01A6FBA3"/>
    <w:rsid w:val="00FB0E60"/>
  </w:style>
  <w:style w:type="paragraph" w:customStyle="1" w:styleId="vtext">
    <w:name w:val="v_text"/>
    <w:basedOn w:val="Normal"/>
    <w:autoRedefine/>
    <w:qFormat/>
    <w:rsid w:val="00F003CE"/>
    <w:pPr>
      <w:spacing w:after="200" w:line="288" w:lineRule="auto"/>
    </w:pPr>
    <w:rPr>
      <w:rFonts w:ascii="Arial" w:hAnsi="Arial" w:cs="Arial"/>
      <w:color w:val="221E1F"/>
      <w:sz w:val="18"/>
      <w:szCs w:val="18"/>
    </w:rPr>
  </w:style>
  <w:style w:type="paragraph" w:customStyle="1" w:styleId="78F725BD38F7419690093510450C70589">
    <w:name w:val="78F725BD38F7419690093510450C70589"/>
    <w:rsid w:val="00936892"/>
    <w:pPr>
      <w:spacing w:after="200" w:line="288" w:lineRule="auto"/>
    </w:pPr>
    <w:rPr>
      <w:rFonts w:ascii="Arial" w:hAnsi="Arial" w:cs="Arial"/>
      <w:color w:val="221E1F"/>
      <w:sz w:val="18"/>
      <w:szCs w:val="18"/>
    </w:rPr>
  </w:style>
  <w:style w:type="paragraph" w:customStyle="1" w:styleId="3AE827E8CFB344EB90E2453E7A2A35969">
    <w:name w:val="3AE827E8CFB344EB90E2453E7A2A35969"/>
    <w:rsid w:val="00936892"/>
    <w:pPr>
      <w:spacing w:after="200" w:line="288" w:lineRule="auto"/>
    </w:pPr>
    <w:rPr>
      <w:rFonts w:ascii="Arial" w:hAnsi="Arial" w:cs="Arial"/>
      <w:color w:val="221E1F"/>
      <w:sz w:val="18"/>
      <w:szCs w:val="18"/>
    </w:rPr>
  </w:style>
  <w:style w:type="paragraph" w:customStyle="1" w:styleId="59E0A9C6FD794FE3B006C8E3D30E93D79">
    <w:name w:val="59E0A9C6FD794FE3B006C8E3D30E93D79"/>
    <w:rsid w:val="00936892"/>
    <w:pPr>
      <w:spacing w:after="200" w:line="288" w:lineRule="auto"/>
    </w:pPr>
    <w:rPr>
      <w:rFonts w:ascii="Arial" w:hAnsi="Arial" w:cs="Arial"/>
      <w:color w:val="221E1F"/>
      <w:sz w:val="18"/>
      <w:szCs w:val="18"/>
    </w:rPr>
  </w:style>
  <w:style w:type="paragraph" w:customStyle="1" w:styleId="BD91E4D8E74E498898A81A54910AA3319">
    <w:name w:val="BD91E4D8E74E498898A81A54910AA3319"/>
    <w:rsid w:val="00936892"/>
    <w:pPr>
      <w:spacing w:after="200" w:line="288" w:lineRule="auto"/>
    </w:pPr>
    <w:rPr>
      <w:rFonts w:ascii="Arial" w:hAnsi="Arial" w:cs="Arial"/>
      <w:color w:val="221E1F"/>
      <w:sz w:val="18"/>
      <w:szCs w:val="18"/>
    </w:rPr>
  </w:style>
  <w:style w:type="paragraph" w:customStyle="1" w:styleId="9C0E1DED2F4C4AE58F3C8676C4A8FD309">
    <w:name w:val="9C0E1DED2F4C4AE58F3C8676C4A8FD309"/>
    <w:rsid w:val="00936892"/>
    <w:pPr>
      <w:spacing w:after="200" w:line="288" w:lineRule="auto"/>
    </w:pPr>
    <w:rPr>
      <w:rFonts w:ascii="Arial" w:hAnsi="Arial" w:cs="Arial"/>
      <w:color w:val="221E1F"/>
      <w:sz w:val="18"/>
      <w:szCs w:val="18"/>
    </w:rPr>
  </w:style>
  <w:style w:type="paragraph" w:customStyle="1" w:styleId="071A4798034A4CB3AD06D3A6E8A3CEFC9">
    <w:name w:val="071A4798034A4CB3AD06D3A6E8A3CEFC9"/>
    <w:rsid w:val="00936892"/>
    <w:pPr>
      <w:spacing w:after="200" w:line="288" w:lineRule="auto"/>
    </w:pPr>
    <w:rPr>
      <w:rFonts w:ascii="Arial" w:hAnsi="Arial" w:cs="Arial"/>
      <w:color w:val="221E1F"/>
      <w:sz w:val="18"/>
      <w:szCs w:val="18"/>
    </w:rPr>
  </w:style>
  <w:style w:type="paragraph" w:customStyle="1" w:styleId="59468AB5D8A84424AF62198F0C8856C69">
    <w:name w:val="59468AB5D8A84424AF62198F0C8856C69"/>
    <w:rsid w:val="00936892"/>
    <w:pPr>
      <w:spacing w:after="200" w:line="288" w:lineRule="auto"/>
    </w:pPr>
    <w:rPr>
      <w:rFonts w:ascii="Arial" w:hAnsi="Arial" w:cs="Arial"/>
      <w:color w:val="221E1F"/>
      <w:sz w:val="18"/>
      <w:szCs w:val="18"/>
    </w:rPr>
  </w:style>
  <w:style w:type="paragraph" w:customStyle="1" w:styleId="ED1BC9793B934434AE9A8F55F59CA2A89">
    <w:name w:val="ED1BC9793B934434AE9A8F55F59CA2A89"/>
    <w:rsid w:val="00936892"/>
    <w:pPr>
      <w:spacing w:after="200" w:line="288" w:lineRule="auto"/>
    </w:pPr>
    <w:rPr>
      <w:rFonts w:ascii="Arial" w:hAnsi="Arial" w:cs="Arial"/>
      <w:color w:val="221E1F"/>
      <w:sz w:val="18"/>
      <w:szCs w:val="18"/>
    </w:rPr>
  </w:style>
  <w:style w:type="paragraph" w:customStyle="1" w:styleId="2F99E2A713B1473B9BF282960A4849789">
    <w:name w:val="2F99E2A713B1473B9BF282960A4849789"/>
    <w:rsid w:val="00936892"/>
    <w:pPr>
      <w:spacing w:after="200" w:line="288" w:lineRule="auto"/>
    </w:pPr>
    <w:rPr>
      <w:rFonts w:ascii="Arial" w:hAnsi="Arial" w:cs="Arial"/>
      <w:color w:val="221E1F"/>
      <w:sz w:val="18"/>
      <w:szCs w:val="18"/>
    </w:rPr>
  </w:style>
  <w:style w:type="paragraph" w:customStyle="1" w:styleId="BC6152F8223048F684FC7C1DF0BA9CED9">
    <w:name w:val="BC6152F8223048F684FC7C1DF0BA9CED9"/>
    <w:rsid w:val="00936892"/>
    <w:pPr>
      <w:spacing w:after="200" w:line="288" w:lineRule="auto"/>
    </w:pPr>
    <w:rPr>
      <w:rFonts w:ascii="Arial" w:hAnsi="Arial" w:cs="Arial"/>
      <w:color w:val="221E1F"/>
      <w:sz w:val="18"/>
      <w:szCs w:val="18"/>
    </w:rPr>
  </w:style>
  <w:style w:type="paragraph" w:customStyle="1" w:styleId="2676A05A40A540D5A9D227CBD61F24159">
    <w:name w:val="2676A05A40A540D5A9D227CBD61F24159"/>
    <w:rsid w:val="00936892"/>
    <w:pPr>
      <w:spacing w:after="200" w:line="288" w:lineRule="auto"/>
    </w:pPr>
    <w:rPr>
      <w:rFonts w:ascii="Arial" w:hAnsi="Arial" w:cs="Arial"/>
      <w:color w:val="221E1F"/>
      <w:sz w:val="18"/>
      <w:szCs w:val="18"/>
    </w:rPr>
  </w:style>
  <w:style w:type="paragraph" w:customStyle="1" w:styleId="9656CA645FEF4EEE86A60BA6AAAE1EC23">
    <w:name w:val="9656CA645FEF4EEE86A60BA6AAAE1EC23"/>
    <w:rsid w:val="00936892"/>
    <w:pPr>
      <w:spacing w:after="200" w:line="288" w:lineRule="auto"/>
    </w:pPr>
    <w:rPr>
      <w:rFonts w:ascii="Arial" w:hAnsi="Arial" w:cs="Arial"/>
      <w:color w:val="221E1F"/>
      <w:sz w:val="18"/>
      <w:szCs w:val="18"/>
    </w:rPr>
  </w:style>
  <w:style w:type="paragraph" w:customStyle="1" w:styleId="44EC3976936F4EEB91DBC1D0D54997953">
    <w:name w:val="44EC3976936F4EEB91DBC1D0D54997953"/>
    <w:rsid w:val="00936892"/>
    <w:pPr>
      <w:spacing w:after="200" w:line="288" w:lineRule="auto"/>
    </w:pPr>
    <w:rPr>
      <w:rFonts w:ascii="Arial" w:hAnsi="Arial" w:cs="Arial"/>
      <w:color w:val="221E1F"/>
      <w:sz w:val="18"/>
      <w:szCs w:val="18"/>
    </w:rPr>
  </w:style>
  <w:style w:type="paragraph" w:customStyle="1" w:styleId="50325AFBDA2D46DDB71B1CD7C4ED4CE33">
    <w:name w:val="50325AFBDA2D46DDB71B1CD7C4ED4CE33"/>
    <w:rsid w:val="00936892"/>
    <w:pPr>
      <w:spacing w:after="200" w:line="288" w:lineRule="auto"/>
    </w:pPr>
    <w:rPr>
      <w:rFonts w:ascii="Arial" w:hAnsi="Arial" w:cs="Arial"/>
      <w:color w:val="221E1F"/>
      <w:sz w:val="18"/>
      <w:szCs w:val="18"/>
    </w:rPr>
  </w:style>
  <w:style w:type="paragraph" w:customStyle="1" w:styleId="8B2B0E6AF8B144A9AFADB29E05798D653">
    <w:name w:val="8B2B0E6AF8B144A9AFADB29E05798D653"/>
    <w:rsid w:val="00936892"/>
    <w:pPr>
      <w:spacing w:after="200" w:line="288" w:lineRule="auto"/>
    </w:pPr>
    <w:rPr>
      <w:rFonts w:ascii="Arial" w:hAnsi="Arial" w:cs="Arial"/>
      <w:color w:val="221E1F"/>
      <w:sz w:val="18"/>
      <w:szCs w:val="18"/>
    </w:rPr>
  </w:style>
  <w:style w:type="paragraph" w:customStyle="1" w:styleId="E2CB1A9B46D84CAB99A564DA511363D43">
    <w:name w:val="E2CB1A9B46D84CAB99A564DA511363D43"/>
    <w:rsid w:val="00936892"/>
    <w:pPr>
      <w:spacing w:after="200" w:line="288" w:lineRule="auto"/>
    </w:pPr>
    <w:rPr>
      <w:rFonts w:ascii="Arial" w:hAnsi="Arial" w:cs="Arial"/>
      <w:color w:val="221E1F"/>
      <w:sz w:val="18"/>
      <w:szCs w:val="18"/>
    </w:rPr>
  </w:style>
  <w:style w:type="paragraph" w:customStyle="1" w:styleId="17239A45A03B4DCBB027B61ACAD41F239">
    <w:name w:val="17239A45A03B4DCBB027B61ACAD41F239"/>
    <w:rsid w:val="00936892"/>
    <w:pPr>
      <w:spacing w:after="200" w:line="288" w:lineRule="auto"/>
    </w:pPr>
    <w:rPr>
      <w:rFonts w:ascii="Arial" w:hAnsi="Arial" w:cs="Arial"/>
      <w:color w:val="221E1F"/>
      <w:sz w:val="18"/>
      <w:szCs w:val="18"/>
    </w:rPr>
  </w:style>
  <w:style w:type="paragraph" w:customStyle="1" w:styleId="567376700B7A45FE9C58FF09A539A09C9">
    <w:name w:val="567376700B7A45FE9C58FF09A539A09C9"/>
    <w:rsid w:val="00936892"/>
    <w:pPr>
      <w:spacing w:after="200" w:line="288" w:lineRule="auto"/>
    </w:pPr>
    <w:rPr>
      <w:rFonts w:ascii="Arial" w:hAnsi="Arial" w:cs="Arial"/>
      <w:color w:val="221E1F"/>
      <w:sz w:val="18"/>
      <w:szCs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ommentar xmlns="9b2a0f79-f79f-4247-a4b4-20dd427c4a0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8F39D77F5144984FB185D25F2A07125E" ma:contentTypeVersion="13" ma:contentTypeDescription="Skapa ett nytt dokument." ma:contentTypeScope="" ma:versionID="de6fe8be55c4a2969ce0647e969245e2">
  <xsd:schema xmlns:xsd="http://www.w3.org/2001/XMLSchema" xmlns:xs="http://www.w3.org/2001/XMLSchema" xmlns:p="http://schemas.microsoft.com/office/2006/metadata/properties" xmlns:ns2="9b2a0f79-f79f-4247-a4b4-20dd427c4a0d" xmlns:ns3="0a4b59b4-7643-4963-a375-cbb6ee973210" targetNamespace="http://schemas.microsoft.com/office/2006/metadata/properties" ma:root="true" ma:fieldsID="8630758d0c84a238c226c7c242b1f01b" ns2:_="" ns3:_="">
    <xsd:import namespace="9b2a0f79-f79f-4247-a4b4-20dd427c4a0d"/>
    <xsd:import namespace="0a4b59b4-7643-4963-a375-cbb6ee9732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2:Kommenta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2a0f79-f79f-4247-a4b4-20dd427c4a0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Kommentar" ma:index="18" nillable="true" ma:displayName="Kommentar" ma:format="Dropdown" ma:internalName="Kommentar">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4b59b4-7643-4963-a375-cbb6ee973210" elementFormDefault="qualified">
    <xsd:import namespace="http://schemas.microsoft.com/office/2006/documentManagement/types"/>
    <xsd:import namespace="http://schemas.microsoft.com/office/infopath/2007/PartnerControls"/>
    <xsd:element name="SharedWithUsers" ma:index="12"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F1C646-6720-4EA8-8564-693CB7C1DB36}">
  <ds:schemaRefs>
    <ds:schemaRef ds:uri="http://schemas.microsoft.com/office/2006/metadata/properties"/>
    <ds:schemaRef ds:uri="http://schemas.microsoft.com/office/infopath/2007/PartnerControls"/>
    <ds:schemaRef ds:uri="9b2a0f79-f79f-4247-a4b4-20dd427c4a0d"/>
  </ds:schemaRefs>
</ds:datastoreItem>
</file>

<file path=customXml/itemProps2.xml><?xml version="1.0" encoding="utf-8"?>
<ds:datastoreItem xmlns:ds="http://schemas.openxmlformats.org/officeDocument/2006/customXml" ds:itemID="{7D87A2E3-0422-4D89-B090-A4D8B9C39193}">
  <ds:schemaRefs>
    <ds:schemaRef ds:uri="http://schemas.openxmlformats.org/officeDocument/2006/bibliography"/>
  </ds:schemaRefs>
</ds:datastoreItem>
</file>

<file path=customXml/itemProps3.xml><?xml version="1.0" encoding="utf-8"?>
<ds:datastoreItem xmlns:ds="http://schemas.openxmlformats.org/officeDocument/2006/customXml" ds:itemID="{168F269A-EA69-4B55-A68F-44BD451D50A5}">
  <ds:schemaRefs>
    <ds:schemaRef ds:uri="http://schemas.microsoft.com/sharepoint/v3/contenttype/forms"/>
  </ds:schemaRefs>
</ds:datastoreItem>
</file>

<file path=customXml/itemProps4.xml><?xml version="1.0" encoding="utf-8"?>
<ds:datastoreItem xmlns:ds="http://schemas.openxmlformats.org/officeDocument/2006/customXml" ds:itemID="{D6096595-F923-4371-BBE2-B233FEDD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2a0f79-f79f-4247-a4b4-20dd427c4a0d"/>
    <ds:schemaRef ds:uri="0a4b59b4-7643-4963-a375-cbb6ee973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protokoll.dotx</Template>
  <TotalTime>148</TotalTime>
  <Pages>4</Pages>
  <Words>696</Words>
  <Characters>3689</Characters>
  <Application>Microsoft Office Word</Application>
  <DocSecurity>0</DocSecurity>
  <Lines>30</Lines>
  <Paragraphs>8</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Protokoll</vt:lpstr>
      <vt:lpstr>Protokoll</vt:lpstr>
    </vt:vector>
  </TitlesOfParts>
  <Manager>Enikö Ohlsson</Manager>
  <Company>Campus Värnamo</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Uppdragsbeskrivning</dc:title>
  <dc:subject/>
  <dc:creator>andreas.boozon@varnamo.se</dc:creator>
  <cp:keywords/>
  <dc:description/>
  <cp:lastModifiedBy>Andréas Boozon</cp:lastModifiedBy>
  <cp:revision>14</cp:revision>
  <cp:lastPrinted>2016-08-22T11:59:00Z</cp:lastPrinted>
  <dcterms:created xsi:type="dcterms:W3CDTF">2016-08-22T09:35:00Z</dcterms:created>
  <dcterms:modified xsi:type="dcterms:W3CDTF">2022-09-28T19:17:00Z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0x0101008F39D77F5144984FB185D25F2A07125E</vt:lpwstr>
  </property>
</Properties>
</file>